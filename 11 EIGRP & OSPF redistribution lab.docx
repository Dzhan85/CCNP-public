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D91BCF" w14:textId="77777777" w:rsidR="00A638EC" w:rsidRPr="006629AE" w:rsidRDefault="005E4BEF" w:rsidP="00DA64A4">
      <w:pPr>
        <w:pStyle w:val="Logo"/>
        <w:ind w:right="332"/>
        <w:rPr>
          <w:b/>
          <w:color w:val="auto"/>
          <w:sz w:val="96"/>
        </w:rPr>
      </w:pPr>
      <w:bookmarkStart w:id="0" w:name="_Hlk532324630"/>
      <w:r>
        <w:rPr>
          <w:b/>
          <w:noProof/>
          <w:color w:val="auto"/>
          <w:sz w:val="96"/>
          <w:lang w:eastAsia="en-US"/>
        </w:rPr>
        <w:t>OSPF &amp; EIGRP Redistribution</w:t>
      </w:r>
    </w:p>
    <w:bookmarkEnd w:id="0" w:displacedByCustomXml="next"/>
    <w:sdt>
      <w:sdtPr>
        <w:rPr>
          <w:sz w:val="56"/>
        </w:rPr>
        <w:alias w:val="Enter title:"/>
        <w:tag w:val=""/>
        <w:id w:val="390237733"/>
        <w:placeholder>
          <w:docPart w:val="50EE218F4C4140B199627ABB9F191D15"/>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530CDD9E" w14:textId="77777777" w:rsidR="00A638EC" w:rsidRPr="007905D1" w:rsidRDefault="00F00806" w:rsidP="00A638EC">
          <w:pPr>
            <w:pStyle w:val="Title"/>
            <w:rPr>
              <w:sz w:val="56"/>
            </w:rPr>
          </w:pPr>
          <w:r>
            <w:rPr>
              <w:sz w:val="56"/>
            </w:rPr>
            <w:t>Juntao Zhong</w:t>
          </w:r>
        </w:p>
      </w:sdtContent>
    </w:sdt>
    <w:sdt>
      <w:sdtPr>
        <w:rPr>
          <w:sz w:val="32"/>
        </w:rPr>
        <w:alias w:val="Enter subtitle:"/>
        <w:tag w:val="Enter subtitle:"/>
        <w:id w:val="1134748392"/>
        <w:placeholder>
          <w:docPart w:val="C3168BE6B9B743979D703B3B7824EE81"/>
        </w:placeholder>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2F9ED555" w14:textId="77777777" w:rsidR="00DA64A4" w:rsidRPr="006629AE" w:rsidRDefault="00DA64A4" w:rsidP="006629AE">
          <w:pPr>
            <w:pStyle w:val="Subtitle"/>
            <w:rPr>
              <w:sz w:val="32"/>
            </w:rPr>
          </w:pPr>
          <w:r w:rsidRPr="007905D1">
            <w:rPr>
              <w:sz w:val="32"/>
            </w:rPr>
            <w:t>ccnp (cisco</w:t>
          </w:r>
          <w:r w:rsidR="006629AE">
            <w:rPr>
              <w:sz w:val="32"/>
            </w:rPr>
            <w:t xml:space="preserve"> certified network professional</w:t>
          </w:r>
          <w:r w:rsidR="008B5D87">
            <w:rPr>
              <w:sz w:val="32"/>
            </w:rPr>
            <w:t>)</w:t>
          </w:r>
        </w:p>
      </w:sdtContent>
    </w:sdt>
    <w:p w14:paraId="7B6AFD09" w14:textId="77777777" w:rsidR="00DA64A4" w:rsidRPr="007905D1" w:rsidRDefault="00DA64A4" w:rsidP="004D5282">
      <w:pPr>
        <w:pStyle w:val="Contactinfo"/>
        <w:rPr>
          <w:sz w:val="24"/>
        </w:rPr>
      </w:pPr>
    </w:p>
    <w:p w14:paraId="527A3655" w14:textId="77777777" w:rsidR="00DA64A4" w:rsidRPr="007905D1" w:rsidRDefault="00DA64A4" w:rsidP="005E4BEF">
      <w:pPr>
        <w:pStyle w:val="Contactinfo"/>
        <w:ind w:right="312"/>
        <w:rPr>
          <w:sz w:val="24"/>
        </w:rPr>
      </w:pPr>
    </w:p>
    <w:p w14:paraId="358342A8" w14:textId="77777777" w:rsidR="00DA64A4" w:rsidRPr="007905D1" w:rsidRDefault="00DA64A4" w:rsidP="004D5282">
      <w:pPr>
        <w:pStyle w:val="Contactinfo"/>
        <w:rPr>
          <w:sz w:val="24"/>
        </w:rPr>
      </w:pPr>
    </w:p>
    <w:p w14:paraId="07A0F077" w14:textId="4F564184" w:rsidR="00A638EC" w:rsidRPr="007905D1" w:rsidRDefault="00A638EC" w:rsidP="004D5282">
      <w:pPr>
        <w:pStyle w:val="Contactinfo"/>
        <w:rPr>
          <w:sz w:val="24"/>
        </w:rPr>
      </w:pPr>
      <w:r w:rsidRPr="007905D1">
        <w:rPr>
          <w:sz w:val="24"/>
        </w:rPr>
        <w:t xml:space="preserve"> </w:t>
      </w:r>
      <w:sdt>
        <w:sdtPr>
          <w:rPr>
            <w:rFonts w:hint="eastAsia"/>
            <w:sz w:val="24"/>
            <w:lang w:eastAsia="zh-CN"/>
          </w:rPr>
          <w:alias w:val="Enter date:"/>
          <w:tag w:val="Enter date:"/>
          <w:id w:val="-664086759"/>
          <w:placeholder>
            <w:docPart w:val="D2B9757712BA4ED5ABE8C5BDBBD23C94"/>
          </w:placeholder>
          <w:dataBinding w:prefixMappings="xmlns:ns0='http://schemas.microsoft.com/office/2006/coverPageProps' " w:xpath="/ns0:CoverPageProperties[1]/ns0:CompanyFax[1]" w:storeItemID="{55AF091B-3C7A-41E3-B477-F2FDAA23CFDA}"/>
          <w15:appearance w15:val="hidden"/>
          <w:text/>
        </w:sdtPr>
        <w:sdtEndPr/>
        <w:sdtContent>
          <w:r w:rsidR="000703F1">
            <w:rPr>
              <w:rFonts w:hint="eastAsia"/>
              <w:sz w:val="24"/>
              <w:lang w:eastAsia="zh-CN"/>
            </w:rPr>
            <w:t>june</w:t>
          </w:r>
          <w:r w:rsidR="00F00806">
            <w:rPr>
              <w:rFonts w:hint="eastAsia"/>
              <w:sz w:val="24"/>
              <w:lang w:eastAsia="zh-CN"/>
            </w:rPr>
            <w:t>. 201</w:t>
          </w:r>
          <w:r w:rsidR="005E4BEF">
            <w:rPr>
              <w:rFonts w:hint="eastAsia"/>
              <w:sz w:val="24"/>
              <w:lang w:eastAsia="zh-CN"/>
            </w:rPr>
            <w:t>9</w:t>
          </w:r>
        </w:sdtContent>
      </w:sdt>
      <w:r w:rsidR="00DA64A4" w:rsidRPr="007905D1">
        <w:rPr>
          <w:sz w:val="24"/>
        </w:rPr>
        <w:t xml:space="preserve"> </w:t>
      </w:r>
    </w:p>
    <w:p w14:paraId="4435B902" w14:textId="77777777" w:rsidR="00290347" w:rsidRPr="007905D1" w:rsidRDefault="0032530C" w:rsidP="00DA64A4">
      <w:pPr>
        <w:pStyle w:val="Contactinfo"/>
        <w:rPr>
          <w:sz w:val="24"/>
        </w:rPr>
      </w:pPr>
      <w:sdt>
        <w:sdtPr>
          <w:rPr>
            <w:sz w:val="24"/>
          </w:rPr>
          <w:alias w:val="Enter company name:"/>
          <w:tag w:val=""/>
          <w:id w:val="-874304286"/>
          <w:placeholder>
            <w:docPart w:val="08E46CF7A3264F34B79A1B5432B786C8"/>
          </w:placeholder>
          <w:dataBinding w:prefixMappings="xmlns:ns0='http://schemas.openxmlformats.org/officeDocument/2006/extended-properties' " w:xpath="/ns0:Properties[1]/ns0:Company[1]" w:storeItemID="{6668398D-A668-4E3E-A5EB-62B293D839F1}"/>
          <w15:appearance w15:val="hidden"/>
          <w:text/>
        </w:sdtPr>
        <w:sdtEndPr/>
        <w:sdtContent>
          <w:r w:rsidR="00DA64A4" w:rsidRPr="007905D1">
            <w:rPr>
              <w:sz w:val="24"/>
            </w:rPr>
            <w:t>NEWPORT HIGH SCHOOL, WA</w:t>
          </w:r>
        </w:sdtContent>
      </w:sdt>
    </w:p>
    <w:p w14:paraId="5C0748E8" w14:textId="77777777" w:rsidR="00530E5A" w:rsidRDefault="00530E5A" w:rsidP="006C27C7">
      <w:pPr>
        <w:pStyle w:val="Heading2"/>
      </w:pPr>
      <w:r>
        <w:lastRenderedPageBreak/>
        <w:t>Purpose</w:t>
      </w:r>
    </w:p>
    <w:p w14:paraId="1E84DB8D" w14:textId="77777777" w:rsidR="00530E5A" w:rsidRPr="0018506C" w:rsidRDefault="00530E5A" w:rsidP="00392BF1">
      <w:pPr>
        <w:spacing w:line="276" w:lineRule="auto"/>
        <w:rPr>
          <w:sz w:val="24"/>
          <w:szCs w:val="24"/>
        </w:rPr>
      </w:pPr>
      <w:r>
        <w:tab/>
      </w:r>
      <w:r w:rsidRPr="0018506C">
        <w:rPr>
          <w:sz w:val="24"/>
          <w:szCs w:val="24"/>
        </w:rPr>
        <w:t xml:space="preserve">The purpose of this lab </w:t>
      </w:r>
      <w:r w:rsidR="005E4BEF">
        <w:rPr>
          <w:sz w:val="24"/>
          <w:szCs w:val="24"/>
        </w:rPr>
        <w:t>is to connect OSPF network with EIGRP network, so that routers in two networks can see the other routing protocol in their routing table</w:t>
      </w:r>
      <w:r w:rsidR="006C27C7" w:rsidRPr="0018506C">
        <w:rPr>
          <w:sz w:val="24"/>
          <w:szCs w:val="24"/>
        </w:rPr>
        <w:t>.</w:t>
      </w:r>
      <w:r w:rsidR="005E4BEF">
        <w:rPr>
          <w:sz w:val="24"/>
          <w:szCs w:val="24"/>
        </w:rPr>
        <w:t xml:space="preserve"> Also, by manipulating some parameters in these automated routing protocol, we want to manually set a prefer EIGRP (or OSPF) route when both protocols are viable.</w:t>
      </w:r>
      <w:r w:rsidR="006C27C7" w:rsidRPr="0018506C">
        <w:rPr>
          <w:sz w:val="24"/>
          <w:szCs w:val="24"/>
        </w:rPr>
        <w:t xml:space="preserve"> </w:t>
      </w:r>
    </w:p>
    <w:p w14:paraId="69E77FF2" w14:textId="77777777" w:rsidR="002A0044" w:rsidRPr="007905D1" w:rsidRDefault="008B5D87" w:rsidP="006C27C7">
      <w:pPr>
        <w:pStyle w:val="Heading2"/>
      </w:pPr>
      <w:r>
        <w:t>Backgroud:</w:t>
      </w:r>
    </w:p>
    <w:p w14:paraId="71244AF1" w14:textId="77777777" w:rsidR="00B203D4" w:rsidRDefault="005E4BEF" w:rsidP="00392BF1">
      <w:pPr>
        <w:spacing w:line="276" w:lineRule="auto"/>
        <w:ind w:firstLine="648"/>
        <w:rPr>
          <w:sz w:val="24"/>
          <w:szCs w:val="24"/>
        </w:rPr>
      </w:pPr>
      <w:r>
        <w:rPr>
          <w:sz w:val="24"/>
          <w:szCs w:val="24"/>
        </w:rPr>
        <w:t>Though running a single routing protocol throughout a company’s private network is the most desirable, we might have to configure multi-protocol routing in company mergers, multi-venter networks and/or other conditions</w:t>
      </w:r>
      <w:r w:rsidR="002A410D" w:rsidRPr="0018506C">
        <w:rPr>
          <w:sz w:val="24"/>
          <w:szCs w:val="24"/>
        </w:rPr>
        <w:t xml:space="preserve">. </w:t>
      </w:r>
      <w:r>
        <w:rPr>
          <w:sz w:val="24"/>
          <w:szCs w:val="24"/>
        </w:rPr>
        <w:t>Different routing protocols have their distinct way of calculat</w:t>
      </w:r>
      <w:r w:rsidR="00B203D4">
        <w:rPr>
          <w:sz w:val="24"/>
          <w:szCs w:val="24"/>
        </w:rPr>
        <w:t>ing</w:t>
      </w:r>
      <w:r>
        <w:rPr>
          <w:sz w:val="24"/>
          <w:szCs w:val="24"/>
        </w:rPr>
        <w:t xml:space="preserve"> the best route</w:t>
      </w:r>
      <w:r w:rsidR="00B203D4">
        <w:rPr>
          <w:sz w:val="24"/>
          <w:szCs w:val="24"/>
        </w:rPr>
        <w:t xml:space="preserve">, each calculation method has its own advantage. </w:t>
      </w:r>
    </w:p>
    <w:p w14:paraId="185BEC33" w14:textId="77777777" w:rsidR="00841CA1" w:rsidRDefault="00B203D4" w:rsidP="00392BF1">
      <w:pPr>
        <w:spacing w:line="276" w:lineRule="auto"/>
        <w:ind w:firstLine="648"/>
        <w:rPr>
          <w:sz w:val="24"/>
          <w:szCs w:val="24"/>
        </w:rPr>
      </w:pPr>
      <w:r>
        <w:rPr>
          <w:sz w:val="24"/>
          <w:szCs w:val="24"/>
        </w:rPr>
        <w:t>However, when different a routing protocol competes its routes against the routes from another routing protocols, it runs into a</w:t>
      </w:r>
      <w:r w:rsidR="00841CA1">
        <w:rPr>
          <w:sz w:val="24"/>
          <w:szCs w:val="24"/>
        </w:rPr>
        <w:t>n</w:t>
      </w:r>
      <w:r>
        <w:rPr>
          <w:sz w:val="24"/>
          <w:szCs w:val="24"/>
        </w:rPr>
        <w:t xml:space="preserve"> </w:t>
      </w:r>
      <w:r w:rsidR="00841CA1">
        <w:rPr>
          <w:sz w:val="24"/>
          <w:szCs w:val="24"/>
        </w:rPr>
        <w:t>“</w:t>
      </w:r>
      <w:r>
        <w:rPr>
          <w:sz w:val="24"/>
          <w:szCs w:val="24"/>
        </w:rPr>
        <w:t>apple to orange</w:t>
      </w:r>
      <w:r w:rsidR="00841CA1">
        <w:rPr>
          <w:sz w:val="24"/>
          <w:szCs w:val="24"/>
        </w:rPr>
        <w:t>”</w:t>
      </w:r>
      <w:r>
        <w:rPr>
          <w:sz w:val="24"/>
          <w:szCs w:val="24"/>
        </w:rPr>
        <w:t xml:space="preserve"> </w:t>
      </w:r>
      <w:r w:rsidR="00841CA1">
        <w:rPr>
          <w:sz w:val="24"/>
          <w:szCs w:val="24"/>
        </w:rPr>
        <w:t xml:space="preserve">comparison—the parameters are different, and they are not comparable. </w:t>
      </w:r>
    </w:p>
    <w:p w14:paraId="198122B1" w14:textId="77777777" w:rsidR="00841CA1" w:rsidRPr="0059591C" w:rsidRDefault="00841CA1" w:rsidP="0059591C">
      <w:pPr>
        <w:spacing w:line="276" w:lineRule="auto"/>
        <w:ind w:firstLine="360"/>
        <w:rPr>
          <w:sz w:val="24"/>
          <w:szCs w:val="24"/>
        </w:rPr>
      </w:pPr>
      <w:r w:rsidRPr="0059591C">
        <w:rPr>
          <w:b/>
          <w:sz w:val="24"/>
          <w:szCs w:val="24"/>
        </w:rPr>
        <w:t>Enhanced Interior Gateway routing Protocol (EIGRP)</w:t>
      </w:r>
      <w:r w:rsidRPr="0059591C">
        <w:rPr>
          <w:sz w:val="24"/>
          <w:szCs w:val="24"/>
        </w:rPr>
        <w:t xml:space="preserve"> uses bandwidth</w:t>
      </w:r>
      <w:r w:rsidR="002D5989" w:rsidRPr="0059591C">
        <w:rPr>
          <w:sz w:val="24"/>
          <w:szCs w:val="24"/>
        </w:rPr>
        <w:t xml:space="preserve">, </w:t>
      </w:r>
      <w:r w:rsidRPr="0059591C">
        <w:rPr>
          <w:sz w:val="24"/>
          <w:szCs w:val="24"/>
        </w:rPr>
        <w:t xml:space="preserve">delay, reliability </w:t>
      </w:r>
      <w:r w:rsidR="008D7BBB" w:rsidRPr="0059591C">
        <w:rPr>
          <w:sz w:val="24"/>
          <w:szCs w:val="24"/>
        </w:rPr>
        <w:t xml:space="preserve">load, </w:t>
      </w:r>
      <w:r w:rsidRPr="0059591C">
        <w:rPr>
          <w:sz w:val="24"/>
          <w:szCs w:val="24"/>
        </w:rPr>
        <w:t xml:space="preserve">and MTU (maximum transmission unit) to calculate a composite metric (five parameters known as K1, K2…K5). </w:t>
      </w:r>
    </w:p>
    <w:p w14:paraId="0A1CA2B1" w14:textId="77777777" w:rsidR="00EF67F1" w:rsidRPr="0059591C" w:rsidRDefault="00EF67F1" w:rsidP="0059591C">
      <w:pPr>
        <w:pStyle w:val="ListParagraph"/>
        <w:numPr>
          <w:ilvl w:val="0"/>
          <w:numId w:val="18"/>
        </w:numPr>
        <w:spacing w:line="276" w:lineRule="auto"/>
        <w:rPr>
          <w:sz w:val="24"/>
          <w:szCs w:val="24"/>
        </w:rPr>
      </w:pPr>
      <w:r w:rsidRPr="0059591C">
        <w:rPr>
          <w:sz w:val="24"/>
          <w:szCs w:val="24"/>
        </w:rPr>
        <w:t>Band</w:t>
      </w:r>
      <w:r w:rsidR="00BE4E64" w:rsidRPr="0059591C">
        <w:rPr>
          <w:sz w:val="24"/>
          <w:szCs w:val="24"/>
        </w:rPr>
        <w:t>width – the slowest bandwidth between the source and destination.</w:t>
      </w:r>
    </w:p>
    <w:p w14:paraId="079A113C" w14:textId="77777777" w:rsidR="00BE4E64" w:rsidRPr="0059591C" w:rsidRDefault="00BE4E64" w:rsidP="0059591C">
      <w:pPr>
        <w:pStyle w:val="ListParagraph"/>
        <w:numPr>
          <w:ilvl w:val="0"/>
          <w:numId w:val="18"/>
        </w:numPr>
        <w:spacing w:line="276" w:lineRule="auto"/>
        <w:rPr>
          <w:sz w:val="24"/>
          <w:szCs w:val="24"/>
        </w:rPr>
      </w:pPr>
      <w:r w:rsidRPr="0059591C">
        <w:rPr>
          <w:sz w:val="24"/>
          <w:szCs w:val="24"/>
        </w:rPr>
        <w:t>Delay – the cumulative delay alone the path. For delay value, you divide the time in micro-second by 10. For example, if you want the delay to be 900 μs, input the K2 delay value as 90.</w:t>
      </w:r>
    </w:p>
    <w:p w14:paraId="3C93CF5D" w14:textId="77777777" w:rsidR="00BE4E64" w:rsidRPr="0059591C" w:rsidRDefault="00BE4E64" w:rsidP="0059591C">
      <w:pPr>
        <w:pStyle w:val="ListParagraph"/>
        <w:numPr>
          <w:ilvl w:val="0"/>
          <w:numId w:val="18"/>
        </w:numPr>
        <w:spacing w:line="276" w:lineRule="auto"/>
        <w:rPr>
          <w:sz w:val="24"/>
          <w:szCs w:val="24"/>
        </w:rPr>
      </w:pPr>
      <w:r w:rsidRPr="0059591C">
        <w:rPr>
          <w:sz w:val="24"/>
          <w:szCs w:val="24"/>
        </w:rPr>
        <w:t>Reliability – the worst reliability between the source and destination.</w:t>
      </w:r>
    </w:p>
    <w:p w14:paraId="0D86EED7" w14:textId="77777777" w:rsidR="00BE4E64" w:rsidRPr="0059591C" w:rsidRDefault="00BE4E64" w:rsidP="0059591C">
      <w:pPr>
        <w:pStyle w:val="ListParagraph"/>
        <w:numPr>
          <w:ilvl w:val="0"/>
          <w:numId w:val="18"/>
        </w:numPr>
        <w:spacing w:line="276" w:lineRule="auto"/>
        <w:rPr>
          <w:sz w:val="24"/>
          <w:szCs w:val="24"/>
        </w:rPr>
      </w:pPr>
      <w:r w:rsidRPr="0059591C">
        <w:rPr>
          <w:sz w:val="24"/>
          <w:szCs w:val="24"/>
        </w:rPr>
        <w:t>Load – the worst load on a link between source and destination.</w:t>
      </w:r>
    </w:p>
    <w:p w14:paraId="0C856F99" w14:textId="77777777" w:rsidR="00BE4E64" w:rsidRPr="0059591C" w:rsidRDefault="00BE4E64" w:rsidP="0059591C">
      <w:pPr>
        <w:pStyle w:val="ListParagraph"/>
        <w:numPr>
          <w:ilvl w:val="0"/>
          <w:numId w:val="18"/>
        </w:numPr>
        <w:spacing w:line="276" w:lineRule="auto"/>
        <w:rPr>
          <w:sz w:val="24"/>
          <w:szCs w:val="24"/>
        </w:rPr>
      </w:pPr>
      <w:r w:rsidRPr="0059591C">
        <w:rPr>
          <w:sz w:val="24"/>
          <w:szCs w:val="24"/>
        </w:rPr>
        <w:t xml:space="preserve">MTU – not actually used in determining routes. </w:t>
      </w:r>
    </w:p>
    <w:p w14:paraId="7616EA9D" w14:textId="77777777" w:rsidR="00BE4E64" w:rsidRDefault="0059591C" w:rsidP="0059591C">
      <w:pPr>
        <w:pStyle w:val="ListParagraph"/>
        <w:spacing w:line="276" w:lineRule="auto"/>
        <w:ind w:left="792"/>
        <w:rPr>
          <w:sz w:val="24"/>
          <w:szCs w:val="24"/>
        </w:rPr>
      </w:pPr>
      <w:r>
        <w:rPr>
          <w:sz w:val="24"/>
          <w:szCs w:val="24"/>
        </w:rPr>
        <w:t>(</w:t>
      </w:r>
      <w:r w:rsidR="00BE4E64" w:rsidRPr="0059591C">
        <w:rPr>
          <w:sz w:val="24"/>
          <w:szCs w:val="24"/>
        </w:rPr>
        <w:t>Default K1, K3 = 1; Default K2, K4, K5 = 0</w:t>
      </w:r>
      <w:r>
        <w:rPr>
          <w:sz w:val="24"/>
          <w:szCs w:val="24"/>
        </w:rPr>
        <w:t>)</w:t>
      </w:r>
    </w:p>
    <w:p w14:paraId="6833856A" w14:textId="77777777" w:rsidR="00031868" w:rsidRPr="00031868" w:rsidRDefault="00031868" w:rsidP="00031868">
      <w:pPr>
        <w:spacing w:line="276" w:lineRule="auto"/>
        <w:ind w:firstLine="648"/>
        <w:rPr>
          <w:sz w:val="24"/>
          <w:szCs w:val="24"/>
        </w:rPr>
      </w:pPr>
      <w:r>
        <w:rPr>
          <w:sz w:val="24"/>
        </w:rPr>
        <w:t>Also, Cisco proprietary EIGRP is an enhanced version of RIPv1 because it enables flexible implementation of varied length subnet. And EIGRP can do unequal load balancing while OSPF can’t not; thus, EIGRP is more efficient in distributing traffic within a network.</w:t>
      </w:r>
    </w:p>
    <w:p w14:paraId="1B92216E" w14:textId="77777777" w:rsidR="00206D85" w:rsidRDefault="00841CA1" w:rsidP="00392BF1">
      <w:pPr>
        <w:spacing w:line="276" w:lineRule="auto"/>
        <w:ind w:firstLine="648"/>
        <w:rPr>
          <w:sz w:val="24"/>
          <w:szCs w:val="24"/>
        </w:rPr>
      </w:pPr>
      <w:r>
        <w:rPr>
          <w:sz w:val="24"/>
          <w:szCs w:val="24"/>
        </w:rPr>
        <w:t xml:space="preserve">On the other hand, </w:t>
      </w:r>
      <w:r w:rsidRPr="00841CA1">
        <w:rPr>
          <w:b/>
          <w:sz w:val="24"/>
          <w:szCs w:val="24"/>
        </w:rPr>
        <w:t>Open Shortest Path First (OSPF</w:t>
      </w:r>
      <w:r>
        <w:rPr>
          <w:b/>
          <w:sz w:val="24"/>
          <w:szCs w:val="24"/>
        </w:rPr>
        <w:t xml:space="preserve">) </w:t>
      </w:r>
      <w:r w:rsidR="00031868">
        <w:rPr>
          <w:sz w:val="24"/>
          <w:szCs w:val="24"/>
        </w:rPr>
        <w:t xml:space="preserve">is open standard. It </w:t>
      </w:r>
      <w:r>
        <w:rPr>
          <w:sz w:val="24"/>
          <w:szCs w:val="24"/>
        </w:rPr>
        <w:t>uses only bandwidth to calculate cost. 100 Mbps (reference bandwidth) is divided by the actual bandwidth between routers to calculate cost (for example, if 10 Mbps is the actual bandwidth, cost will be 100/10 Mbps = 10</w:t>
      </w:r>
      <w:r w:rsidR="00085F17">
        <w:rPr>
          <w:sz w:val="24"/>
          <w:szCs w:val="24"/>
        </w:rPr>
        <w:t>; any result lower than 1 is consider cost=1</w:t>
      </w:r>
      <w:r>
        <w:rPr>
          <w:sz w:val="24"/>
          <w:szCs w:val="24"/>
        </w:rPr>
        <w:t xml:space="preserve">). </w:t>
      </w:r>
    </w:p>
    <w:p w14:paraId="50193E58" w14:textId="77777777" w:rsidR="00085F17" w:rsidRPr="00841CA1" w:rsidRDefault="00085F17" w:rsidP="00392BF1">
      <w:pPr>
        <w:spacing w:line="276" w:lineRule="auto"/>
        <w:ind w:firstLine="648"/>
        <w:rPr>
          <w:sz w:val="24"/>
          <w:szCs w:val="24"/>
        </w:rPr>
      </w:pPr>
      <w:r>
        <w:rPr>
          <w:sz w:val="24"/>
          <w:szCs w:val="24"/>
        </w:rPr>
        <w:t>Thus, manual redistribution command</w:t>
      </w:r>
      <w:r w:rsidR="002557D6">
        <w:rPr>
          <w:sz w:val="24"/>
          <w:szCs w:val="24"/>
        </w:rPr>
        <w:t xml:space="preserve">s with defined parameters are required for the integration of OSPF and EIGRP networks. </w:t>
      </w:r>
    </w:p>
    <w:p w14:paraId="73799773" w14:textId="77777777" w:rsidR="00876AC8" w:rsidRPr="007905D1" w:rsidRDefault="0018506C" w:rsidP="00876AC8">
      <w:pPr>
        <w:pStyle w:val="Heading2"/>
        <w:rPr>
          <w:sz w:val="28"/>
        </w:rPr>
      </w:pPr>
      <w:r>
        <w:rPr>
          <w:sz w:val="28"/>
        </w:rPr>
        <w:lastRenderedPageBreak/>
        <w:t>Lab summary</w:t>
      </w:r>
    </w:p>
    <w:p w14:paraId="1AB3FCAF" w14:textId="77777777" w:rsidR="00CC7D9C" w:rsidRDefault="00C35ED4" w:rsidP="0059591C">
      <w:pPr>
        <w:ind w:firstLine="648"/>
        <w:rPr>
          <w:sz w:val="24"/>
        </w:rPr>
      </w:pPr>
      <w:r>
        <w:rPr>
          <w:sz w:val="24"/>
        </w:rPr>
        <w:t xml:space="preserve">First, I set up EIGRP network </w:t>
      </w:r>
      <w:r w:rsidR="00CC7D9C">
        <w:rPr>
          <w:sz w:val="24"/>
        </w:rPr>
        <w:t>between R1, R2, and R3 as usual. Then, I set up multi-area OSPF between R2, R3, and R4. After testing the connectivity within each routing protocol, I issued redistribution commands so that</w:t>
      </w:r>
      <w:r w:rsidR="0059591C">
        <w:rPr>
          <w:sz w:val="24"/>
        </w:rPr>
        <w:t xml:space="preserve">: </w:t>
      </w:r>
    </w:p>
    <w:p w14:paraId="05F17A41" w14:textId="77777777" w:rsidR="0059591C" w:rsidRDefault="00CC7D9C" w:rsidP="0059591C">
      <w:pPr>
        <w:pStyle w:val="ListParagraph"/>
        <w:numPr>
          <w:ilvl w:val="0"/>
          <w:numId w:val="16"/>
        </w:numPr>
        <w:spacing w:after="240"/>
        <w:rPr>
          <w:sz w:val="24"/>
        </w:rPr>
      </w:pPr>
      <w:r w:rsidRPr="00607299">
        <w:rPr>
          <w:sz w:val="24"/>
        </w:rPr>
        <w:t>The OSPF distributing into EIGRP</w:t>
      </w:r>
      <w:r w:rsidR="00392BF1">
        <w:rPr>
          <w:sz w:val="24"/>
        </w:rPr>
        <w:t>. The parameter must be:</w:t>
      </w:r>
      <w:r w:rsidRPr="00607299">
        <w:rPr>
          <w:sz w:val="24"/>
        </w:rPr>
        <w:t xml:space="preserve"> </w:t>
      </w:r>
      <w:r w:rsidR="00607299" w:rsidRPr="00607299">
        <w:rPr>
          <w:sz w:val="24"/>
        </w:rPr>
        <w:t>Ba</w:t>
      </w:r>
      <w:r w:rsidR="00607299">
        <w:rPr>
          <w:sz w:val="24"/>
        </w:rPr>
        <w:t>ndwidth = 245</w:t>
      </w:r>
      <w:r w:rsidR="002D5989">
        <w:rPr>
          <w:sz w:val="24"/>
        </w:rPr>
        <w:t>, Delay</w:t>
      </w:r>
      <w:r w:rsidR="00392BF1">
        <w:rPr>
          <w:sz w:val="24"/>
        </w:rPr>
        <w:t xml:space="preserve"> = 900 microsecond, Load, bandwidth and MTU no requirement. </w:t>
      </w:r>
    </w:p>
    <w:p w14:paraId="1BEBB754" w14:textId="77777777" w:rsidR="0059591C" w:rsidRDefault="0059591C" w:rsidP="0059591C">
      <w:pPr>
        <w:pStyle w:val="ListParagraph"/>
        <w:spacing w:after="240"/>
        <w:ind w:left="1080"/>
        <w:rPr>
          <w:sz w:val="24"/>
        </w:rPr>
      </w:pPr>
    </w:p>
    <w:p w14:paraId="3CE4CF55" w14:textId="77777777" w:rsidR="0059591C" w:rsidRPr="0059591C" w:rsidRDefault="0043793C" w:rsidP="0059591C">
      <w:pPr>
        <w:pStyle w:val="ListParagraph"/>
        <w:numPr>
          <w:ilvl w:val="0"/>
          <w:numId w:val="16"/>
        </w:numPr>
        <w:spacing w:after="240"/>
        <w:rPr>
          <w:sz w:val="24"/>
        </w:rPr>
      </w:pPr>
      <w:r w:rsidRPr="0059591C">
        <w:rPr>
          <w:sz w:val="24"/>
        </w:rPr>
        <w:t xml:space="preserve">EIGRP need to be distributed into OSPF as </w:t>
      </w:r>
      <w:r w:rsidRPr="0059591C">
        <w:rPr>
          <w:b/>
          <w:sz w:val="24"/>
        </w:rPr>
        <w:t xml:space="preserve">classful </w:t>
      </w:r>
      <w:r w:rsidRPr="0059591C">
        <w:rPr>
          <w:sz w:val="24"/>
        </w:rPr>
        <w:t>networks</w:t>
      </w:r>
      <w:r w:rsidR="00392BF1" w:rsidRPr="0059591C">
        <w:rPr>
          <w:sz w:val="24"/>
        </w:rPr>
        <w:t>.</w:t>
      </w:r>
    </w:p>
    <w:p w14:paraId="30F2C419" w14:textId="77777777" w:rsidR="0059591C" w:rsidRDefault="0059591C" w:rsidP="0059591C">
      <w:pPr>
        <w:pStyle w:val="ListParagraph"/>
        <w:ind w:left="1080"/>
        <w:rPr>
          <w:sz w:val="24"/>
        </w:rPr>
      </w:pPr>
    </w:p>
    <w:p w14:paraId="6C59D336" w14:textId="77777777" w:rsidR="0043793C" w:rsidRPr="0043793C" w:rsidRDefault="0043793C" w:rsidP="0059591C">
      <w:pPr>
        <w:pStyle w:val="ListParagraph"/>
        <w:numPr>
          <w:ilvl w:val="0"/>
          <w:numId w:val="16"/>
        </w:numPr>
        <w:rPr>
          <w:sz w:val="24"/>
        </w:rPr>
      </w:pPr>
      <w:r>
        <w:rPr>
          <w:sz w:val="24"/>
        </w:rPr>
        <w:t xml:space="preserve">EIGRP Exterior (distributed from OSPF) routes need to have priority over OSPF route. Thus, the Administrative distance of EIGRP Exterior route need to be set to 105, which is lower than OSPF’s 110. </w:t>
      </w:r>
      <w:r w:rsidR="0059591C">
        <w:rPr>
          <w:sz w:val="24"/>
        </w:rPr>
        <w:t xml:space="preserve">(routes with lowest Administrative Distance </w:t>
      </w:r>
      <w:r w:rsidR="008F188C" w:rsidRPr="008F188C">
        <w:rPr>
          <w:b/>
          <w:sz w:val="24"/>
        </w:rPr>
        <w:t>(AD)</w:t>
      </w:r>
      <w:r w:rsidR="008F188C">
        <w:rPr>
          <w:sz w:val="24"/>
        </w:rPr>
        <w:t xml:space="preserve"> </w:t>
      </w:r>
      <w:r w:rsidR="0059591C">
        <w:rPr>
          <w:sz w:val="24"/>
        </w:rPr>
        <w:t>will be incorporated into the routing table and used as actual route)</w:t>
      </w:r>
    </w:p>
    <w:p w14:paraId="4D08C08B" w14:textId="77777777" w:rsidR="00EA386D" w:rsidRPr="00EA386D" w:rsidRDefault="00EA386D" w:rsidP="00EA386D">
      <w:pPr>
        <w:pStyle w:val="Heading2"/>
        <w:rPr>
          <w:sz w:val="28"/>
        </w:rPr>
      </w:pPr>
      <w:r>
        <w:rPr>
          <w:sz w:val="28"/>
        </w:rPr>
        <w:t>Lab Diagram</w:t>
      </w:r>
    </w:p>
    <w:p w14:paraId="63CF6D22" w14:textId="77777777" w:rsidR="00F00806" w:rsidRDefault="00CC7D9C" w:rsidP="009A3525">
      <w:pPr>
        <w:jc w:val="center"/>
        <w:rPr>
          <w:sz w:val="24"/>
        </w:rPr>
      </w:pPr>
      <w:r>
        <w:rPr>
          <w:noProof/>
        </w:rPr>
        <w:drawing>
          <wp:inline distT="0" distB="0" distL="0" distR="0" wp14:anchorId="2AF7EC90" wp14:editId="043B0B49">
            <wp:extent cx="5943600" cy="421767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17670"/>
                    </a:xfrm>
                    <a:prstGeom prst="rect">
                      <a:avLst/>
                    </a:prstGeom>
                  </pic:spPr>
                </pic:pic>
              </a:graphicData>
            </a:graphic>
          </wp:inline>
        </w:drawing>
      </w:r>
      <w:r w:rsidR="002F1364">
        <w:rPr>
          <w:noProof/>
        </w:rPr>
        <w:t xml:space="preserve"> </w:t>
      </w:r>
    </w:p>
    <w:p w14:paraId="279AACFC" w14:textId="77777777" w:rsidR="0082464C" w:rsidRPr="0082464C" w:rsidRDefault="0082464C" w:rsidP="0082464C">
      <w:pPr>
        <w:pStyle w:val="Heading2"/>
        <w:rPr>
          <w:sz w:val="28"/>
        </w:rPr>
      </w:pPr>
      <w:r>
        <w:rPr>
          <w:sz w:val="28"/>
        </w:rPr>
        <w:lastRenderedPageBreak/>
        <w:t>Lab commands</w:t>
      </w:r>
    </w:p>
    <w:p w14:paraId="73EB0E25" w14:textId="77777777" w:rsidR="0082464C" w:rsidRPr="00392BF1" w:rsidRDefault="0043793C" w:rsidP="0059591C">
      <w:pPr>
        <w:ind w:firstLine="648"/>
        <w:rPr>
          <w:sz w:val="24"/>
        </w:rPr>
      </w:pPr>
      <w:r w:rsidRPr="0059591C">
        <w:rPr>
          <w:b/>
          <w:sz w:val="24"/>
        </w:rPr>
        <w:t>redistribute eigrp 20 metric 1 subnets</w:t>
      </w:r>
      <w:r w:rsidR="00392BF1">
        <w:rPr>
          <w:sz w:val="24"/>
        </w:rPr>
        <w:t xml:space="preserve"> =&gt; Redistribution command in OSPF, the key word </w:t>
      </w:r>
      <w:r w:rsidR="00392BF1" w:rsidRPr="00392BF1">
        <w:rPr>
          <w:b/>
          <w:sz w:val="24"/>
        </w:rPr>
        <w:t>“</w:t>
      </w:r>
      <w:r w:rsidR="00392BF1">
        <w:rPr>
          <w:b/>
          <w:sz w:val="24"/>
        </w:rPr>
        <w:t xml:space="preserve">subnets” </w:t>
      </w:r>
      <w:r w:rsidR="00392BF1">
        <w:rPr>
          <w:sz w:val="24"/>
        </w:rPr>
        <w:t xml:space="preserve">defines the distribution of </w:t>
      </w:r>
      <w:r w:rsidR="00392BF1" w:rsidRPr="00392BF1">
        <w:rPr>
          <w:b/>
          <w:sz w:val="24"/>
        </w:rPr>
        <w:t xml:space="preserve">classful </w:t>
      </w:r>
      <w:r w:rsidR="00392BF1">
        <w:rPr>
          <w:sz w:val="24"/>
        </w:rPr>
        <w:t>network.</w:t>
      </w:r>
    </w:p>
    <w:p w14:paraId="1B8A900A" w14:textId="77777777" w:rsidR="0043793C" w:rsidRPr="00392BF1" w:rsidRDefault="0043793C" w:rsidP="0059591C">
      <w:pPr>
        <w:ind w:firstLine="648"/>
        <w:rPr>
          <w:sz w:val="24"/>
        </w:rPr>
      </w:pPr>
      <w:r w:rsidRPr="0059591C">
        <w:rPr>
          <w:b/>
          <w:sz w:val="24"/>
        </w:rPr>
        <w:t>redistribute ospf 1 metric 245 90 2</w:t>
      </w:r>
      <w:r w:rsidR="00392BF1" w:rsidRPr="0059591C">
        <w:rPr>
          <w:b/>
          <w:sz w:val="24"/>
        </w:rPr>
        <w:t>45</w:t>
      </w:r>
      <w:r w:rsidRPr="0059591C">
        <w:rPr>
          <w:b/>
          <w:sz w:val="24"/>
        </w:rPr>
        <w:t xml:space="preserve"> 1 1500</w:t>
      </w:r>
      <w:r w:rsidR="00392BF1">
        <w:rPr>
          <w:sz w:val="24"/>
        </w:rPr>
        <w:t xml:space="preserve"> =&gt; I set the worst bandwidth = 245, delay = 90 x 10 = 900 microsecond, reliability 245, load 1, and MTU 1500</w:t>
      </w:r>
    </w:p>
    <w:p w14:paraId="2DC48702" w14:textId="77777777" w:rsidR="0043793C" w:rsidRDefault="0043793C" w:rsidP="008F188C">
      <w:pPr>
        <w:ind w:firstLine="648"/>
        <w:rPr>
          <w:sz w:val="24"/>
        </w:rPr>
      </w:pPr>
      <w:r w:rsidRPr="0059591C">
        <w:rPr>
          <w:b/>
          <w:sz w:val="24"/>
        </w:rPr>
        <w:t>distance eigrp 90 105</w:t>
      </w:r>
      <w:r w:rsidR="0059591C">
        <w:rPr>
          <w:b/>
          <w:sz w:val="24"/>
        </w:rPr>
        <w:t xml:space="preserve"> </w:t>
      </w:r>
      <w:r w:rsidR="0059591C">
        <w:rPr>
          <w:sz w:val="24"/>
        </w:rPr>
        <w:t xml:space="preserve">=&gt; </w:t>
      </w:r>
      <w:r w:rsidR="008F188C">
        <w:rPr>
          <w:sz w:val="24"/>
        </w:rPr>
        <w:t>do this command in EIGRP configuration. T</w:t>
      </w:r>
      <w:r w:rsidR="0059591C">
        <w:rPr>
          <w:sz w:val="24"/>
        </w:rPr>
        <w:t>he sy</w:t>
      </w:r>
      <w:r w:rsidR="008F188C">
        <w:rPr>
          <w:sz w:val="24"/>
        </w:rPr>
        <w:t xml:space="preserve">ntax of command is </w:t>
      </w:r>
      <w:r w:rsidR="008F188C">
        <w:rPr>
          <w:b/>
          <w:sz w:val="24"/>
        </w:rPr>
        <w:t>distance eigrp [internal EIGRP AD] [external EIGRP AD]</w:t>
      </w:r>
      <w:r w:rsidR="008F188C">
        <w:rPr>
          <w:sz w:val="24"/>
        </w:rPr>
        <w:t xml:space="preserve">. After this command, AD of internal EIGRP stay as the default EIGRP AD, which is 90; but the external EIGRP is changed from default 170 to now 105. The new 105 AD enables External EIGRP route to outcompete OSPF, which has an AD of 110. </w:t>
      </w:r>
    </w:p>
    <w:p w14:paraId="677C141E" w14:textId="77777777" w:rsidR="0082464C" w:rsidRDefault="0082464C" w:rsidP="0082464C">
      <w:pPr>
        <w:pStyle w:val="Heading2"/>
        <w:rPr>
          <w:sz w:val="28"/>
        </w:rPr>
      </w:pPr>
      <w:r>
        <w:rPr>
          <w:sz w:val="28"/>
        </w:rPr>
        <w:t>configuration of both servers and routers</w:t>
      </w:r>
    </w:p>
    <w:p w14:paraId="1E1CAC2D" w14:textId="77777777" w:rsidR="0082464C" w:rsidRDefault="0043793C" w:rsidP="0082464C">
      <w:pPr>
        <w:pStyle w:val="Heading3"/>
      </w:pPr>
      <w:r>
        <w:t>R1</w:t>
      </w:r>
      <w:r w:rsidR="0082464C">
        <w:t xml:space="preserve"> </w:t>
      </w:r>
      <w:r w:rsidR="005918F2">
        <w:t>configuration</w:t>
      </w:r>
      <w:r w:rsidR="0082464C">
        <w:t>:</w:t>
      </w:r>
    </w:p>
    <w:p w14:paraId="4D05F5B1" w14:textId="77777777" w:rsidR="0043793C" w:rsidRPr="004B1DCB" w:rsidRDefault="005918F2" w:rsidP="008D7BBB">
      <w:pPr>
        <w:spacing w:before="0"/>
        <w:rPr>
          <w:rFonts w:ascii="Courier New" w:hAnsi="Courier New" w:cs="Courier New"/>
          <w:b/>
        </w:rPr>
      </w:pPr>
      <w:r w:rsidRPr="004B1DCB">
        <w:rPr>
          <w:rFonts w:ascii="Courier New" w:hAnsi="Courier New" w:cs="Courier New"/>
          <w:b/>
        </w:rPr>
        <w:t>Router(config)# hostname R</w:t>
      </w:r>
      <w:r w:rsidR="008D7BBB" w:rsidRPr="004B1DCB">
        <w:rPr>
          <w:rFonts w:ascii="Courier New" w:hAnsi="Courier New" w:cs="Courier New"/>
          <w:b/>
        </w:rPr>
        <w:t>1</w:t>
      </w:r>
    </w:p>
    <w:p w14:paraId="78AF5BBE" w14:textId="77777777" w:rsidR="0043793C" w:rsidRPr="004B1DCB" w:rsidRDefault="0043793C" w:rsidP="008D7BBB">
      <w:pPr>
        <w:spacing w:before="0"/>
        <w:rPr>
          <w:rFonts w:ascii="Courier New" w:hAnsi="Courier New" w:cs="Courier New"/>
        </w:rPr>
      </w:pPr>
      <w:r w:rsidRPr="004B1DCB">
        <w:rPr>
          <w:rFonts w:ascii="Courier New" w:hAnsi="Courier New" w:cs="Courier New"/>
        </w:rPr>
        <w:t>interface GigabitEthernet0/0</w:t>
      </w:r>
    </w:p>
    <w:p w14:paraId="7A5F7D0F" w14:textId="77777777" w:rsidR="0043793C" w:rsidRPr="004B1DCB" w:rsidRDefault="0043793C" w:rsidP="008D7BBB">
      <w:pPr>
        <w:spacing w:before="0"/>
        <w:rPr>
          <w:rFonts w:ascii="Courier New" w:hAnsi="Courier New" w:cs="Courier New"/>
        </w:rPr>
      </w:pPr>
      <w:r w:rsidRPr="004B1DCB">
        <w:rPr>
          <w:rFonts w:ascii="Courier New" w:hAnsi="Courier New" w:cs="Courier New"/>
        </w:rPr>
        <w:t xml:space="preserve"> ip address 192.168.1.1 255.255.255.0</w:t>
      </w:r>
    </w:p>
    <w:p w14:paraId="3C4D9E2A" w14:textId="77777777" w:rsidR="0043793C" w:rsidRPr="004B1DCB" w:rsidRDefault="008D7BBB" w:rsidP="008D7BBB">
      <w:pPr>
        <w:spacing w:before="0"/>
        <w:rPr>
          <w:rFonts w:ascii="Courier New" w:hAnsi="Courier New" w:cs="Courier New"/>
        </w:rPr>
      </w:pPr>
      <w:r w:rsidRPr="004B1DCB">
        <w:rPr>
          <w:rFonts w:ascii="Courier New" w:hAnsi="Courier New" w:cs="Courier New"/>
        </w:rPr>
        <w:t xml:space="preserve"> no shutdown </w:t>
      </w:r>
    </w:p>
    <w:p w14:paraId="08B97286" w14:textId="77777777" w:rsidR="008D7BBB" w:rsidRPr="004B1DCB" w:rsidRDefault="008D7BBB" w:rsidP="008D7BBB">
      <w:pPr>
        <w:spacing w:before="0"/>
        <w:rPr>
          <w:rFonts w:ascii="Courier New" w:hAnsi="Courier New" w:cs="Courier New"/>
        </w:rPr>
      </w:pPr>
    </w:p>
    <w:p w14:paraId="4D6B3A2C" w14:textId="77777777" w:rsidR="0043793C" w:rsidRPr="004B1DCB" w:rsidRDefault="0043793C" w:rsidP="008D7BBB">
      <w:pPr>
        <w:spacing w:before="0"/>
        <w:rPr>
          <w:rFonts w:ascii="Courier New" w:hAnsi="Courier New" w:cs="Courier New"/>
        </w:rPr>
      </w:pPr>
      <w:r w:rsidRPr="004B1DCB">
        <w:rPr>
          <w:rFonts w:ascii="Courier New" w:hAnsi="Courier New" w:cs="Courier New"/>
        </w:rPr>
        <w:t>router eigrp 20</w:t>
      </w:r>
    </w:p>
    <w:p w14:paraId="25A38C5E" w14:textId="77777777" w:rsidR="008D7BBB" w:rsidRPr="004B1DCB" w:rsidRDefault="0043793C" w:rsidP="004B1DCB">
      <w:pPr>
        <w:spacing w:before="0"/>
        <w:rPr>
          <w:rFonts w:ascii="Courier New" w:hAnsi="Courier New" w:cs="Courier New"/>
        </w:rPr>
      </w:pPr>
      <w:r w:rsidRPr="004B1DCB">
        <w:rPr>
          <w:rFonts w:ascii="Courier New" w:hAnsi="Courier New" w:cs="Courier New"/>
        </w:rPr>
        <w:t xml:space="preserve"> network 192.168.1.0</w:t>
      </w:r>
    </w:p>
    <w:p w14:paraId="0E4CB896" w14:textId="77777777" w:rsidR="008D7BBB" w:rsidRDefault="008D7BBB" w:rsidP="008D7BBB">
      <w:pPr>
        <w:pStyle w:val="Heading3"/>
      </w:pPr>
      <w:r>
        <w:t>R2 configuration:</w:t>
      </w:r>
    </w:p>
    <w:p w14:paraId="3051FC14" w14:textId="77777777" w:rsidR="008D7BBB" w:rsidRPr="004B1DCB" w:rsidRDefault="008D7BBB" w:rsidP="008D7BBB">
      <w:pPr>
        <w:spacing w:before="0"/>
        <w:rPr>
          <w:rFonts w:ascii="Courier New" w:hAnsi="Courier New" w:cs="Courier New"/>
          <w:b/>
        </w:rPr>
      </w:pPr>
      <w:r w:rsidRPr="004B1DCB">
        <w:rPr>
          <w:rFonts w:ascii="Courier New" w:hAnsi="Courier New" w:cs="Courier New"/>
          <w:b/>
        </w:rPr>
        <w:t>Switch(config)# hostname Switchrouter2</w:t>
      </w:r>
    </w:p>
    <w:p w14:paraId="54405DD6" w14:textId="77777777" w:rsidR="008D7BBB" w:rsidRPr="004B1DCB" w:rsidRDefault="008D7BBB" w:rsidP="008D7BBB">
      <w:pPr>
        <w:spacing w:before="0"/>
        <w:rPr>
          <w:rFonts w:ascii="Courier New" w:hAnsi="Courier New" w:cs="Courier New"/>
        </w:rPr>
      </w:pPr>
      <w:r w:rsidRPr="004B1DCB">
        <w:rPr>
          <w:rFonts w:ascii="Courier New" w:hAnsi="Courier New" w:cs="Courier New"/>
        </w:rPr>
        <w:t>ip routing</w:t>
      </w:r>
    </w:p>
    <w:p w14:paraId="445CBB06" w14:textId="77777777" w:rsidR="008D7BBB" w:rsidRPr="004B1DCB" w:rsidRDefault="008D7BBB" w:rsidP="008D7BBB">
      <w:pPr>
        <w:spacing w:before="0"/>
        <w:rPr>
          <w:rFonts w:ascii="Courier New" w:hAnsi="Courier New" w:cs="Courier New"/>
        </w:rPr>
      </w:pPr>
    </w:p>
    <w:p w14:paraId="347FBEAE" w14:textId="77777777" w:rsidR="008D7BBB" w:rsidRPr="004B1DCB" w:rsidRDefault="008D7BBB" w:rsidP="008D7BBB">
      <w:pPr>
        <w:spacing w:before="0"/>
        <w:rPr>
          <w:rFonts w:ascii="Courier New" w:hAnsi="Courier New" w:cs="Courier New"/>
        </w:rPr>
      </w:pPr>
      <w:r w:rsidRPr="004B1DCB">
        <w:rPr>
          <w:rFonts w:ascii="Courier New" w:hAnsi="Courier New" w:cs="Courier New"/>
        </w:rPr>
        <w:t>interface FastEthernet1/0/1</w:t>
      </w:r>
    </w:p>
    <w:p w14:paraId="23C2E976" w14:textId="77777777" w:rsidR="008D7BBB" w:rsidRPr="004B1DCB" w:rsidRDefault="008D7BBB" w:rsidP="008D7BBB">
      <w:pPr>
        <w:spacing w:before="0"/>
        <w:rPr>
          <w:rFonts w:ascii="Courier New" w:hAnsi="Courier New" w:cs="Courier New"/>
        </w:rPr>
      </w:pPr>
      <w:r w:rsidRPr="004B1DCB">
        <w:rPr>
          <w:rFonts w:ascii="Courier New" w:hAnsi="Courier New" w:cs="Courier New"/>
        </w:rPr>
        <w:t xml:space="preserve"> no switchport</w:t>
      </w:r>
    </w:p>
    <w:p w14:paraId="07831BF4" w14:textId="77777777" w:rsidR="008D7BBB" w:rsidRPr="004B1DCB" w:rsidRDefault="008D7BBB" w:rsidP="008D7BBB">
      <w:pPr>
        <w:spacing w:before="0"/>
        <w:rPr>
          <w:rFonts w:ascii="Courier New" w:hAnsi="Courier New" w:cs="Courier New"/>
        </w:rPr>
      </w:pPr>
      <w:r w:rsidRPr="004B1DCB">
        <w:rPr>
          <w:rFonts w:ascii="Courier New" w:hAnsi="Courier New" w:cs="Courier New"/>
        </w:rPr>
        <w:t xml:space="preserve"> ip address 192.168.1.2 255.255.255.0</w:t>
      </w:r>
    </w:p>
    <w:p w14:paraId="4BD40913" w14:textId="77777777" w:rsidR="008D7BBB" w:rsidRPr="004B1DCB" w:rsidRDefault="008D7BBB" w:rsidP="008D7BBB">
      <w:pPr>
        <w:spacing w:before="0"/>
        <w:rPr>
          <w:rFonts w:ascii="Courier New" w:hAnsi="Courier New" w:cs="Courier New"/>
        </w:rPr>
      </w:pPr>
    </w:p>
    <w:p w14:paraId="206D08E7" w14:textId="77777777" w:rsidR="008D7BBB" w:rsidRPr="004B1DCB" w:rsidRDefault="008D7BBB" w:rsidP="008D7BBB">
      <w:pPr>
        <w:spacing w:before="0"/>
        <w:rPr>
          <w:rFonts w:ascii="Courier New" w:hAnsi="Courier New" w:cs="Courier New"/>
        </w:rPr>
      </w:pPr>
      <w:r w:rsidRPr="004B1DCB">
        <w:rPr>
          <w:rFonts w:ascii="Courier New" w:hAnsi="Courier New" w:cs="Courier New"/>
        </w:rPr>
        <w:t>interface FastEthernet1/0/2</w:t>
      </w:r>
    </w:p>
    <w:p w14:paraId="11FB4815" w14:textId="77777777" w:rsidR="008D7BBB" w:rsidRPr="004B1DCB" w:rsidRDefault="008D7BBB" w:rsidP="008D7BBB">
      <w:pPr>
        <w:spacing w:before="0"/>
        <w:rPr>
          <w:rFonts w:ascii="Courier New" w:hAnsi="Courier New" w:cs="Courier New"/>
        </w:rPr>
      </w:pPr>
      <w:r w:rsidRPr="004B1DCB">
        <w:rPr>
          <w:rFonts w:ascii="Courier New" w:hAnsi="Courier New" w:cs="Courier New"/>
        </w:rPr>
        <w:t xml:space="preserve"> no switchport</w:t>
      </w:r>
    </w:p>
    <w:p w14:paraId="70091003" w14:textId="77777777" w:rsidR="008D7BBB" w:rsidRPr="004B1DCB" w:rsidRDefault="008D7BBB" w:rsidP="008D7BBB">
      <w:pPr>
        <w:spacing w:before="0"/>
        <w:rPr>
          <w:rFonts w:ascii="Courier New" w:hAnsi="Courier New" w:cs="Courier New"/>
        </w:rPr>
      </w:pPr>
      <w:r w:rsidRPr="004B1DCB">
        <w:rPr>
          <w:rFonts w:ascii="Courier New" w:hAnsi="Courier New" w:cs="Courier New"/>
        </w:rPr>
        <w:t xml:space="preserve"> ip address 192.168.5.1 255.255.255.0</w:t>
      </w:r>
    </w:p>
    <w:p w14:paraId="26B840BF" w14:textId="77777777" w:rsidR="008D7BBB" w:rsidRPr="004B1DCB" w:rsidRDefault="008D7BBB" w:rsidP="008D7BBB">
      <w:pPr>
        <w:spacing w:before="0"/>
        <w:rPr>
          <w:rFonts w:ascii="Courier New" w:hAnsi="Courier New" w:cs="Courier New"/>
        </w:rPr>
      </w:pPr>
    </w:p>
    <w:p w14:paraId="0598AA65" w14:textId="77777777" w:rsidR="008D7BBB" w:rsidRPr="004B1DCB" w:rsidRDefault="008D7BBB" w:rsidP="008D7BBB">
      <w:pPr>
        <w:spacing w:before="0"/>
        <w:rPr>
          <w:rFonts w:ascii="Courier New" w:hAnsi="Courier New" w:cs="Courier New"/>
        </w:rPr>
      </w:pPr>
      <w:r w:rsidRPr="004B1DCB">
        <w:rPr>
          <w:rFonts w:ascii="Courier New" w:hAnsi="Courier New" w:cs="Courier New"/>
        </w:rPr>
        <w:t>interface FastEthernet1/0/3</w:t>
      </w:r>
    </w:p>
    <w:p w14:paraId="4CCD9159" w14:textId="77777777" w:rsidR="008D7BBB" w:rsidRPr="004B1DCB" w:rsidRDefault="008D7BBB" w:rsidP="008D7BBB">
      <w:pPr>
        <w:spacing w:before="0"/>
        <w:rPr>
          <w:rFonts w:ascii="Courier New" w:hAnsi="Courier New" w:cs="Courier New"/>
        </w:rPr>
      </w:pPr>
      <w:r w:rsidRPr="004B1DCB">
        <w:rPr>
          <w:rFonts w:ascii="Courier New" w:hAnsi="Courier New" w:cs="Courier New"/>
        </w:rPr>
        <w:t xml:space="preserve"> no switchport</w:t>
      </w:r>
    </w:p>
    <w:p w14:paraId="054DE711" w14:textId="77777777" w:rsidR="008D7BBB" w:rsidRPr="004B1DCB" w:rsidRDefault="008D7BBB" w:rsidP="008D7BBB">
      <w:pPr>
        <w:spacing w:before="0"/>
        <w:rPr>
          <w:rFonts w:ascii="Courier New" w:hAnsi="Courier New" w:cs="Courier New"/>
        </w:rPr>
      </w:pPr>
      <w:r w:rsidRPr="004B1DCB">
        <w:rPr>
          <w:rFonts w:ascii="Courier New" w:hAnsi="Courier New" w:cs="Courier New"/>
        </w:rPr>
        <w:t xml:space="preserve"> ip address 192.168.2.1 255.255.255.0</w:t>
      </w:r>
    </w:p>
    <w:p w14:paraId="18A62197" w14:textId="77777777" w:rsidR="008D7BBB" w:rsidRPr="004B1DCB" w:rsidRDefault="008D7BBB" w:rsidP="008D7BBB">
      <w:pPr>
        <w:spacing w:before="0"/>
        <w:rPr>
          <w:rFonts w:ascii="Courier New" w:hAnsi="Courier New" w:cs="Courier New"/>
        </w:rPr>
      </w:pPr>
    </w:p>
    <w:p w14:paraId="386349FD" w14:textId="77777777" w:rsidR="008D7BBB" w:rsidRPr="004B1DCB" w:rsidRDefault="008D7BBB" w:rsidP="008D7BBB">
      <w:pPr>
        <w:spacing w:before="0"/>
        <w:rPr>
          <w:rFonts w:ascii="Courier New" w:hAnsi="Courier New" w:cs="Courier New"/>
        </w:rPr>
      </w:pPr>
      <w:r w:rsidRPr="004B1DCB">
        <w:rPr>
          <w:rFonts w:ascii="Courier New" w:hAnsi="Courier New" w:cs="Courier New"/>
        </w:rPr>
        <w:t>router eigrp 20</w:t>
      </w:r>
    </w:p>
    <w:p w14:paraId="541A4839" w14:textId="77777777" w:rsidR="008D7BBB" w:rsidRPr="004B1DCB" w:rsidRDefault="008D7BBB" w:rsidP="008D7BBB">
      <w:pPr>
        <w:spacing w:before="0"/>
        <w:rPr>
          <w:rFonts w:ascii="Courier New" w:hAnsi="Courier New" w:cs="Courier New"/>
        </w:rPr>
      </w:pPr>
      <w:r w:rsidRPr="004B1DCB">
        <w:rPr>
          <w:rFonts w:ascii="Courier New" w:hAnsi="Courier New" w:cs="Courier New"/>
        </w:rPr>
        <w:t xml:space="preserve"> network 192.168.2.0</w:t>
      </w:r>
    </w:p>
    <w:p w14:paraId="0F51A055" w14:textId="77777777" w:rsidR="008D7BBB" w:rsidRPr="004B1DCB" w:rsidRDefault="008D7BBB" w:rsidP="008D7BBB">
      <w:pPr>
        <w:spacing w:before="0"/>
        <w:rPr>
          <w:rFonts w:ascii="Courier New" w:hAnsi="Courier New" w:cs="Courier New"/>
        </w:rPr>
      </w:pPr>
      <w:r w:rsidRPr="004B1DCB">
        <w:rPr>
          <w:rFonts w:ascii="Courier New" w:hAnsi="Courier New" w:cs="Courier New"/>
        </w:rPr>
        <w:t xml:space="preserve"> redistribute ospf 1 metric 245 90 255 1 1500</w:t>
      </w:r>
    </w:p>
    <w:p w14:paraId="49808664" w14:textId="77777777" w:rsidR="008D7BBB" w:rsidRPr="004B1DCB" w:rsidRDefault="008D7BBB" w:rsidP="008D7BBB">
      <w:pPr>
        <w:spacing w:before="0"/>
        <w:rPr>
          <w:rFonts w:ascii="Courier New" w:hAnsi="Courier New" w:cs="Courier New"/>
        </w:rPr>
      </w:pPr>
      <w:r w:rsidRPr="004B1DCB">
        <w:rPr>
          <w:rFonts w:ascii="Courier New" w:hAnsi="Courier New" w:cs="Courier New"/>
        </w:rPr>
        <w:t xml:space="preserve"> distance eigrp 90 105</w:t>
      </w:r>
    </w:p>
    <w:p w14:paraId="62B075EE" w14:textId="77777777" w:rsidR="008D7BBB" w:rsidRPr="004B1DCB" w:rsidRDefault="008D7BBB" w:rsidP="008D7BBB">
      <w:pPr>
        <w:spacing w:before="0"/>
        <w:rPr>
          <w:rFonts w:ascii="Courier New" w:hAnsi="Courier New" w:cs="Courier New"/>
        </w:rPr>
      </w:pPr>
    </w:p>
    <w:p w14:paraId="26A90FDE" w14:textId="77777777" w:rsidR="008D7BBB" w:rsidRPr="004B1DCB" w:rsidRDefault="008D7BBB" w:rsidP="008D7BBB">
      <w:pPr>
        <w:spacing w:before="0"/>
        <w:rPr>
          <w:rFonts w:ascii="Courier New" w:hAnsi="Courier New" w:cs="Courier New"/>
        </w:rPr>
      </w:pPr>
      <w:r w:rsidRPr="004B1DCB">
        <w:rPr>
          <w:rFonts w:ascii="Courier New" w:hAnsi="Courier New" w:cs="Courier New"/>
        </w:rPr>
        <w:t>router ospf 1</w:t>
      </w:r>
    </w:p>
    <w:p w14:paraId="3ED27A69" w14:textId="77777777" w:rsidR="008D7BBB" w:rsidRPr="004B1DCB" w:rsidRDefault="008D7BBB" w:rsidP="008D7BBB">
      <w:pPr>
        <w:spacing w:before="0"/>
        <w:rPr>
          <w:rFonts w:ascii="Courier New" w:hAnsi="Courier New" w:cs="Courier New"/>
        </w:rPr>
      </w:pPr>
      <w:r w:rsidRPr="004B1DCB">
        <w:rPr>
          <w:rFonts w:ascii="Courier New" w:hAnsi="Courier New" w:cs="Courier New"/>
        </w:rPr>
        <w:t xml:space="preserve"> redistribute eigrp 20 metric 1 subnets</w:t>
      </w:r>
    </w:p>
    <w:p w14:paraId="2BAEE1EA" w14:textId="77777777" w:rsidR="008D7BBB" w:rsidRPr="004B1DCB" w:rsidRDefault="008D7BBB" w:rsidP="004B1DCB">
      <w:pPr>
        <w:spacing w:before="0"/>
        <w:rPr>
          <w:rFonts w:ascii="Courier New" w:hAnsi="Courier New" w:cs="Courier New"/>
        </w:rPr>
      </w:pPr>
      <w:r w:rsidRPr="004B1DCB">
        <w:rPr>
          <w:rFonts w:ascii="Courier New" w:hAnsi="Courier New" w:cs="Courier New"/>
        </w:rPr>
        <w:t xml:space="preserve"> network 192.168.5.0 0.0.0.255 area 0</w:t>
      </w:r>
    </w:p>
    <w:p w14:paraId="6F1DAAB1" w14:textId="77777777" w:rsidR="008D7BBB" w:rsidRDefault="008D7BBB" w:rsidP="008D7BBB">
      <w:pPr>
        <w:pStyle w:val="Heading3"/>
      </w:pPr>
      <w:r>
        <w:lastRenderedPageBreak/>
        <w:t>R3 configuration:</w:t>
      </w:r>
    </w:p>
    <w:p w14:paraId="602A3C96" w14:textId="77777777" w:rsidR="008D7BBB" w:rsidRPr="004B1DCB" w:rsidRDefault="008D7BBB" w:rsidP="008D7BBB">
      <w:pPr>
        <w:spacing w:before="0"/>
        <w:rPr>
          <w:rFonts w:ascii="Courier New" w:hAnsi="Courier New" w:cs="Courier New"/>
          <w:b/>
        </w:rPr>
      </w:pPr>
      <w:r w:rsidRPr="004B1DCB">
        <w:rPr>
          <w:rFonts w:ascii="Courier New" w:hAnsi="Courier New" w:cs="Courier New"/>
          <w:b/>
        </w:rPr>
        <w:t>Router(config)# hostname R3</w:t>
      </w:r>
    </w:p>
    <w:p w14:paraId="4F634319" w14:textId="77777777" w:rsidR="008D7BBB" w:rsidRPr="004B1DCB" w:rsidRDefault="008D7BBB" w:rsidP="008D7BBB">
      <w:pPr>
        <w:spacing w:before="0"/>
        <w:rPr>
          <w:rFonts w:ascii="Courier New" w:hAnsi="Courier New" w:cs="Courier New"/>
        </w:rPr>
      </w:pPr>
      <w:r w:rsidRPr="004B1DCB">
        <w:rPr>
          <w:rFonts w:ascii="Courier New" w:hAnsi="Courier New" w:cs="Courier New"/>
        </w:rPr>
        <w:t>interface GigabitEthernet0/0</w:t>
      </w:r>
    </w:p>
    <w:p w14:paraId="2E11F28C" w14:textId="77777777" w:rsidR="008D7BBB" w:rsidRPr="004B1DCB" w:rsidRDefault="008D7BBB" w:rsidP="008D7BBB">
      <w:pPr>
        <w:spacing w:before="0"/>
        <w:rPr>
          <w:rFonts w:ascii="Courier New" w:hAnsi="Courier New" w:cs="Courier New"/>
        </w:rPr>
      </w:pPr>
      <w:r w:rsidRPr="004B1DCB">
        <w:rPr>
          <w:rFonts w:ascii="Courier New" w:hAnsi="Courier New" w:cs="Courier New"/>
        </w:rPr>
        <w:t xml:space="preserve"> ip address 192.168.2.2 255.255.255.0</w:t>
      </w:r>
    </w:p>
    <w:p w14:paraId="01929DE2" w14:textId="77777777" w:rsidR="008D7BBB" w:rsidRPr="004B1DCB" w:rsidRDefault="008D7BBB" w:rsidP="008D7BBB">
      <w:pPr>
        <w:spacing w:before="0"/>
        <w:ind w:left="0"/>
        <w:rPr>
          <w:rFonts w:ascii="Courier New" w:hAnsi="Courier New" w:cs="Courier New"/>
        </w:rPr>
      </w:pPr>
      <w:r w:rsidRPr="004B1DCB">
        <w:rPr>
          <w:rFonts w:ascii="Courier New" w:hAnsi="Courier New" w:cs="Courier New"/>
        </w:rPr>
        <w:t xml:space="preserve">  no shutdown</w:t>
      </w:r>
    </w:p>
    <w:p w14:paraId="70BFA357" w14:textId="77777777" w:rsidR="008D7BBB" w:rsidRPr="004B1DCB" w:rsidRDefault="008D7BBB" w:rsidP="008D7BBB">
      <w:pPr>
        <w:spacing w:before="0"/>
        <w:ind w:left="0"/>
        <w:rPr>
          <w:rFonts w:ascii="Courier New" w:hAnsi="Courier New" w:cs="Courier New"/>
        </w:rPr>
      </w:pPr>
    </w:p>
    <w:p w14:paraId="02EA4250" w14:textId="77777777" w:rsidR="008D7BBB" w:rsidRPr="004B1DCB" w:rsidRDefault="008D7BBB" w:rsidP="008D7BBB">
      <w:pPr>
        <w:spacing w:before="0"/>
        <w:rPr>
          <w:rFonts w:ascii="Courier New" w:hAnsi="Courier New" w:cs="Courier New"/>
        </w:rPr>
      </w:pPr>
      <w:r w:rsidRPr="004B1DCB">
        <w:rPr>
          <w:rFonts w:ascii="Courier New" w:hAnsi="Courier New" w:cs="Courier New"/>
        </w:rPr>
        <w:t>router eigrp 20</w:t>
      </w:r>
    </w:p>
    <w:p w14:paraId="6FFE9FE5" w14:textId="77777777" w:rsidR="008D7BBB" w:rsidRPr="004B1DCB" w:rsidRDefault="008D7BBB" w:rsidP="008D7BBB">
      <w:pPr>
        <w:spacing w:before="0"/>
        <w:rPr>
          <w:rFonts w:ascii="Courier New" w:hAnsi="Courier New" w:cs="Courier New"/>
        </w:rPr>
      </w:pPr>
      <w:r w:rsidRPr="004B1DCB">
        <w:rPr>
          <w:rFonts w:ascii="Courier New" w:hAnsi="Courier New" w:cs="Courier New"/>
        </w:rPr>
        <w:t xml:space="preserve"> network 192.168.2.0</w:t>
      </w:r>
    </w:p>
    <w:p w14:paraId="1649142D" w14:textId="77777777" w:rsidR="008D7BBB" w:rsidRPr="004B1DCB" w:rsidRDefault="008D7BBB" w:rsidP="008D7BBB">
      <w:pPr>
        <w:spacing w:before="0"/>
        <w:rPr>
          <w:rFonts w:ascii="Courier New" w:hAnsi="Courier New" w:cs="Courier New"/>
        </w:rPr>
      </w:pPr>
      <w:r w:rsidRPr="004B1DCB">
        <w:rPr>
          <w:rFonts w:ascii="Courier New" w:hAnsi="Courier New" w:cs="Courier New"/>
        </w:rPr>
        <w:t xml:space="preserve"> redistribute ospf 1 metric 245 90 255 1 1500</w:t>
      </w:r>
    </w:p>
    <w:p w14:paraId="0C97AFD5" w14:textId="77777777" w:rsidR="008D7BBB" w:rsidRPr="004B1DCB" w:rsidRDefault="008D7BBB" w:rsidP="008D7BBB">
      <w:pPr>
        <w:spacing w:before="0"/>
        <w:rPr>
          <w:rFonts w:ascii="Courier New" w:hAnsi="Courier New" w:cs="Courier New"/>
        </w:rPr>
      </w:pPr>
    </w:p>
    <w:p w14:paraId="32413BAC" w14:textId="77777777" w:rsidR="008D7BBB" w:rsidRPr="004B1DCB" w:rsidRDefault="008D7BBB" w:rsidP="008D7BBB">
      <w:pPr>
        <w:spacing w:before="0"/>
        <w:rPr>
          <w:rFonts w:ascii="Courier New" w:hAnsi="Courier New" w:cs="Courier New"/>
        </w:rPr>
      </w:pPr>
      <w:r w:rsidRPr="004B1DCB">
        <w:rPr>
          <w:rFonts w:ascii="Courier New" w:hAnsi="Courier New" w:cs="Courier New"/>
        </w:rPr>
        <w:t>router ospf 1</w:t>
      </w:r>
    </w:p>
    <w:p w14:paraId="0B9AFF4B" w14:textId="77777777" w:rsidR="008D7BBB" w:rsidRPr="004B1DCB" w:rsidRDefault="008D7BBB" w:rsidP="008D7BBB">
      <w:pPr>
        <w:spacing w:before="0"/>
        <w:rPr>
          <w:rFonts w:ascii="Courier New" w:hAnsi="Courier New" w:cs="Courier New"/>
        </w:rPr>
      </w:pPr>
      <w:r w:rsidRPr="004B1DCB">
        <w:rPr>
          <w:rFonts w:ascii="Courier New" w:hAnsi="Courier New" w:cs="Courier New"/>
        </w:rPr>
        <w:t xml:space="preserve"> redistribute eigrp 20 metric 100 subnets</w:t>
      </w:r>
    </w:p>
    <w:p w14:paraId="54409080" w14:textId="77777777" w:rsidR="008D7BBB" w:rsidRPr="004B1DCB" w:rsidRDefault="008D7BBB" w:rsidP="008D7BBB">
      <w:pPr>
        <w:spacing w:before="0"/>
        <w:rPr>
          <w:rFonts w:ascii="Courier New" w:hAnsi="Courier New" w:cs="Courier New"/>
        </w:rPr>
      </w:pPr>
      <w:r w:rsidRPr="004B1DCB">
        <w:rPr>
          <w:rFonts w:ascii="Courier New" w:hAnsi="Courier New" w:cs="Courier New"/>
        </w:rPr>
        <w:t xml:space="preserve"> network 192.168.3.0 0.0.0.255 area 15</w:t>
      </w:r>
    </w:p>
    <w:p w14:paraId="4BF45771" w14:textId="77777777" w:rsidR="008D7BBB" w:rsidRDefault="008D7BBB" w:rsidP="008D7BBB">
      <w:pPr>
        <w:pStyle w:val="Heading3"/>
      </w:pPr>
      <w:r>
        <w:t>R3 configuration:</w:t>
      </w:r>
    </w:p>
    <w:p w14:paraId="77CB54D3" w14:textId="77777777" w:rsidR="008D7BBB" w:rsidRPr="004B1DCB" w:rsidRDefault="008D7BBB" w:rsidP="008D7BBB">
      <w:pPr>
        <w:spacing w:before="0"/>
        <w:rPr>
          <w:rFonts w:ascii="Courier New" w:hAnsi="Courier New" w:cs="Courier New"/>
          <w:b/>
        </w:rPr>
      </w:pPr>
      <w:r w:rsidRPr="004B1DCB">
        <w:rPr>
          <w:rFonts w:ascii="Courier New" w:hAnsi="Courier New" w:cs="Courier New"/>
          <w:b/>
        </w:rPr>
        <w:t>Router(config)# hostname R4</w:t>
      </w:r>
    </w:p>
    <w:p w14:paraId="4E822D7E" w14:textId="77777777" w:rsidR="008D7BBB" w:rsidRPr="004B1DCB" w:rsidRDefault="008D7BBB" w:rsidP="008D7BBB">
      <w:pPr>
        <w:spacing w:before="0"/>
        <w:rPr>
          <w:rFonts w:ascii="Courier New" w:hAnsi="Courier New" w:cs="Courier New"/>
        </w:rPr>
      </w:pPr>
      <w:r w:rsidRPr="004B1DCB">
        <w:rPr>
          <w:rFonts w:ascii="Courier New" w:hAnsi="Courier New" w:cs="Courier New"/>
        </w:rPr>
        <w:t>interface Loopback0</w:t>
      </w:r>
    </w:p>
    <w:p w14:paraId="73182AF0" w14:textId="77777777" w:rsidR="008D7BBB" w:rsidRPr="004B1DCB" w:rsidRDefault="008D7BBB" w:rsidP="008D7BBB">
      <w:pPr>
        <w:spacing w:before="0"/>
        <w:rPr>
          <w:rFonts w:ascii="Courier New" w:hAnsi="Courier New" w:cs="Courier New"/>
        </w:rPr>
      </w:pPr>
      <w:r w:rsidRPr="004B1DCB">
        <w:rPr>
          <w:rFonts w:ascii="Courier New" w:hAnsi="Courier New" w:cs="Courier New"/>
        </w:rPr>
        <w:t xml:space="preserve"> ip address 192.168.51.1 255.255.255.255</w:t>
      </w:r>
    </w:p>
    <w:p w14:paraId="0134362C" w14:textId="77777777" w:rsidR="008D7BBB" w:rsidRPr="004B1DCB" w:rsidRDefault="008D7BBB" w:rsidP="008D7BBB">
      <w:pPr>
        <w:spacing w:before="0"/>
        <w:rPr>
          <w:rFonts w:ascii="Courier New" w:hAnsi="Courier New" w:cs="Courier New"/>
        </w:rPr>
      </w:pPr>
    </w:p>
    <w:p w14:paraId="4B0EE890" w14:textId="77777777" w:rsidR="008D7BBB" w:rsidRPr="004B1DCB" w:rsidRDefault="008D7BBB" w:rsidP="008D7BBB">
      <w:pPr>
        <w:spacing w:before="0"/>
        <w:rPr>
          <w:rFonts w:ascii="Courier New" w:hAnsi="Courier New" w:cs="Courier New"/>
        </w:rPr>
      </w:pPr>
      <w:r w:rsidRPr="004B1DCB">
        <w:rPr>
          <w:rFonts w:ascii="Courier New" w:hAnsi="Courier New" w:cs="Courier New"/>
        </w:rPr>
        <w:t>interface GigabitEthernet0/1</w:t>
      </w:r>
    </w:p>
    <w:p w14:paraId="15FCA718" w14:textId="77777777" w:rsidR="008D7BBB" w:rsidRPr="004B1DCB" w:rsidRDefault="008D7BBB" w:rsidP="008D7BBB">
      <w:pPr>
        <w:spacing w:before="0"/>
        <w:rPr>
          <w:rFonts w:ascii="Courier New" w:hAnsi="Courier New" w:cs="Courier New"/>
        </w:rPr>
      </w:pPr>
      <w:r w:rsidRPr="004B1DCB">
        <w:rPr>
          <w:rFonts w:ascii="Courier New" w:hAnsi="Courier New" w:cs="Courier New"/>
        </w:rPr>
        <w:t xml:space="preserve"> ip address 192.168.5.2 255.255.255.0</w:t>
      </w:r>
    </w:p>
    <w:p w14:paraId="18A30D4D" w14:textId="77777777" w:rsidR="008D7BBB" w:rsidRPr="004B1DCB" w:rsidRDefault="008D7BBB" w:rsidP="008D7BBB">
      <w:pPr>
        <w:spacing w:before="0"/>
        <w:rPr>
          <w:rFonts w:ascii="Courier New" w:hAnsi="Courier New" w:cs="Courier New"/>
        </w:rPr>
      </w:pPr>
      <w:r w:rsidRPr="004B1DCB">
        <w:rPr>
          <w:rFonts w:ascii="Courier New" w:hAnsi="Courier New" w:cs="Courier New"/>
        </w:rPr>
        <w:t xml:space="preserve"> no shutdown</w:t>
      </w:r>
    </w:p>
    <w:p w14:paraId="424204AF" w14:textId="77777777" w:rsidR="008D7BBB" w:rsidRPr="004B1DCB" w:rsidRDefault="008D7BBB" w:rsidP="008D7BBB">
      <w:pPr>
        <w:spacing w:before="0"/>
        <w:rPr>
          <w:rFonts w:ascii="Courier New" w:hAnsi="Courier New" w:cs="Courier New"/>
        </w:rPr>
      </w:pPr>
    </w:p>
    <w:p w14:paraId="79BA92E0" w14:textId="77777777" w:rsidR="008D7BBB" w:rsidRPr="004B1DCB" w:rsidRDefault="008D7BBB" w:rsidP="008D7BBB">
      <w:pPr>
        <w:spacing w:before="0"/>
        <w:rPr>
          <w:rFonts w:ascii="Courier New" w:hAnsi="Courier New" w:cs="Courier New"/>
        </w:rPr>
      </w:pPr>
      <w:r w:rsidRPr="004B1DCB">
        <w:rPr>
          <w:rFonts w:ascii="Courier New" w:hAnsi="Courier New" w:cs="Courier New"/>
        </w:rPr>
        <w:t>router ospf 1</w:t>
      </w:r>
    </w:p>
    <w:p w14:paraId="05A18B66" w14:textId="77777777" w:rsidR="008D7BBB" w:rsidRPr="004B1DCB" w:rsidRDefault="008D7BBB" w:rsidP="008D7BBB">
      <w:pPr>
        <w:spacing w:before="0"/>
        <w:rPr>
          <w:rFonts w:ascii="Courier New" w:hAnsi="Courier New" w:cs="Courier New"/>
        </w:rPr>
      </w:pPr>
      <w:r w:rsidRPr="004B1DCB">
        <w:rPr>
          <w:rFonts w:ascii="Courier New" w:hAnsi="Courier New" w:cs="Courier New"/>
        </w:rPr>
        <w:t xml:space="preserve"> network 192.168.3.0 0.0.0.255 area 15</w:t>
      </w:r>
    </w:p>
    <w:p w14:paraId="216D6A73" w14:textId="77777777" w:rsidR="008D7BBB" w:rsidRPr="004B1DCB" w:rsidRDefault="008D7BBB" w:rsidP="008D7BBB">
      <w:pPr>
        <w:spacing w:before="0"/>
        <w:rPr>
          <w:rFonts w:ascii="Courier New" w:hAnsi="Courier New" w:cs="Courier New"/>
        </w:rPr>
      </w:pPr>
      <w:r w:rsidRPr="004B1DCB">
        <w:rPr>
          <w:rFonts w:ascii="Courier New" w:hAnsi="Courier New" w:cs="Courier New"/>
        </w:rPr>
        <w:t xml:space="preserve"> network 192.168.5.0 0.0.0.255 area 0</w:t>
      </w:r>
    </w:p>
    <w:p w14:paraId="7D997F90" w14:textId="77777777" w:rsidR="00EF5D05" w:rsidRPr="004B1DCB" w:rsidRDefault="008D7BBB" w:rsidP="004B1DCB">
      <w:pPr>
        <w:spacing w:before="0"/>
        <w:rPr>
          <w:rFonts w:ascii="Courier New" w:hAnsi="Courier New" w:cs="Courier New"/>
        </w:rPr>
      </w:pPr>
      <w:r w:rsidRPr="004B1DCB">
        <w:rPr>
          <w:rFonts w:ascii="Courier New" w:hAnsi="Courier New" w:cs="Courier New"/>
        </w:rPr>
        <w:t xml:space="preserve"> network 192.168.51.1 0.0.0.0 area 15</w:t>
      </w:r>
    </w:p>
    <w:p w14:paraId="04BFA396" w14:textId="77777777" w:rsidR="00282D1F" w:rsidRDefault="00CB6D18" w:rsidP="00CB6D18">
      <w:pPr>
        <w:pStyle w:val="Heading2"/>
      </w:pPr>
      <w:bookmarkStart w:id="1" w:name="_Hlk10708180"/>
      <w:r>
        <w:t xml:space="preserve">why modify the </w:t>
      </w:r>
      <w:bookmarkEnd w:id="1"/>
      <w:r>
        <w:t>administrative distance of EIGRP external ROUTES?</w:t>
      </w:r>
    </w:p>
    <w:p w14:paraId="46F3771A" w14:textId="77777777" w:rsidR="00CB6D18" w:rsidRDefault="00CB6D18" w:rsidP="00CB6D18">
      <w:pPr>
        <w:ind w:firstLine="648"/>
        <w:rPr>
          <w:b/>
          <w:sz w:val="24"/>
        </w:rPr>
      </w:pPr>
      <w:r>
        <w:rPr>
          <w:b/>
          <w:noProof/>
          <w:sz w:val="24"/>
        </w:rPr>
        <mc:AlternateContent>
          <mc:Choice Requires="wpi">
            <w:drawing>
              <wp:anchor distT="0" distB="0" distL="114300" distR="114300" simplePos="0" relativeHeight="251844608" behindDoc="0" locked="0" layoutInCell="1" allowOverlap="1" wp14:anchorId="682CA11F" wp14:editId="132E058B">
                <wp:simplePos x="0" y="0"/>
                <wp:positionH relativeFrom="column">
                  <wp:posOffset>5448300</wp:posOffset>
                </wp:positionH>
                <wp:positionV relativeFrom="paragraph">
                  <wp:posOffset>1240790</wp:posOffset>
                </wp:positionV>
                <wp:extent cx="722700" cy="216000"/>
                <wp:effectExtent l="38100" t="38100" r="20320" b="50800"/>
                <wp:wrapNone/>
                <wp:docPr id="228" name="Ink 228"/>
                <wp:cNvGraphicFramePr/>
                <a:graphic xmlns:a="http://schemas.openxmlformats.org/drawingml/2006/main">
                  <a:graphicData uri="http://schemas.microsoft.com/office/word/2010/wordprocessingInk">
                    <w14:contentPart bwMode="auto" r:id="rId9">
                      <w14:nvContentPartPr>
                        <w14:cNvContentPartPr/>
                      </w14:nvContentPartPr>
                      <w14:xfrm>
                        <a:off x="0" y="0"/>
                        <a:ext cx="722700" cy="216000"/>
                      </w14:xfrm>
                    </w14:contentPart>
                  </a:graphicData>
                </a:graphic>
              </wp:anchor>
            </w:drawing>
          </mc:Choice>
          <mc:Fallback>
            <w:pict>
              <v:shapetype w14:anchorId="7C8DACA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28" o:spid="_x0000_s1026" type="#_x0000_t75" style="position:absolute;margin-left:428.3pt;margin-top:97pt;width:58.3pt;height:18.4pt;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">
                <v:imagedata r:id="rId10" o:title=""/>
              </v:shape>
            </w:pict>
          </mc:Fallback>
        </mc:AlternateContent>
      </w:r>
      <w:r>
        <w:rPr>
          <w:b/>
          <w:noProof/>
          <w:sz w:val="24"/>
        </w:rPr>
        <mc:AlternateContent>
          <mc:Choice Requires="wpi">
            <w:drawing>
              <wp:anchor distT="0" distB="0" distL="114300" distR="114300" simplePos="0" relativeHeight="251845632" behindDoc="0" locked="0" layoutInCell="1" allowOverlap="1" wp14:anchorId="679772D2" wp14:editId="381CCD83">
                <wp:simplePos x="0" y="0"/>
                <wp:positionH relativeFrom="column">
                  <wp:posOffset>5036820</wp:posOffset>
                </wp:positionH>
                <wp:positionV relativeFrom="paragraph">
                  <wp:posOffset>1240790</wp:posOffset>
                </wp:positionV>
                <wp:extent cx="318240" cy="322200"/>
                <wp:effectExtent l="57150" t="38100" r="43815" b="40005"/>
                <wp:wrapNone/>
                <wp:docPr id="232" name="Ink 232"/>
                <wp:cNvGraphicFramePr/>
                <a:graphic xmlns:a="http://schemas.openxmlformats.org/drawingml/2006/main">
                  <a:graphicData uri="http://schemas.microsoft.com/office/word/2010/wordprocessingInk">
                    <w14:contentPart bwMode="auto" r:id="rId11">
                      <w14:nvContentPartPr>
                        <w14:cNvContentPartPr/>
                      </w14:nvContentPartPr>
                      <w14:xfrm>
                        <a:off x="0" y="0"/>
                        <a:ext cx="318240" cy="322200"/>
                      </w14:xfrm>
                    </w14:contentPart>
                  </a:graphicData>
                </a:graphic>
              </wp:anchor>
            </w:drawing>
          </mc:Choice>
          <mc:Fallback>
            <w:pict>
              <v:shape w14:anchorId="40D4FD35" id="Ink 232" o:spid="_x0000_s1026" type="#_x0000_t75" style="position:absolute;margin-left:395.9pt;margin-top:97pt;width:26.45pt;height:26.75pt;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">
                <v:imagedata r:id="rId12" o:title=""/>
              </v:shape>
            </w:pict>
          </mc:Fallback>
        </mc:AlternateContent>
      </w:r>
      <w:r>
        <w:rPr>
          <w:b/>
          <w:noProof/>
          <w:sz w:val="24"/>
        </w:rPr>
        <mc:AlternateContent>
          <mc:Choice Requires="wpi">
            <w:drawing>
              <wp:anchor distT="0" distB="0" distL="114300" distR="114300" simplePos="0" relativeHeight="251846656" behindDoc="0" locked="0" layoutInCell="1" allowOverlap="1" wp14:anchorId="4404F1A8" wp14:editId="0CB7966C">
                <wp:simplePos x="0" y="0"/>
                <wp:positionH relativeFrom="column">
                  <wp:posOffset>4549140</wp:posOffset>
                </wp:positionH>
                <wp:positionV relativeFrom="paragraph">
                  <wp:posOffset>1240790</wp:posOffset>
                </wp:positionV>
                <wp:extent cx="363120" cy="215400"/>
                <wp:effectExtent l="38100" t="38100" r="18415" b="51435"/>
                <wp:wrapNone/>
                <wp:docPr id="233" name="Ink 233"/>
                <wp:cNvGraphicFramePr/>
                <a:graphic xmlns:a="http://schemas.openxmlformats.org/drawingml/2006/main">
                  <a:graphicData uri="http://schemas.microsoft.com/office/word/2010/wordprocessingInk">
                    <w14:contentPart bwMode="auto" r:id="rId13">
                      <w14:nvContentPartPr>
                        <w14:cNvContentPartPr/>
                      </w14:nvContentPartPr>
                      <w14:xfrm>
                        <a:off x="0" y="0"/>
                        <a:ext cx="363120" cy="215400"/>
                      </w14:xfrm>
                    </w14:contentPart>
                  </a:graphicData>
                </a:graphic>
              </wp:anchor>
            </w:drawing>
          </mc:Choice>
          <mc:Fallback>
            <w:pict>
              <v:shape w14:anchorId="32B6A321" id="Ink 233" o:spid="_x0000_s1026" type="#_x0000_t75" style="position:absolute;margin-left:357.5pt;margin-top:97pt;width:30.05pt;height:18.35pt;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">
                <v:imagedata r:id="rId14" o:title=""/>
              </v:shape>
            </w:pict>
          </mc:Fallback>
        </mc:AlternateContent>
      </w:r>
      <w:r>
        <w:rPr>
          <w:b/>
          <w:noProof/>
          <w:sz w:val="24"/>
        </w:rPr>
        <mc:AlternateContent>
          <mc:Choice Requires="wpi">
            <w:drawing>
              <wp:anchor distT="0" distB="0" distL="114300" distR="114300" simplePos="0" relativeHeight="251847680" behindDoc="0" locked="0" layoutInCell="1" allowOverlap="1" wp14:anchorId="7A125F49" wp14:editId="2DDE5A3F">
                <wp:simplePos x="0" y="0"/>
                <wp:positionH relativeFrom="column">
                  <wp:posOffset>4023360</wp:posOffset>
                </wp:positionH>
                <wp:positionV relativeFrom="paragraph">
                  <wp:posOffset>1324610</wp:posOffset>
                </wp:positionV>
                <wp:extent cx="304165" cy="151560"/>
                <wp:effectExtent l="38100" t="38100" r="635" b="58420"/>
                <wp:wrapNone/>
                <wp:docPr id="236" name="Ink 236"/>
                <wp:cNvGraphicFramePr/>
                <a:graphic xmlns:a="http://schemas.openxmlformats.org/drawingml/2006/main">
                  <a:graphicData uri="http://schemas.microsoft.com/office/word/2010/wordprocessingInk">
                    <w14:contentPart bwMode="auto" r:id="rId15">
                      <w14:nvContentPartPr>
                        <w14:cNvContentPartPr/>
                      </w14:nvContentPartPr>
                      <w14:xfrm>
                        <a:off x="0" y="0"/>
                        <a:ext cx="304165" cy="151560"/>
                      </w14:xfrm>
                    </w14:contentPart>
                  </a:graphicData>
                </a:graphic>
              </wp:anchor>
            </w:drawing>
          </mc:Choice>
          <mc:Fallback>
            <w:pict>
              <v:shape w14:anchorId="050A342B" id="Ink 236" o:spid="_x0000_s1026" type="#_x0000_t75" style="position:absolute;margin-left:316.1pt;margin-top:103.6pt;width:25.35pt;height:13.35pt;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">
                <v:imagedata r:id="rId16" o:title=""/>
              </v:shape>
            </w:pict>
          </mc:Fallback>
        </mc:AlternateContent>
      </w:r>
      <w:r>
        <w:rPr>
          <w:b/>
          <w:noProof/>
          <w:sz w:val="24"/>
        </w:rPr>
        <mc:AlternateContent>
          <mc:Choice Requires="wpi">
            <w:drawing>
              <wp:anchor distT="0" distB="0" distL="114300" distR="114300" simplePos="0" relativeHeight="251823104" behindDoc="0" locked="0" layoutInCell="1" allowOverlap="1" wp14:anchorId="4638FDED" wp14:editId="13723B2D">
                <wp:simplePos x="0" y="0"/>
                <wp:positionH relativeFrom="column">
                  <wp:posOffset>304800</wp:posOffset>
                </wp:positionH>
                <wp:positionV relativeFrom="paragraph">
                  <wp:posOffset>2368550</wp:posOffset>
                </wp:positionV>
                <wp:extent cx="981720" cy="473400"/>
                <wp:effectExtent l="38100" t="38100" r="0" b="41275"/>
                <wp:wrapNone/>
                <wp:docPr id="15" name="Ink 15"/>
                <wp:cNvGraphicFramePr/>
                <a:graphic xmlns:a="http://schemas.openxmlformats.org/drawingml/2006/main">
                  <a:graphicData uri="http://schemas.microsoft.com/office/word/2010/wordprocessingInk">
                    <w14:contentPart bwMode="auto" r:id="rId17">
                      <w14:nvContentPartPr>
                        <w14:cNvContentPartPr/>
                      </w14:nvContentPartPr>
                      <w14:xfrm>
                        <a:off x="0" y="0"/>
                        <a:ext cx="981720" cy="473400"/>
                      </w14:xfrm>
                    </w14:contentPart>
                  </a:graphicData>
                </a:graphic>
              </wp:anchor>
            </w:drawing>
          </mc:Choice>
          <mc:Fallback>
            <w:pict>
              <v:shape w14:anchorId="435F95DE" id="Ink 15" o:spid="_x0000_s1026" type="#_x0000_t75" style="position:absolute;margin-left:23.3pt;margin-top:185.8pt;width:78.7pt;height:38.7pt;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">
                <v:imagedata r:id="rId18" o:title=""/>
              </v:shape>
            </w:pict>
          </mc:Fallback>
        </mc:AlternateContent>
      </w:r>
      <w:r>
        <w:rPr>
          <w:b/>
          <w:noProof/>
          <w:sz w:val="24"/>
        </w:rPr>
        <mc:AlternateContent>
          <mc:Choice Requires="wpi">
            <w:drawing>
              <wp:anchor distT="0" distB="0" distL="114300" distR="114300" simplePos="0" relativeHeight="251720704" behindDoc="0" locked="0" layoutInCell="1" allowOverlap="1" wp14:anchorId="2054EB2A" wp14:editId="74CE7E79">
                <wp:simplePos x="0" y="0"/>
                <wp:positionH relativeFrom="column">
                  <wp:posOffset>1783715</wp:posOffset>
                </wp:positionH>
                <wp:positionV relativeFrom="paragraph">
                  <wp:posOffset>1108710</wp:posOffset>
                </wp:positionV>
                <wp:extent cx="1472763" cy="217301"/>
                <wp:effectExtent l="38100" t="38100" r="32385" b="49530"/>
                <wp:wrapNone/>
                <wp:docPr id="223" name="Ink 223"/>
                <wp:cNvGraphicFramePr/>
                <a:graphic xmlns:a="http://schemas.openxmlformats.org/drawingml/2006/main">
                  <a:graphicData uri="http://schemas.microsoft.com/office/word/2010/wordprocessingInk">
                    <w14:contentPart bwMode="auto" r:id="rId19">
                      <w14:nvContentPartPr>
                        <w14:cNvContentPartPr/>
                      </w14:nvContentPartPr>
                      <w14:xfrm>
                        <a:off x="0" y="0"/>
                        <a:ext cx="1472763" cy="217301"/>
                      </w14:xfrm>
                    </w14:contentPart>
                  </a:graphicData>
                </a:graphic>
              </wp:anchor>
            </w:drawing>
          </mc:Choice>
          <mc:Fallback>
            <w:pict>
              <v:shape w14:anchorId="69524B35" id="Ink 223" o:spid="_x0000_s1026" type="#_x0000_t75" style="position:absolute;margin-left:139.75pt;margin-top:86.6pt;width:117.35pt;height:18.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">
                <v:imagedata r:id="rId20" o:title=""/>
              </v:shape>
            </w:pict>
          </mc:Fallback>
        </mc:AlternateContent>
      </w:r>
      <w:r>
        <w:rPr>
          <w:b/>
          <w:noProof/>
          <w:sz w:val="24"/>
        </w:rPr>
        <mc:AlternateContent>
          <mc:Choice Requires="wpi">
            <w:drawing>
              <wp:anchor distT="0" distB="0" distL="114300" distR="114300" simplePos="0" relativeHeight="251717632" behindDoc="0" locked="0" layoutInCell="1" allowOverlap="1" wp14:anchorId="30D6EE74" wp14:editId="4086B3C7">
                <wp:simplePos x="0" y="0"/>
                <wp:positionH relativeFrom="column">
                  <wp:posOffset>3281680</wp:posOffset>
                </wp:positionH>
                <wp:positionV relativeFrom="paragraph">
                  <wp:posOffset>601345</wp:posOffset>
                </wp:positionV>
                <wp:extent cx="1661760" cy="536040"/>
                <wp:effectExtent l="38100" t="57150" r="15240" b="54610"/>
                <wp:wrapNone/>
                <wp:docPr id="219" name="Ink 219"/>
                <wp:cNvGraphicFramePr/>
                <a:graphic xmlns:a="http://schemas.openxmlformats.org/drawingml/2006/main">
                  <a:graphicData uri="http://schemas.microsoft.com/office/word/2010/wordprocessingInk">
                    <w14:contentPart bwMode="auto" r:id="rId21">
                      <w14:nvContentPartPr>
                        <w14:cNvContentPartPr/>
                      </w14:nvContentPartPr>
                      <w14:xfrm>
                        <a:off x="0" y="0"/>
                        <a:ext cx="1661760" cy="536040"/>
                      </w14:xfrm>
                    </w14:contentPart>
                  </a:graphicData>
                </a:graphic>
                <wp14:sizeRelH relativeFrom="margin">
                  <wp14:pctWidth>0</wp14:pctWidth>
                </wp14:sizeRelH>
              </wp:anchor>
            </w:drawing>
          </mc:Choice>
          <mc:Fallback>
            <w:pict>
              <v:shape w14:anchorId="7E80B8A2" id="Ink 219" o:spid="_x0000_s1026" type="#_x0000_t75" style="position:absolute;margin-left:257.7pt;margin-top:46.65pt;width:132.3pt;height:43.6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">
                <v:imagedata r:id="rId22" o:title=""/>
              </v:shape>
            </w:pict>
          </mc:Fallback>
        </mc:AlternateContent>
      </w:r>
      <w:r>
        <w:rPr>
          <w:b/>
          <w:noProof/>
          <w:sz w:val="24"/>
        </w:rPr>
        <mc:AlternateContent>
          <mc:Choice Requires="wpi">
            <w:drawing>
              <wp:anchor distT="0" distB="0" distL="114300" distR="114300" simplePos="0" relativeHeight="251680768" behindDoc="0" locked="0" layoutInCell="1" allowOverlap="1" wp14:anchorId="0AABB8C1" wp14:editId="78DB8752">
                <wp:simplePos x="0" y="0"/>
                <wp:positionH relativeFrom="column">
                  <wp:posOffset>2028825</wp:posOffset>
                </wp:positionH>
                <wp:positionV relativeFrom="paragraph">
                  <wp:posOffset>1339215</wp:posOffset>
                </wp:positionV>
                <wp:extent cx="1727280" cy="1340280"/>
                <wp:effectExtent l="57150" t="133350" r="101600" b="146050"/>
                <wp:wrapNone/>
                <wp:docPr id="54" name="Ink 54"/>
                <wp:cNvGraphicFramePr/>
                <a:graphic xmlns:a="http://schemas.openxmlformats.org/drawingml/2006/main">
                  <a:graphicData uri="http://schemas.microsoft.com/office/word/2010/wordprocessingInk">
                    <w14:contentPart bwMode="auto" r:id="rId23">
                      <w14:nvContentPartPr>
                        <w14:cNvContentPartPr/>
                      </w14:nvContentPartPr>
                      <w14:xfrm>
                        <a:off x="0" y="0"/>
                        <a:ext cx="1727280" cy="1340280"/>
                      </w14:xfrm>
                    </w14:contentPart>
                  </a:graphicData>
                </a:graphic>
              </wp:anchor>
            </w:drawing>
          </mc:Choice>
          <mc:Fallback>
            <w:pict>
              <v:shape w14:anchorId="20965077" id="Ink 54" o:spid="_x0000_s1026" type="#_x0000_t75" style="position:absolute;margin-left:156.95pt;margin-top:99.8pt;width:141.65pt;height:116.9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">
                <v:imagedata r:id="rId24" o:title=""/>
              </v:shape>
            </w:pict>
          </mc:Fallback>
        </mc:AlternateContent>
      </w:r>
      <w:r>
        <w:rPr>
          <w:b/>
          <w:noProof/>
          <w:sz w:val="24"/>
        </w:rPr>
        <mc:AlternateContent>
          <mc:Choice Requires="wpi">
            <w:drawing>
              <wp:anchor distT="0" distB="0" distL="114300" distR="114300" simplePos="0" relativeHeight="251698176" behindDoc="0" locked="0" layoutInCell="1" allowOverlap="1" wp14:anchorId="18E3525F" wp14:editId="63DBCA78">
                <wp:simplePos x="0" y="0"/>
                <wp:positionH relativeFrom="column">
                  <wp:posOffset>2621280</wp:posOffset>
                </wp:positionH>
                <wp:positionV relativeFrom="paragraph">
                  <wp:posOffset>1865630</wp:posOffset>
                </wp:positionV>
                <wp:extent cx="785160" cy="549360"/>
                <wp:effectExtent l="38100" t="38100" r="53340" b="41275"/>
                <wp:wrapNone/>
                <wp:docPr id="199" name="Ink 199"/>
                <wp:cNvGraphicFramePr/>
                <a:graphic xmlns:a="http://schemas.openxmlformats.org/drawingml/2006/main">
                  <a:graphicData uri="http://schemas.microsoft.com/office/word/2010/wordprocessingInk">
                    <w14:contentPart bwMode="auto" r:id="rId25">
                      <w14:nvContentPartPr>
                        <w14:cNvContentPartPr/>
                      </w14:nvContentPartPr>
                      <w14:xfrm>
                        <a:off x="0" y="0"/>
                        <a:ext cx="785160" cy="549360"/>
                      </w14:xfrm>
                    </w14:contentPart>
                  </a:graphicData>
                </a:graphic>
                <wp14:sizeRelH relativeFrom="margin">
                  <wp14:pctWidth>0</wp14:pctWidth>
                </wp14:sizeRelH>
                <wp14:sizeRelV relativeFrom="margin">
                  <wp14:pctHeight>0</wp14:pctHeight>
                </wp14:sizeRelV>
              </wp:anchor>
            </w:drawing>
          </mc:Choice>
          <mc:Fallback>
            <w:pict>
              <v:shape w14:anchorId="7A5AB2E1" id="Ink 199" o:spid="_x0000_s1026" type="#_x0000_t75" style="position:absolute;margin-left:205.7pt;margin-top:146.2pt;width:63.2pt;height:44.6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">
                <v:imagedata r:id="rId26" o:title=""/>
              </v:shape>
            </w:pict>
          </mc:Fallback>
        </mc:AlternateContent>
      </w:r>
      <w:r>
        <w:rPr>
          <w:b/>
          <w:noProof/>
          <w:sz w:val="24"/>
        </w:rPr>
        <mc:AlternateContent>
          <mc:Choice Requires="wpi">
            <w:drawing>
              <wp:anchor distT="0" distB="0" distL="114300" distR="114300" simplePos="0" relativeHeight="251679744" behindDoc="0" locked="0" layoutInCell="1" allowOverlap="1" wp14:anchorId="01F35422" wp14:editId="6EEF5D76">
                <wp:simplePos x="0" y="0"/>
                <wp:positionH relativeFrom="column">
                  <wp:posOffset>1399540</wp:posOffset>
                </wp:positionH>
                <wp:positionV relativeFrom="paragraph">
                  <wp:posOffset>1344295</wp:posOffset>
                </wp:positionV>
                <wp:extent cx="2544480" cy="66240"/>
                <wp:effectExtent l="76200" t="152400" r="65405" b="181610"/>
                <wp:wrapNone/>
                <wp:docPr id="53" name="Ink 53"/>
                <wp:cNvGraphicFramePr/>
                <a:graphic xmlns:a="http://schemas.openxmlformats.org/drawingml/2006/main">
                  <a:graphicData uri="http://schemas.microsoft.com/office/word/2010/wordprocessingInk">
                    <w14:contentPart bwMode="auto" r:id="rId27">
                      <w14:nvContentPartPr>
                        <w14:cNvContentPartPr/>
                      </w14:nvContentPartPr>
                      <w14:xfrm>
                        <a:off x="0" y="0"/>
                        <a:ext cx="2544480" cy="66240"/>
                      </w14:xfrm>
                    </w14:contentPart>
                  </a:graphicData>
                </a:graphic>
              </wp:anchor>
            </w:drawing>
          </mc:Choice>
          <mc:Fallback>
            <w:pict>
              <v:shape w14:anchorId="1504D8CE" id="Ink 53" o:spid="_x0000_s1026" type="#_x0000_t75" style="position:absolute;margin-left:107.35pt;margin-top:100.2pt;width:206pt;height:16.4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">
                <v:imagedata r:id="rId28" o:title=""/>
              </v:shape>
            </w:pict>
          </mc:Fallback>
        </mc:AlternateContent>
      </w:r>
      <w:r w:rsidR="000C26A7">
        <w:rPr>
          <w:b/>
          <w:noProof/>
          <w:sz w:val="24"/>
        </w:rPr>
        <mc:AlternateContent>
          <mc:Choice Requires="wpi">
            <w:drawing>
              <wp:anchor distT="0" distB="0" distL="114300" distR="114300" simplePos="0" relativeHeight="251751424" behindDoc="0" locked="0" layoutInCell="1" allowOverlap="1" wp14:anchorId="6FE17226" wp14:editId="36E51D82">
                <wp:simplePos x="0" y="0"/>
                <wp:positionH relativeFrom="column">
                  <wp:posOffset>4213087</wp:posOffset>
                </wp:positionH>
                <wp:positionV relativeFrom="paragraph">
                  <wp:posOffset>3006400</wp:posOffset>
                </wp:positionV>
                <wp:extent cx="24120" cy="200520"/>
                <wp:effectExtent l="38100" t="38100" r="52705" b="47625"/>
                <wp:wrapNone/>
                <wp:docPr id="253" name="Ink 253"/>
                <wp:cNvGraphicFramePr/>
                <a:graphic xmlns:a="http://schemas.openxmlformats.org/drawingml/2006/main">
                  <a:graphicData uri="http://schemas.microsoft.com/office/word/2010/wordprocessingInk">
                    <w14:contentPart bwMode="auto" r:id="rId29">
                      <w14:nvContentPartPr>
                        <w14:cNvContentPartPr/>
                      </w14:nvContentPartPr>
                      <w14:xfrm>
                        <a:off x="0" y="0"/>
                        <a:ext cx="24120" cy="200520"/>
                      </w14:xfrm>
                    </w14:contentPart>
                  </a:graphicData>
                </a:graphic>
              </wp:anchor>
            </w:drawing>
          </mc:Choice>
          <mc:Fallback>
            <w:pict>
              <v:shapetype w14:anchorId="67E1660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53" o:spid="_x0000_s1026" type="#_x0000_t75" style="position:absolute;margin-left:331.05pt;margin-top:236pt;width:3.35pt;height:17.2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">
                <v:imagedata r:id="rId30" o:title=""/>
              </v:shape>
            </w:pict>
          </mc:Fallback>
        </mc:AlternateContent>
      </w:r>
      <w:r w:rsidR="000C26A7">
        <w:rPr>
          <w:b/>
          <w:noProof/>
          <w:sz w:val="24"/>
        </w:rPr>
        <mc:AlternateContent>
          <mc:Choice Requires="wpi">
            <w:drawing>
              <wp:anchor distT="0" distB="0" distL="114300" distR="114300" simplePos="0" relativeHeight="251747328" behindDoc="0" locked="0" layoutInCell="1" allowOverlap="1" wp14:anchorId="0EA9C7E4" wp14:editId="22662A21">
                <wp:simplePos x="0" y="0"/>
                <wp:positionH relativeFrom="column">
                  <wp:posOffset>3973794</wp:posOffset>
                </wp:positionH>
                <wp:positionV relativeFrom="paragraph">
                  <wp:posOffset>3026719</wp:posOffset>
                </wp:positionV>
                <wp:extent cx="130082" cy="137160"/>
                <wp:effectExtent l="38100" t="38100" r="0" b="53340"/>
                <wp:wrapNone/>
                <wp:docPr id="249" name="Ink 249"/>
                <wp:cNvGraphicFramePr/>
                <a:graphic xmlns:a="http://schemas.openxmlformats.org/drawingml/2006/main">
                  <a:graphicData uri="http://schemas.microsoft.com/office/word/2010/wordprocessingInk">
                    <w14:contentPart bwMode="auto" r:id="rId31">
                      <w14:nvContentPartPr>
                        <w14:cNvContentPartPr/>
                      </w14:nvContentPartPr>
                      <w14:xfrm>
                        <a:off x="0" y="0"/>
                        <a:ext cx="130082" cy="137160"/>
                      </w14:xfrm>
                    </w14:contentPart>
                  </a:graphicData>
                </a:graphic>
              </wp:anchor>
            </w:drawing>
          </mc:Choice>
          <mc:Fallback>
            <w:pict>
              <v:shape w14:anchorId="253EF7E7" id="Ink 249" o:spid="_x0000_s1026" type="#_x0000_t75" style="position:absolute;margin-left:312.2pt;margin-top:237.6pt;width:11.7pt;height:12.2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">
                <v:imagedata r:id="rId32" o:title=""/>
              </v:shape>
            </w:pict>
          </mc:Fallback>
        </mc:AlternateContent>
      </w:r>
      <w:r w:rsidR="000C26A7">
        <w:rPr>
          <w:b/>
          <w:noProof/>
          <w:sz w:val="24"/>
        </w:rPr>
        <mc:AlternateContent>
          <mc:Choice Requires="wpi">
            <w:drawing>
              <wp:anchor distT="0" distB="0" distL="114300" distR="114300" simplePos="0" relativeHeight="251748352" behindDoc="0" locked="0" layoutInCell="1" allowOverlap="1" wp14:anchorId="446B0596" wp14:editId="58C21DEA">
                <wp:simplePos x="0" y="0"/>
                <wp:positionH relativeFrom="column">
                  <wp:posOffset>3537959</wp:posOffset>
                </wp:positionH>
                <wp:positionV relativeFrom="paragraph">
                  <wp:posOffset>3018173</wp:posOffset>
                </wp:positionV>
                <wp:extent cx="330954" cy="193040"/>
                <wp:effectExtent l="38100" t="38100" r="12065" b="54610"/>
                <wp:wrapNone/>
                <wp:docPr id="250" name="Ink 250"/>
                <wp:cNvGraphicFramePr/>
                <a:graphic xmlns:a="http://schemas.openxmlformats.org/drawingml/2006/main">
                  <a:graphicData uri="http://schemas.microsoft.com/office/word/2010/wordprocessingInk">
                    <w14:contentPart bwMode="auto" r:id="rId33">
                      <w14:nvContentPartPr>
                        <w14:cNvContentPartPr/>
                      </w14:nvContentPartPr>
                      <w14:xfrm>
                        <a:off x="0" y="0"/>
                        <a:ext cx="330954" cy="193040"/>
                      </w14:xfrm>
                    </w14:contentPart>
                  </a:graphicData>
                </a:graphic>
              </wp:anchor>
            </w:drawing>
          </mc:Choice>
          <mc:Fallback>
            <w:pict>
              <v:shape w14:anchorId="441C9DF0" id="Ink 250" o:spid="_x0000_s1026" type="#_x0000_t75" style="position:absolute;margin-left:277.9pt;margin-top:236.95pt;width:27.45pt;height:16.6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">
                <v:imagedata r:id="rId34" o:title=""/>
              </v:shape>
            </w:pict>
          </mc:Fallback>
        </mc:AlternateContent>
      </w:r>
      <w:r w:rsidR="000C26A7">
        <w:rPr>
          <w:b/>
          <w:noProof/>
          <w:sz w:val="24"/>
        </w:rPr>
        <mc:AlternateContent>
          <mc:Choice Requires="wpi">
            <w:drawing>
              <wp:anchor distT="0" distB="0" distL="114300" distR="114300" simplePos="0" relativeHeight="251749376" behindDoc="0" locked="0" layoutInCell="1" allowOverlap="1" wp14:anchorId="2A026C5B" wp14:editId="3A03AA70">
                <wp:simplePos x="0" y="0"/>
                <wp:positionH relativeFrom="column">
                  <wp:posOffset>3102123</wp:posOffset>
                </wp:positionH>
                <wp:positionV relativeFrom="paragraph">
                  <wp:posOffset>3043810</wp:posOffset>
                </wp:positionV>
                <wp:extent cx="344541" cy="189360"/>
                <wp:effectExtent l="57150" t="38100" r="0" b="58420"/>
                <wp:wrapNone/>
                <wp:docPr id="251" name="Ink 251"/>
                <wp:cNvGraphicFramePr/>
                <a:graphic xmlns:a="http://schemas.openxmlformats.org/drawingml/2006/main">
                  <a:graphicData uri="http://schemas.microsoft.com/office/word/2010/wordprocessingInk">
                    <w14:contentPart bwMode="auto" r:id="rId35">
                      <w14:nvContentPartPr>
                        <w14:cNvContentPartPr/>
                      </w14:nvContentPartPr>
                      <w14:xfrm>
                        <a:off x="0" y="0"/>
                        <a:ext cx="344541" cy="189360"/>
                      </w14:xfrm>
                    </w14:contentPart>
                  </a:graphicData>
                </a:graphic>
              </wp:anchor>
            </w:drawing>
          </mc:Choice>
          <mc:Fallback>
            <w:pict>
              <v:shape w14:anchorId="77C20D64" id="Ink 251" o:spid="_x0000_s1026" type="#_x0000_t75" style="position:absolute;margin-left:243.55pt;margin-top:238.95pt;width:28.55pt;height:16.3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">
                <v:imagedata r:id="rId36" o:title=""/>
              </v:shape>
            </w:pict>
          </mc:Fallback>
        </mc:AlternateContent>
      </w:r>
      <w:r w:rsidR="000C26A7">
        <w:rPr>
          <w:b/>
          <w:noProof/>
          <w:sz w:val="24"/>
        </w:rPr>
        <mc:AlternateContent>
          <mc:Choice Requires="wpi">
            <w:drawing>
              <wp:anchor distT="0" distB="0" distL="114300" distR="114300" simplePos="0" relativeHeight="251750400" behindDoc="0" locked="0" layoutInCell="1" allowOverlap="1" wp14:anchorId="39AE5A30" wp14:editId="70C6B28F">
                <wp:simplePos x="0" y="0"/>
                <wp:positionH relativeFrom="column">
                  <wp:posOffset>2700471</wp:posOffset>
                </wp:positionH>
                <wp:positionV relativeFrom="paragraph">
                  <wp:posOffset>2907077</wp:posOffset>
                </wp:positionV>
                <wp:extent cx="286072" cy="225438"/>
                <wp:effectExtent l="38100" t="38100" r="57150" b="41275"/>
                <wp:wrapNone/>
                <wp:docPr id="252" name="Ink 252"/>
                <wp:cNvGraphicFramePr/>
                <a:graphic xmlns:a="http://schemas.openxmlformats.org/drawingml/2006/main">
                  <a:graphicData uri="http://schemas.microsoft.com/office/word/2010/wordprocessingInk">
                    <w14:contentPart bwMode="auto" r:id="rId37">
                      <w14:nvContentPartPr>
                        <w14:cNvContentPartPr/>
                      </w14:nvContentPartPr>
                      <w14:xfrm>
                        <a:off x="0" y="0"/>
                        <a:ext cx="286072" cy="225438"/>
                      </w14:xfrm>
                    </w14:contentPart>
                  </a:graphicData>
                </a:graphic>
              </wp:anchor>
            </w:drawing>
          </mc:Choice>
          <mc:Fallback>
            <w:pict>
              <v:shape w14:anchorId="5176D94A" id="Ink 252" o:spid="_x0000_s1026" type="#_x0000_t75" style="position:absolute;margin-left:211.95pt;margin-top:228.2pt;width:23.95pt;height:19.15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">
                <v:imagedata r:id="rId38" o:title=""/>
              </v:shape>
            </w:pict>
          </mc:Fallback>
        </mc:AlternateContent>
      </w:r>
      <w:r w:rsidR="000C26A7">
        <w:rPr>
          <w:b/>
          <w:noProof/>
          <w:sz w:val="24"/>
        </w:rPr>
        <mc:AlternateContent>
          <mc:Choice Requires="wpi">
            <w:drawing>
              <wp:anchor distT="0" distB="0" distL="114300" distR="114300" simplePos="0" relativeHeight="251732992" behindDoc="0" locked="0" layoutInCell="1" allowOverlap="1" wp14:anchorId="11BD10F6" wp14:editId="1D406E55">
                <wp:simplePos x="0" y="0"/>
                <wp:positionH relativeFrom="column">
                  <wp:posOffset>4932000</wp:posOffset>
                </wp:positionH>
                <wp:positionV relativeFrom="paragraph">
                  <wp:posOffset>2463350</wp:posOffset>
                </wp:positionV>
                <wp:extent cx="3960" cy="5400"/>
                <wp:effectExtent l="57150" t="38100" r="53340" b="52070"/>
                <wp:wrapNone/>
                <wp:docPr id="235" name="Ink 235"/>
                <wp:cNvGraphicFramePr/>
                <a:graphic xmlns:a="http://schemas.openxmlformats.org/drawingml/2006/main">
                  <a:graphicData uri="http://schemas.microsoft.com/office/word/2010/wordprocessingInk">
                    <w14:contentPart bwMode="auto" r:id="rId39">
                      <w14:nvContentPartPr>
                        <w14:cNvContentPartPr/>
                      </w14:nvContentPartPr>
                      <w14:xfrm>
                        <a:off x="0" y="0"/>
                        <a:ext cx="3960" cy="5400"/>
                      </w14:xfrm>
                    </w14:contentPart>
                  </a:graphicData>
                </a:graphic>
                <wp14:sizeRelH relativeFrom="margin">
                  <wp14:pctWidth>0</wp14:pctWidth>
                </wp14:sizeRelH>
                <wp14:sizeRelV relativeFrom="margin">
                  <wp14:pctHeight>0</wp14:pctHeight>
                </wp14:sizeRelV>
              </wp:anchor>
            </w:drawing>
          </mc:Choice>
          <mc:Fallback>
            <w:pict>
              <v:shape w14:anchorId="18EA48D9" id="Ink 235" o:spid="_x0000_s1026" type="#_x0000_t75" style="position:absolute;margin-left:380.85pt;margin-top:190.5pt;width:28.55pt;height:16.7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">
                <v:imagedata r:id="rId40" o:title=""/>
              </v:shape>
            </w:pict>
          </mc:Fallback>
        </mc:AlternateContent>
      </w:r>
      <w:r w:rsidR="000C26A7" w:rsidRPr="000C26A7">
        <w:rPr>
          <w:b/>
          <w:noProof/>
          <w:sz w:val="24"/>
        </w:rPr>
        <w:drawing>
          <wp:inline distT="0" distB="0" distL="0" distR="0" wp14:anchorId="4BD578DD" wp14:editId="578A82C9">
            <wp:extent cx="3433478" cy="3002280"/>
            <wp:effectExtent l="0" t="0" r="0" b="7620"/>
            <wp:docPr id="4" name="Picture 3">
              <a:extLst xmlns:a="http://schemas.openxmlformats.org/drawingml/2006/main">
                <a:ext uri="{FF2B5EF4-FFF2-40B4-BE49-F238E27FC236}">
                  <a16:creationId xmlns:a16="http://schemas.microsoft.com/office/drawing/2014/main" id="{EDF5EABC-D052-4479-BC4B-F99F90CC29D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EDF5EABC-D052-4479-BC4B-F99F90CC29D9}"/>
                        </a:ext>
                      </a:extLst>
                    </pic:cNvPr>
                    <pic:cNvPicPr>
                      <a:picLocks noChangeAspect="1"/>
                    </pic:cNvPicPr>
                  </pic:nvPicPr>
                  <pic:blipFill rotWithShape="1">
                    <a:blip r:embed="rId41"/>
                    <a:srcRect t="3119"/>
                    <a:stretch/>
                  </pic:blipFill>
                  <pic:spPr bwMode="auto">
                    <a:xfrm>
                      <a:off x="0" y="0"/>
                      <a:ext cx="3439547" cy="3007587"/>
                    </a:xfrm>
                    <a:prstGeom prst="rect">
                      <a:avLst/>
                    </a:prstGeom>
                    <a:ln>
                      <a:noFill/>
                    </a:ln>
                    <a:extLst>
                      <a:ext uri="{53640926-AAD7-44D8-BBD7-CCE9431645EC}">
                        <a14:shadowObscured xmlns:a14="http://schemas.microsoft.com/office/drawing/2010/main"/>
                      </a:ext>
                    </a:extLst>
                  </pic:spPr>
                </pic:pic>
              </a:graphicData>
            </a:graphic>
          </wp:inline>
        </w:drawing>
      </w:r>
    </w:p>
    <w:p w14:paraId="052CF079" w14:textId="77777777" w:rsidR="00CB6D18" w:rsidRDefault="00CB6D18" w:rsidP="00CB6D18">
      <w:pPr>
        <w:spacing w:before="0"/>
        <w:rPr>
          <w:b/>
          <w:sz w:val="24"/>
        </w:rPr>
      </w:pPr>
    </w:p>
    <w:p w14:paraId="28120523" w14:textId="77777777" w:rsidR="00CB6D18" w:rsidRPr="006C02BF" w:rsidRDefault="00CB6D18" w:rsidP="00CB6D18">
      <w:pPr>
        <w:spacing w:before="0"/>
        <w:rPr>
          <w:b/>
          <w:sz w:val="24"/>
        </w:rPr>
      </w:pPr>
      <w:r w:rsidRPr="006C02BF">
        <w:rPr>
          <w:b/>
          <w:sz w:val="24"/>
        </w:rPr>
        <w:lastRenderedPageBreak/>
        <w:t>Switchrouter2(config-router)#do show ip route</w:t>
      </w:r>
    </w:p>
    <w:p w14:paraId="565BC583" w14:textId="77777777" w:rsidR="00CB6D18" w:rsidRPr="00E563F4" w:rsidRDefault="00CB6D18" w:rsidP="00CB6D18">
      <w:pPr>
        <w:spacing w:before="0"/>
        <w:rPr>
          <w:sz w:val="24"/>
        </w:rPr>
      </w:pPr>
      <w:r w:rsidRPr="00E563F4">
        <w:rPr>
          <w:sz w:val="24"/>
        </w:rPr>
        <w:t>… output omitted…</w:t>
      </w:r>
    </w:p>
    <w:p w14:paraId="19B51C77" w14:textId="77777777" w:rsidR="00CB6D18" w:rsidRPr="00E563F4" w:rsidRDefault="00CB6D18" w:rsidP="00CB6D18">
      <w:pPr>
        <w:spacing w:before="0"/>
        <w:rPr>
          <w:sz w:val="24"/>
        </w:rPr>
      </w:pPr>
      <w:r w:rsidRPr="00E563F4">
        <w:rPr>
          <w:sz w:val="24"/>
        </w:rPr>
        <w:t>C        192.168.1.0/24 is directly connected, FastEthernet1/0/1</w:t>
      </w:r>
    </w:p>
    <w:p w14:paraId="5411CDF5" w14:textId="77777777" w:rsidR="00CB6D18" w:rsidRPr="00E563F4" w:rsidRDefault="00CB6D18" w:rsidP="00CB6D18">
      <w:pPr>
        <w:spacing w:before="0"/>
        <w:rPr>
          <w:sz w:val="24"/>
        </w:rPr>
      </w:pPr>
      <w:r w:rsidRPr="00E563F4">
        <w:rPr>
          <w:sz w:val="24"/>
        </w:rPr>
        <w:t>L        192.168.1.2/32 is directly connected, FastEthernet1/0/1</w:t>
      </w:r>
    </w:p>
    <w:p w14:paraId="4A1709D8" w14:textId="77777777" w:rsidR="00CB6D18" w:rsidRPr="000C26A7" w:rsidRDefault="00CB6D18" w:rsidP="00CB6D18">
      <w:pPr>
        <w:spacing w:before="0"/>
        <w:rPr>
          <w:b/>
          <w:sz w:val="24"/>
        </w:rPr>
      </w:pPr>
      <w:r w:rsidRPr="000C26A7">
        <w:rPr>
          <w:b/>
          <w:sz w:val="24"/>
        </w:rPr>
        <w:t>O IA  192.168.3.0/24 [110/2] via 192.168.5.2, 00:00:05, FastEthernet1/0/2</w:t>
      </w:r>
    </w:p>
    <w:p w14:paraId="70E17523" w14:textId="77777777" w:rsidR="00CB6D18" w:rsidRPr="000C26A7" w:rsidRDefault="00CB6D18" w:rsidP="00CB6D18">
      <w:pPr>
        <w:spacing w:before="0"/>
        <w:rPr>
          <w:b/>
          <w:sz w:val="24"/>
        </w:rPr>
      </w:pPr>
      <w:r w:rsidRPr="000C26A7">
        <w:rPr>
          <w:b/>
          <w:sz w:val="24"/>
        </w:rPr>
        <w:t xml:space="preserve">      192.168.5.0/24 is variably subnetted, 2 subnets, 2 masks</w:t>
      </w:r>
    </w:p>
    <w:p w14:paraId="1457BF78" w14:textId="77777777" w:rsidR="00CB6D18" w:rsidRPr="00E563F4" w:rsidRDefault="00CB6D18" w:rsidP="00CB6D18">
      <w:pPr>
        <w:spacing w:before="0"/>
        <w:rPr>
          <w:sz w:val="24"/>
        </w:rPr>
      </w:pPr>
      <w:r w:rsidRPr="00E563F4">
        <w:rPr>
          <w:sz w:val="24"/>
        </w:rPr>
        <w:t>C        192.168.5.0/24 is directly connected, FastEthernet1/0/2</w:t>
      </w:r>
    </w:p>
    <w:p w14:paraId="05592CE6" w14:textId="77777777" w:rsidR="00CB6D18" w:rsidRPr="00E563F4" w:rsidRDefault="00CB6D18" w:rsidP="00CB6D18">
      <w:pPr>
        <w:spacing w:before="0"/>
        <w:rPr>
          <w:sz w:val="24"/>
        </w:rPr>
      </w:pPr>
      <w:r w:rsidRPr="00E563F4">
        <w:rPr>
          <w:sz w:val="24"/>
        </w:rPr>
        <w:t>L        192.168.5.1/32 is directly connected, FastEthernet1/0/2</w:t>
      </w:r>
    </w:p>
    <w:p w14:paraId="491C1FE9" w14:textId="77777777" w:rsidR="00CB6D18" w:rsidRPr="00E563F4" w:rsidRDefault="00CB6D18" w:rsidP="00CB6D18">
      <w:pPr>
        <w:spacing w:before="0"/>
        <w:rPr>
          <w:sz w:val="24"/>
        </w:rPr>
      </w:pPr>
      <w:r w:rsidRPr="00E563F4">
        <w:rPr>
          <w:sz w:val="24"/>
        </w:rPr>
        <w:t xml:space="preserve">      192.168.51.0/32 is subnetted, 1 subnets</w:t>
      </w:r>
    </w:p>
    <w:p w14:paraId="57011BDD" w14:textId="77777777" w:rsidR="00CB6D18" w:rsidRPr="00CB6D18" w:rsidRDefault="00CB6D18" w:rsidP="00CB6D18">
      <w:pPr>
        <w:spacing w:before="0"/>
        <w:rPr>
          <w:b/>
          <w:sz w:val="24"/>
        </w:rPr>
      </w:pPr>
      <w:r w:rsidRPr="000C26A7">
        <w:rPr>
          <w:b/>
          <w:sz w:val="24"/>
        </w:rPr>
        <w:t>O IA     192.168.51.1 [110/2] via 192.168.5.2, 00:00:05, FastEthernet1/0/2</w:t>
      </w:r>
    </w:p>
    <w:p w14:paraId="6096CE8A" w14:textId="77777777" w:rsidR="00CB6D18" w:rsidRDefault="00CB6D18" w:rsidP="00CB6D18">
      <w:pPr>
        <w:pStyle w:val="ListParagraph"/>
        <w:numPr>
          <w:ilvl w:val="0"/>
          <w:numId w:val="19"/>
        </w:numPr>
        <w:rPr>
          <w:sz w:val="24"/>
        </w:rPr>
      </w:pPr>
      <w:r w:rsidRPr="00CB6D18">
        <w:rPr>
          <w:sz w:val="24"/>
        </w:rPr>
        <w:t xml:space="preserve">Note: O IA means OSPF Interarea. Notice the </w:t>
      </w:r>
      <w:r w:rsidRPr="00CB6D18">
        <w:rPr>
          <w:b/>
          <w:sz w:val="24"/>
        </w:rPr>
        <w:t>[110/2]</w:t>
      </w:r>
      <w:r w:rsidRPr="00CB6D18">
        <w:rPr>
          <w:sz w:val="24"/>
        </w:rPr>
        <w:t>. 110 is OSPF’s default AD.</w:t>
      </w:r>
    </w:p>
    <w:p w14:paraId="147E7B7F" w14:textId="77777777" w:rsidR="00CB6D18" w:rsidRPr="00CB6D18" w:rsidRDefault="00CB6D18" w:rsidP="00CB6D18">
      <w:pPr>
        <w:pStyle w:val="ListParagraph"/>
        <w:ind w:left="792"/>
        <w:rPr>
          <w:sz w:val="24"/>
        </w:rPr>
      </w:pPr>
    </w:p>
    <w:p w14:paraId="5354782C" w14:textId="77777777" w:rsidR="00F764C3" w:rsidRPr="00F764C3" w:rsidRDefault="00F764C3" w:rsidP="00F764C3">
      <w:pPr>
        <w:ind w:firstLine="648"/>
        <w:rPr>
          <w:sz w:val="24"/>
        </w:rPr>
      </w:pPr>
      <w:r w:rsidRPr="00F764C3">
        <w:rPr>
          <w:sz w:val="24"/>
        </w:rPr>
        <w:t>Before changing the Administrative Distance of EIGRP Exterior route, OSPF AD of 110 is more trust worthy than EIGRP Exterior’s AD 170. So, traffic from R2 to R3 go</w:t>
      </w:r>
      <w:r w:rsidR="00B11D16">
        <w:rPr>
          <w:sz w:val="24"/>
        </w:rPr>
        <w:t>es</w:t>
      </w:r>
      <w:r w:rsidRPr="00F764C3">
        <w:rPr>
          <w:sz w:val="24"/>
        </w:rPr>
        <w:t xml:space="preserve"> through R2 =&gt; R4 =&gt; R3.</w:t>
      </w:r>
    </w:p>
    <w:p w14:paraId="6A93234C" w14:textId="77777777" w:rsidR="00E563F4" w:rsidRPr="00CB6D18" w:rsidRDefault="00CB6D18" w:rsidP="00CB6D18">
      <w:pPr>
        <w:ind w:left="0" w:firstLine="720"/>
        <w:rPr>
          <w:sz w:val="24"/>
        </w:rPr>
      </w:pPr>
      <w:r>
        <w:rPr>
          <w:sz w:val="24"/>
        </w:rPr>
        <w:t>A</w:t>
      </w:r>
      <w:r w:rsidRPr="00F764C3">
        <w:rPr>
          <w:sz w:val="24"/>
        </w:rPr>
        <w:t xml:space="preserve">fter changing the Administrative Distance of EIGRP Exterior route, EIGRP External routes preempt OSPF. Thus, traffic from R2 to R3 will go directly from R2 =&gt; R3 through EIGRP route, which results in more efficient traffic flow. </w:t>
      </w:r>
    </w:p>
    <w:p w14:paraId="29BE095B" w14:textId="77777777" w:rsidR="00E563F4" w:rsidRDefault="00CB6D18" w:rsidP="000C26A7">
      <w:pPr>
        <w:ind w:left="0" w:firstLine="720"/>
        <w:rPr>
          <w:b/>
          <w:sz w:val="24"/>
        </w:rPr>
      </w:pPr>
      <w:r>
        <w:rPr>
          <w:b/>
          <w:noProof/>
          <w:sz w:val="24"/>
        </w:rPr>
        <mc:AlternateContent>
          <mc:Choice Requires="wpi">
            <w:drawing>
              <wp:anchor distT="0" distB="0" distL="114300" distR="114300" simplePos="0" relativeHeight="251830272" behindDoc="0" locked="0" layoutInCell="1" allowOverlap="1" wp14:anchorId="77C84450" wp14:editId="58F1B576">
                <wp:simplePos x="0" y="0"/>
                <wp:positionH relativeFrom="column">
                  <wp:posOffset>426720</wp:posOffset>
                </wp:positionH>
                <wp:positionV relativeFrom="paragraph">
                  <wp:posOffset>2649855</wp:posOffset>
                </wp:positionV>
                <wp:extent cx="866940" cy="450215"/>
                <wp:effectExtent l="38100" t="38100" r="0" b="45085"/>
                <wp:wrapNone/>
                <wp:docPr id="22" name="Ink 22"/>
                <wp:cNvGraphicFramePr/>
                <a:graphic xmlns:a="http://schemas.openxmlformats.org/drawingml/2006/main">
                  <a:graphicData uri="http://schemas.microsoft.com/office/word/2010/wordprocessingInk">
                    <w14:contentPart bwMode="auto" r:id="rId42">
                      <w14:nvContentPartPr>
                        <w14:cNvContentPartPr/>
                      </w14:nvContentPartPr>
                      <w14:xfrm>
                        <a:off x="0" y="0"/>
                        <a:ext cx="866940" cy="450215"/>
                      </w14:xfrm>
                    </w14:contentPart>
                  </a:graphicData>
                </a:graphic>
              </wp:anchor>
            </w:drawing>
          </mc:Choice>
          <mc:Fallback>
            <w:pict>
              <v:shape w14:anchorId="66DEBE9B" id="Ink 22" o:spid="_x0000_s1026" type="#_x0000_t75" style="position:absolute;margin-left:32.9pt;margin-top:207.95pt;width:69.65pt;height:36.85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">
                <v:imagedata r:id="rId43" o:title=""/>
              </v:shape>
            </w:pict>
          </mc:Fallback>
        </mc:AlternateContent>
      </w:r>
      <w:r w:rsidR="00E563F4">
        <w:rPr>
          <w:b/>
          <w:noProof/>
          <w:sz w:val="24"/>
        </w:rPr>
        <mc:AlternateContent>
          <mc:Choice Requires="wpi">
            <w:drawing>
              <wp:anchor distT="0" distB="0" distL="114300" distR="114300" simplePos="0" relativeHeight="251810816" behindDoc="0" locked="0" layoutInCell="1" allowOverlap="1" wp14:anchorId="4BCB4835" wp14:editId="509DF903">
                <wp:simplePos x="0" y="0"/>
                <wp:positionH relativeFrom="column">
                  <wp:posOffset>4025069</wp:posOffset>
                </wp:positionH>
                <wp:positionV relativeFrom="paragraph">
                  <wp:posOffset>2872455</wp:posOffset>
                </wp:positionV>
                <wp:extent cx="77461" cy="228960"/>
                <wp:effectExtent l="38100" t="38100" r="56515" b="57150"/>
                <wp:wrapNone/>
                <wp:docPr id="315" name="Ink 315"/>
                <wp:cNvGraphicFramePr/>
                <a:graphic xmlns:a="http://schemas.openxmlformats.org/drawingml/2006/main">
                  <a:graphicData uri="http://schemas.microsoft.com/office/word/2010/wordprocessingInk">
                    <w14:contentPart bwMode="auto" r:id="rId44">
                      <w14:nvContentPartPr>
                        <w14:cNvContentPartPr/>
                      </w14:nvContentPartPr>
                      <w14:xfrm>
                        <a:off x="0" y="0"/>
                        <a:ext cx="77461" cy="228960"/>
                      </w14:xfrm>
                    </w14:contentPart>
                  </a:graphicData>
                </a:graphic>
              </wp:anchor>
            </w:drawing>
          </mc:Choice>
          <mc:Fallback>
            <w:pict>
              <v:shape w14:anchorId="0247AC4F" id="Ink 315" o:spid="_x0000_s1026" type="#_x0000_t75" style="position:absolute;margin-left:316.25pt;margin-top:225.5pt;width:7.55pt;height:19.45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">
                <v:imagedata r:id="rId45" o:title=""/>
              </v:shape>
            </w:pict>
          </mc:Fallback>
        </mc:AlternateContent>
      </w:r>
      <w:r w:rsidR="00E563F4">
        <w:rPr>
          <w:b/>
          <w:noProof/>
          <w:sz w:val="24"/>
        </w:rPr>
        <mc:AlternateContent>
          <mc:Choice Requires="wpi">
            <w:drawing>
              <wp:anchor distT="0" distB="0" distL="114300" distR="114300" simplePos="0" relativeHeight="251811840" behindDoc="0" locked="0" layoutInCell="1" allowOverlap="1" wp14:anchorId="5766C72C" wp14:editId="1CF3D015">
                <wp:simplePos x="0" y="0"/>
                <wp:positionH relativeFrom="column">
                  <wp:posOffset>3768695</wp:posOffset>
                </wp:positionH>
                <wp:positionV relativeFrom="paragraph">
                  <wp:posOffset>2863909</wp:posOffset>
                </wp:positionV>
                <wp:extent cx="149101" cy="178880"/>
                <wp:effectExtent l="38100" t="38100" r="41910" b="50165"/>
                <wp:wrapNone/>
                <wp:docPr id="316" name="Ink 316"/>
                <wp:cNvGraphicFramePr/>
                <a:graphic xmlns:a="http://schemas.openxmlformats.org/drawingml/2006/main">
                  <a:graphicData uri="http://schemas.microsoft.com/office/word/2010/wordprocessingInk">
                    <w14:contentPart bwMode="auto" r:id="rId46">
                      <w14:nvContentPartPr>
                        <w14:cNvContentPartPr/>
                      </w14:nvContentPartPr>
                      <w14:xfrm>
                        <a:off x="0" y="0"/>
                        <a:ext cx="149101" cy="178880"/>
                      </w14:xfrm>
                    </w14:contentPart>
                  </a:graphicData>
                </a:graphic>
              </wp:anchor>
            </w:drawing>
          </mc:Choice>
          <mc:Fallback>
            <w:pict>
              <v:shape w14:anchorId="3B42F61B" id="Ink 316" o:spid="_x0000_s1026" type="#_x0000_t75" style="position:absolute;margin-left:296.05pt;margin-top:224.8pt;width:13.2pt;height:15.55pt;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">
                <v:imagedata r:id="rId47" o:title=""/>
              </v:shape>
            </w:pict>
          </mc:Fallback>
        </mc:AlternateContent>
      </w:r>
      <w:r w:rsidR="00E563F4">
        <w:rPr>
          <w:b/>
          <w:noProof/>
          <w:sz w:val="24"/>
        </w:rPr>
        <mc:AlternateContent>
          <mc:Choice Requires="wpi">
            <w:drawing>
              <wp:anchor distT="0" distB="0" distL="114300" distR="114300" simplePos="0" relativeHeight="251812864" behindDoc="0" locked="0" layoutInCell="1" allowOverlap="1" wp14:anchorId="50827B16" wp14:editId="38B8E371">
                <wp:simplePos x="0" y="0"/>
                <wp:positionH relativeFrom="column">
                  <wp:posOffset>3435409</wp:posOffset>
                </wp:positionH>
                <wp:positionV relativeFrom="paragraph">
                  <wp:posOffset>2889547</wp:posOffset>
                </wp:positionV>
                <wp:extent cx="251650" cy="195526"/>
                <wp:effectExtent l="38100" t="57150" r="15240" b="52705"/>
                <wp:wrapNone/>
                <wp:docPr id="317" name="Ink 317"/>
                <wp:cNvGraphicFramePr/>
                <a:graphic xmlns:a="http://schemas.openxmlformats.org/drawingml/2006/main">
                  <a:graphicData uri="http://schemas.microsoft.com/office/word/2010/wordprocessingInk">
                    <w14:contentPart bwMode="auto" r:id="rId48">
                      <w14:nvContentPartPr>
                        <w14:cNvContentPartPr/>
                      </w14:nvContentPartPr>
                      <w14:xfrm>
                        <a:off x="0" y="0"/>
                        <a:ext cx="251650" cy="195526"/>
                      </w14:xfrm>
                    </w14:contentPart>
                  </a:graphicData>
                </a:graphic>
              </wp:anchor>
            </w:drawing>
          </mc:Choice>
          <mc:Fallback>
            <w:pict>
              <v:shape w14:anchorId="7258F626" id="Ink 317" o:spid="_x0000_s1026" type="#_x0000_t75" style="position:absolute;margin-left:269.8pt;margin-top:226.8pt;width:21.2pt;height:16.85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">
                <v:imagedata r:id="rId49" o:title=""/>
              </v:shape>
            </w:pict>
          </mc:Fallback>
        </mc:AlternateContent>
      </w:r>
      <w:r w:rsidR="00E563F4">
        <w:rPr>
          <w:b/>
          <w:noProof/>
          <w:sz w:val="24"/>
        </w:rPr>
        <mc:AlternateContent>
          <mc:Choice Requires="wpi">
            <w:drawing>
              <wp:anchor distT="0" distB="0" distL="114300" distR="114300" simplePos="0" relativeHeight="251813888" behindDoc="0" locked="0" layoutInCell="1" allowOverlap="1" wp14:anchorId="27FA47D6" wp14:editId="47A291CB">
                <wp:simplePos x="0" y="0"/>
                <wp:positionH relativeFrom="column">
                  <wp:posOffset>3042303</wp:posOffset>
                </wp:positionH>
                <wp:positionV relativeFrom="paragraph">
                  <wp:posOffset>2906638</wp:posOffset>
                </wp:positionV>
                <wp:extent cx="256596" cy="244843"/>
                <wp:effectExtent l="38100" t="38100" r="10160" b="41275"/>
                <wp:wrapNone/>
                <wp:docPr id="318" name="Ink 318"/>
                <wp:cNvGraphicFramePr/>
                <a:graphic xmlns:a="http://schemas.openxmlformats.org/drawingml/2006/main">
                  <a:graphicData uri="http://schemas.microsoft.com/office/word/2010/wordprocessingInk">
                    <w14:contentPart bwMode="auto" r:id="rId50">
                      <w14:nvContentPartPr>
                        <w14:cNvContentPartPr/>
                      </w14:nvContentPartPr>
                      <w14:xfrm>
                        <a:off x="0" y="0"/>
                        <a:ext cx="256596" cy="244843"/>
                      </w14:xfrm>
                    </w14:contentPart>
                  </a:graphicData>
                </a:graphic>
              </wp:anchor>
            </w:drawing>
          </mc:Choice>
          <mc:Fallback>
            <w:pict>
              <v:shape w14:anchorId="24C5D8F1" id="Ink 318" o:spid="_x0000_s1026" type="#_x0000_t75" style="position:absolute;margin-left:238.85pt;margin-top:228.15pt;width:21.6pt;height:20.7pt;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">
                <v:imagedata r:id="rId51" o:title=""/>
              </v:shape>
            </w:pict>
          </mc:Fallback>
        </mc:AlternateContent>
      </w:r>
      <w:r w:rsidR="00E563F4">
        <w:rPr>
          <w:b/>
          <w:noProof/>
          <w:sz w:val="24"/>
        </w:rPr>
        <mc:AlternateContent>
          <mc:Choice Requires="wpi">
            <w:drawing>
              <wp:anchor distT="0" distB="0" distL="114300" distR="114300" simplePos="0" relativeHeight="251802624" behindDoc="0" locked="0" layoutInCell="1" allowOverlap="1" wp14:anchorId="42BFE34D" wp14:editId="567FD08C">
                <wp:simplePos x="0" y="0"/>
                <wp:positionH relativeFrom="column">
                  <wp:posOffset>3353047</wp:posOffset>
                </wp:positionH>
                <wp:positionV relativeFrom="paragraph">
                  <wp:posOffset>3074419</wp:posOffset>
                </wp:positionV>
                <wp:extent cx="6120" cy="5760"/>
                <wp:effectExtent l="57150" t="38100" r="51435" b="51435"/>
                <wp:wrapNone/>
                <wp:docPr id="307" name="Ink 307"/>
                <wp:cNvGraphicFramePr/>
                <a:graphic xmlns:a="http://schemas.openxmlformats.org/drawingml/2006/main">
                  <a:graphicData uri="http://schemas.microsoft.com/office/word/2010/wordprocessingInk">
                    <w14:contentPart bwMode="auto" r:id="rId52">
                      <w14:nvContentPartPr>
                        <w14:cNvContentPartPr/>
                      </w14:nvContentPartPr>
                      <w14:xfrm>
                        <a:off x="0" y="0"/>
                        <a:ext cx="6120" cy="5760"/>
                      </w14:xfrm>
                    </w14:contentPart>
                  </a:graphicData>
                </a:graphic>
              </wp:anchor>
            </w:drawing>
          </mc:Choice>
          <mc:Fallback>
            <w:pict>
              <v:shape w14:anchorId="2A04D0D4" id="Ink 307" o:spid="_x0000_s1026" type="#_x0000_t75" style="position:absolute;margin-left:263.3pt;margin-top:241.4pt;width:1.9pt;height:1.85pt;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">
                <v:imagedata r:id="rId53" o:title=""/>
              </v:shape>
            </w:pict>
          </mc:Fallback>
        </mc:AlternateContent>
      </w:r>
      <w:r w:rsidR="00E563F4">
        <w:rPr>
          <w:b/>
          <w:noProof/>
          <w:sz w:val="24"/>
        </w:rPr>
        <mc:AlternateContent>
          <mc:Choice Requires="wpi">
            <w:drawing>
              <wp:anchor distT="0" distB="0" distL="114300" distR="114300" simplePos="0" relativeHeight="251797504" behindDoc="0" locked="0" layoutInCell="1" allowOverlap="1" wp14:anchorId="007060F5" wp14:editId="72443F2A">
                <wp:simplePos x="0" y="0"/>
                <wp:positionH relativeFrom="column">
                  <wp:posOffset>2521009</wp:posOffset>
                </wp:positionH>
                <wp:positionV relativeFrom="paragraph">
                  <wp:posOffset>3214287</wp:posOffset>
                </wp:positionV>
                <wp:extent cx="348363" cy="304800"/>
                <wp:effectExtent l="57150" t="38100" r="52070" b="57150"/>
                <wp:wrapNone/>
                <wp:docPr id="299" name="Ink 299"/>
                <wp:cNvGraphicFramePr/>
                <a:graphic xmlns:a="http://schemas.openxmlformats.org/drawingml/2006/main">
                  <a:graphicData uri="http://schemas.microsoft.com/office/word/2010/wordprocessingInk">
                    <w14:contentPart bwMode="auto" r:id="rId54">
                      <w14:nvContentPartPr>
                        <w14:cNvContentPartPr/>
                      </w14:nvContentPartPr>
                      <w14:xfrm>
                        <a:off x="0" y="0"/>
                        <a:ext cx="348363" cy="304800"/>
                      </w14:xfrm>
                    </w14:contentPart>
                  </a:graphicData>
                </a:graphic>
              </wp:anchor>
            </w:drawing>
          </mc:Choice>
          <mc:Fallback>
            <w:pict>
              <v:shape w14:anchorId="4619DE53" id="Ink 299" o:spid="_x0000_s1026" type="#_x0000_t75" style="position:absolute;margin-left:197.8pt;margin-top:252.4pt;width:28.85pt;height:25.4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">
                <v:imagedata r:id="rId55" o:title=""/>
              </v:shape>
            </w:pict>
          </mc:Fallback>
        </mc:AlternateContent>
      </w:r>
      <w:r w:rsidR="00E563F4">
        <w:rPr>
          <w:b/>
          <w:noProof/>
          <w:sz w:val="24"/>
        </w:rPr>
        <mc:AlternateContent>
          <mc:Choice Requires="wpi">
            <w:drawing>
              <wp:anchor distT="0" distB="0" distL="114300" distR="114300" simplePos="0" relativeHeight="251798528" behindDoc="0" locked="0" layoutInCell="1" allowOverlap="1" wp14:anchorId="3F3815E3" wp14:editId="65AC6C92">
                <wp:simplePos x="0" y="0"/>
                <wp:positionH relativeFrom="column">
                  <wp:posOffset>1469877</wp:posOffset>
                </wp:positionH>
                <wp:positionV relativeFrom="paragraph">
                  <wp:posOffset>2000784</wp:posOffset>
                </wp:positionV>
                <wp:extent cx="658753" cy="1315433"/>
                <wp:effectExtent l="38100" t="38100" r="46355" b="56515"/>
                <wp:wrapNone/>
                <wp:docPr id="300" name="Ink 300"/>
                <wp:cNvGraphicFramePr/>
                <a:graphic xmlns:a="http://schemas.openxmlformats.org/drawingml/2006/main">
                  <a:graphicData uri="http://schemas.microsoft.com/office/word/2010/wordprocessingInk">
                    <w14:contentPart bwMode="auto" r:id="rId56">
                      <w14:nvContentPartPr>
                        <w14:cNvContentPartPr/>
                      </w14:nvContentPartPr>
                      <w14:xfrm>
                        <a:off x="0" y="0"/>
                        <a:ext cx="658753" cy="1315433"/>
                      </w14:xfrm>
                    </w14:contentPart>
                  </a:graphicData>
                </a:graphic>
              </wp:anchor>
            </w:drawing>
          </mc:Choice>
          <mc:Fallback>
            <w:pict>
              <v:shape w14:anchorId="53616381" id="Ink 300" o:spid="_x0000_s1026" type="#_x0000_t75" style="position:absolute;margin-left:115.05pt;margin-top:156.85pt;width:53.25pt;height:105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">
                <v:imagedata r:id="rId57" o:title=""/>
              </v:shape>
            </w:pict>
          </mc:Fallback>
        </mc:AlternateContent>
      </w:r>
      <w:r w:rsidR="00E563F4">
        <w:rPr>
          <w:b/>
          <w:noProof/>
          <w:sz w:val="24"/>
        </w:rPr>
        <mc:AlternateContent>
          <mc:Choice Requires="wpi">
            <w:drawing>
              <wp:anchor distT="0" distB="0" distL="114300" distR="114300" simplePos="0" relativeHeight="251790336" behindDoc="0" locked="0" layoutInCell="1" allowOverlap="1" wp14:anchorId="22CE0557" wp14:editId="54AFAE73">
                <wp:simplePos x="0" y="0"/>
                <wp:positionH relativeFrom="column">
                  <wp:posOffset>3666146</wp:posOffset>
                </wp:positionH>
                <wp:positionV relativeFrom="paragraph">
                  <wp:posOffset>941106</wp:posOffset>
                </wp:positionV>
                <wp:extent cx="912435" cy="257083"/>
                <wp:effectExtent l="38100" t="38100" r="40640" b="48260"/>
                <wp:wrapNone/>
                <wp:docPr id="292" name="Ink 292"/>
                <wp:cNvGraphicFramePr/>
                <a:graphic xmlns:a="http://schemas.openxmlformats.org/drawingml/2006/main">
                  <a:graphicData uri="http://schemas.microsoft.com/office/word/2010/wordprocessingInk">
                    <w14:contentPart bwMode="auto" r:id="rId58">
                      <w14:nvContentPartPr>
                        <w14:cNvContentPartPr/>
                      </w14:nvContentPartPr>
                      <w14:xfrm>
                        <a:off x="0" y="0"/>
                        <a:ext cx="912435" cy="257083"/>
                      </w14:xfrm>
                    </w14:contentPart>
                  </a:graphicData>
                </a:graphic>
              </wp:anchor>
            </w:drawing>
          </mc:Choice>
          <mc:Fallback>
            <w:pict>
              <v:shape w14:anchorId="0898624D" id="Ink 292" o:spid="_x0000_s1026" type="#_x0000_t75" style="position:absolute;margin-left:287.95pt;margin-top:73.4pt;width:73.3pt;height:21.7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">
                <v:imagedata r:id="rId59" o:title=""/>
              </v:shape>
            </w:pict>
          </mc:Fallback>
        </mc:AlternateContent>
      </w:r>
      <w:r w:rsidR="00E563F4">
        <w:rPr>
          <w:b/>
          <w:noProof/>
          <w:sz w:val="24"/>
        </w:rPr>
        <mc:AlternateContent>
          <mc:Choice Requires="wpi">
            <w:drawing>
              <wp:anchor distT="0" distB="0" distL="114300" distR="114300" simplePos="0" relativeHeight="251791360" behindDoc="0" locked="0" layoutInCell="1" allowOverlap="1" wp14:anchorId="72C4556E" wp14:editId="710E4D20">
                <wp:simplePos x="0" y="0"/>
                <wp:positionH relativeFrom="column">
                  <wp:posOffset>3025211</wp:posOffset>
                </wp:positionH>
                <wp:positionV relativeFrom="paragraph">
                  <wp:posOffset>1000926</wp:posOffset>
                </wp:positionV>
                <wp:extent cx="371402" cy="222434"/>
                <wp:effectExtent l="38100" t="38100" r="29210" b="44450"/>
                <wp:wrapNone/>
                <wp:docPr id="293" name="Ink 293"/>
                <wp:cNvGraphicFramePr/>
                <a:graphic xmlns:a="http://schemas.openxmlformats.org/drawingml/2006/main">
                  <a:graphicData uri="http://schemas.microsoft.com/office/word/2010/wordprocessingInk">
                    <w14:contentPart bwMode="auto" r:id="rId60">
                      <w14:nvContentPartPr>
                        <w14:cNvContentPartPr/>
                      </w14:nvContentPartPr>
                      <w14:xfrm>
                        <a:off x="0" y="0"/>
                        <a:ext cx="371402" cy="222434"/>
                      </w14:xfrm>
                    </w14:contentPart>
                  </a:graphicData>
                </a:graphic>
              </wp:anchor>
            </w:drawing>
          </mc:Choice>
          <mc:Fallback>
            <w:pict>
              <v:shape w14:anchorId="5E612783" id="Ink 293" o:spid="_x0000_s1026" type="#_x0000_t75" style="position:absolute;margin-left:237.5pt;margin-top:78.1pt;width:30.7pt;height:18.9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">
                <v:imagedata r:id="rId61" o:title=""/>
              </v:shape>
            </w:pict>
          </mc:Fallback>
        </mc:AlternateContent>
      </w:r>
      <w:r w:rsidR="00E563F4">
        <w:rPr>
          <w:b/>
          <w:noProof/>
          <w:sz w:val="24"/>
        </w:rPr>
        <mc:AlternateContent>
          <mc:Choice Requires="wpi">
            <w:drawing>
              <wp:anchor distT="0" distB="0" distL="114300" distR="114300" simplePos="0" relativeHeight="251792384" behindDoc="0" locked="0" layoutInCell="1" allowOverlap="1" wp14:anchorId="4CB1C1AE" wp14:editId="5A601031">
                <wp:simplePos x="0" y="0"/>
                <wp:positionH relativeFrom="column">
                  <wp:posOffset>2828658</wp:posOffset>
                </wp:positionH>
                <wp:positionV relativeFrom="paragraph">
                  <wp:posOffset>1035109</wp:posOffset>
                </wp:positionV>
                <wp:extent cx="106560" cy="216000"/>
                <wp:effectExtent l="38100" t="38100" r="46355" b="50800"/>
                <wp:wrapNone/>
                <wp:docPr id="294" name="Ink 294"/>
                <wp:cNvGraphicFramePr/>
                <a:graphic xmlns:a="http://schemas.openxmlformats.org/drawingml/2006/main">
                  <a:graphicData uri="http://schemas.microsoft.com/office/word/2010/wordprocessingInk">
                    <w14:contentPart bwMode="auto" r:id="rId62">
                      <w14:nvContentPartPr>
                        <w14:cNvContentPartPr/>
                      </w14:nvContentPartPr>
                      <w14:xfrm>
                        <a:off x="0" y="0"/>
                        <a:ext cx="106560" cy="216000"/>
                      </w14:xfrm>
                    </w14:contentPart>
                  </a:graphicData>
                </a:graphic>
              </wp:anchor>
            </w:drawing>
          </mc:Choice>
          <mc:Fallback>
            <w:pict>
              <v:shape w14:anchorId="3BCC51CB" id="Ink 294" o:spid="_x0000_s1026" type="#_x0000_t75" style="position:absolute;margin-left:222.05pt;margin-top:80.8pt;width:9.85pt;height:18.4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">
                <v:imagedata r:id="rId63" o:title=""/>
              </v:shape>
            </w:pict>
          </mc:Fallback>
        </mc:AlternateContent>
      </w:r>
      <w:r w:rsidR="00E563F4">
        <w:rPr>
          <w:b/>
          <w:noProof/>
          <w:sz w:val="24"/>
        </w:rPr>
        <mc:AlternateContent>
          <mc:Choice Requires="wpi">
            <w:drawing>
              <wp:anchor distT="0" distB="0" distL="114300" distR="114300" simplePos="0" relativeHeight="251770880" behindDoc="0" locked="0" layoutInCell="1" allowOverlap="1" wp14:anchorId="325A1BCA" wp14:editId="45E8F51D">
                <wp:simplePos x="0" y="0"/>
                <wp:positionH relativeFrom="column">
                  <wp:posOffset>2375731</wp:posOffset>
                </wp:positionH>
                <wp:positionV relativeFrom="paragraph">
                  <wp:posOffset>1052201</wp:posOffset>
                </wp:positionV>
                <wp:extent cx="334561" cy="205740"/>
                <wp:effectExtent l="38100" t="38100" r="27940" b="41910"/>
                <wp:wrapNone/>
                <wp:docPr id="273" name="Ink 273"/>
                <wp:cNvGraphicFramePr/>
                <a:graphic xmlns:a="http://schemas.openxmlformats.org/drawingml/2006/main">
                  <a:graphicData uri="http://schemas.microsoft.com/office/word/2010/wordprocessingInk">
                    <w14:contentPart bwMode="auto" r:id="rId64">
                      <w14:nvContentPartPr>
                        <w14:cNvContentPartPr/>
                      </w14:nvContentPartPr>
                      <w14:xfrm>
                        <a:off x="0" y="0"/>
                        <a:ext cx="334561" cy="205740"/>
                      </w14:xfrm>
                    </w14:contentPart>
                  </a:graphicData>
                </a:graphic>
              </wp:anchor>
            </w:drawing>
          </mc:Choice>
          <mc:Fallback>
            <w:pict>
              <v:shape w14:anchorId="0558DD45" id="Ink 273" o:spid="_x0000_s1026" type="#_x0000_t75" style="position:absolute;margin-left:186.35pt;margin-top:82.15pt;width:27.8pt;height:17.6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">
                <v:imagedata r:id="rId65" o:title=""/>
              </v:shape>
            </w:pict>
          </mc:Fallback>
        </mc:AlternateContent>
      </w:r>
      <w:r w:rsidR="00E563F4">
        <w:rPr>
          <w:b/>
          <w:noProof/>
          <w:sz w:val="24"/>
        </w:rPr>
        <mc:AlternateContent>
          <mc:Choice Requires="wpi">
            <w:drawing>
              <wp:anchor distT="0" distB="0" distL="114300" distR="114300" simplePos="0" relativeHeight="251755520" behindDoc="0" locked="0" layoutInCell="1" allowOverlap="1" wp14:anchorId="1510467C" wp14:editId="2C6CBA92">
                <wp:simplePos x="0" y="0"/>
                <wp:positionH relativeFrom="column">
                  <wp:posOffset>1888621</wp:posOffset>
                </wp:positionH>
                <wp:positionV relativeFrom="paragraph">
                  <wp:posOffset>1282937</wp:posOffset>
                </wp:positionV>
                <wp:extent cx="333979" cy="348455"/>
                <wp:effectExtent l="38100" t="57150" r="28575" b="52070"/>
                <wp:wrapNone/>
                <wp:docPr id="258" name="Ink 258"/>
                <wp:cNvGraphicFramePr/>
                <a:graphic xmlns:a="http://schemas.openxmlformats.org/drawingml/2006/main">
                  <a:graphicData uri="http://schemas.microsoft.com/office/word/2010/wordprocessingInk">
                    <w14:contentPart bwMode="auto" r:id="rId66">
                      <w14:nvContentPartPr>
                        <w14:cNvContentPartPr/>
                      </w14:nvContentPartPr>
                      <w14:xfrm>
                        <a:off x="0" y="0"/>
                        <a:ext cx="333979" cy="348455"/>
                      </w14:xfrm>
                    </w14:contentPart>
                  </a:graphicData>
                </a:graphic>
              </wp:anchor>
            </w:drawing>
          </mc:Choice>
          <mc:Fallback>
            <w:pict>
              <v:shape w14:anchorId="364B9221" id="Ink 258" o:spid="_x0000_s1026" type="#_x0000_t75" style="position:absolute;margin-left:148pt;margin-top:100.3pt;width:27.75pt;height:28.8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">
                <v:imagedata r:id="rId67" o:title=""/>
              </v:shape>
            </w:pict>
          </mc:Fallback>
        </mc:AlternateContent>
      </w:r>
      <w:r w:rsidR="00E563F4">
        <w:rPr>
          <w:b/>
          <w:noProof/>
          <w:sz w:val="24"/>
        </w:rPr>
        <mc:AlternateContent>
          <mc:Choice Requires="wpi">
            <w:drawing>
              <wp:anchor distT="0" distB="0" distL="114300" distR="114300" simplePos="0" relativeHeight="251752448" behindDoc="0" locked="0" layoutInCell="1" allowOverlap="1" wp14:anchorId="623E3D5E" wp14:editId="08C5202F">
                <wp:simplePos x="0" y="0"/>
                <wp:positionH relativeFrom="column">
                  <wp:posOffset>1629367</wp:posOffset>
                </wp:positionH>
                <wp:positionV relativeFrom="paragraph">
                  <wp:posOffset>1723116</wp:posOffset>
                </wp:positionV>
                <wp:extent cx="774360" cy="1260000"/>
                <wp:effectExtent l="76200" t="114300" r="102235" b="168910"/>
                <wp:wrapNone/>
                <wp:docPr id="255" name="Ink 255"/>
                <wp:cNvGraphicFramePr/>
                <a:graphic xmlns:a="http://schemas.openxmlformats.org/drawingml/2006/main">
                  <a:graphicData uri="http://schemas.microsoft.com/office/word/2010/wordprocessingInk">
                    <w14:contentPart bwMode="auto" r:id="rId68">
                      <w14:nvContentPartPr>
                        <w14:cNvContentPartPr/>
                      </w14:nvContentPartPr>
                      <w14:xfrm>
                        <a:off x="0" y="0"/>
                        <a:ext cx="774360" cy="1260000"/>
                      </w14:xfrm>
                    </w14:contentPart>
                  </a:graphicData>
                </a:graphic>
              </wp:anchor>
            </w:drawing>
          </mc:Choice>
          <mc:Fallback>
            <w:pict>
              <v:shape w14:anchorId="2FC27F48" id="Ink 255" o:spid="_x0000_s1026" type="#_x0000_t75" style="position:absolute;margin-left:125.5pt;margin-top:130.05pt;width:66.6pt;height:110.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">
                <v:imagedata r:id="rId69" o:title=""/>
              </v:shape>
            </w:pict>
          </mc:Fallback>
        </mc:AlternateContent>
      </w:r>
      <w:r w:rsidR="00E563F4" w:rsidRPr="000C26A7">
        <w:rPr>
          <w:b/>
          <w:noProof/>
          <w:sz w:val="24"/>
        </w:rPr>
        <w:drawing>
          <wp:inline distT="0" distB="0" distL="0" distR="0" wp14:anchorId="0D70672C" wp14:editId="2C32AA06">
            <wp:extent cx="3790060" cy="3420772"/>
            <wp:effectExtent l="0" t="0" r="1270" b="8255"/>
            <wp:docPr id="254" name="Picture 3">
              <a:extLst xmlns:a="http://schemas.openxmlformats.org/drawingml/2006/main">
                <a:ext uri="{FF2B5EF4-FFF2-40B4-BE49-F238E27FC236}">
                  <a16:creationId xmlns:a16="http://schemas.microsoft.com/office/drawing/2014/main" id="{EDF5EABC-D052-4479-BC4B-F99F90CC29D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EDF5EABC-D052-4479-BC4B-F99F90CC29D9}"/>
                        </a:ext>
                      </a:extLst>
                    </pic:cNvPr>
                    <pic:cNvPicPr>
                      <a:picLocks noChangeAspect="1"/>
                    </pic:cNvPicPr>
                  </pic:nvPicPr>
                  <pic:blipFill>
                    <a:blip r:embed="rId41"/>
                    <a:stretch>
                      <a:fillRect/>
                    </a:stretch>
                  </pic:blipFill>
                  <pic:spPr>
                    <a:xfrm>
                      <a:off x="0" y="0"/>
                      <a:ext cx="3793744" cy="3424097"/>
                    </a:xfrm>
                    <a:prstGeom prst="rect">
                      <a:avLst/>
                    </a:prstGeom>
                  </pic:spPr>
                </pic:pic>
              </a:graphicData>
            </a:graphic>
          </wp:inline>
        </w:drawing>
      </w:r>
    </w:p>
    <w:p w14:paraId="7A79AD5D" w14:textId="77777777" w:rsidR="00E563F4" w:rsidRDefault="00E563F4" w:rsidP="000C26A7">
      <w:pPr>
        <w:ind w:left="0" w:firstLine="720"/>
        <w:rPr>
          <w:b/>
          <w:sz w:val="24"/>
        </w:rPr>
      </w:pPr>
    </w:p>
    <w:p w14:paraId="28FCC9AA" w14:textId="77777777" w:rsidR="000C26A7" w:rsidRPr="006C02BF" w:rsidRDefault="000C26A7" w:rsidP="00E563F4">
      <w:pPr>
        <w:spacing w:before="0"/>
        <w:rPr>
          <w:b/>
          <w:sz w:val="24"/>
        </w:rPr>
      </w:pPr>
      <w:r w:rsidRPr="006C02BF">
        <w:rPr>
          <w:b/>
          <w:sz w:val="24"/>
        </w:rPr>
        <w:t>Switchrouter2(config-router)#do show ip route</w:t>
      </w:r>
    </w:p>
    <w:p w14:paraId="04D1426C" w14:textId="77777777" w:rsidR="000C26A7" w:rsidRPr="00E563F4" w:rsidRDefault="000C26A7" w:rsidP="00E563F4">
      <w:pPr>
        <w:spacing w:before="0"/>
        <w:rPr>
          <w:sz w:val="24"/>
        </w:rPr>
      </w:pPr>
      <w:r w:rsidRPr="00E563F4">
        <w:rPr>
          <w:sz w:val="24"/>
        </w:rPr>
        <w:t>… output omitted…</w:t>
      </w:r>
    </w:p>
    <w:p w14:paraId="6AEDDD88" w14:textId="77777777" w:rsidR="000C26A7" w:rsidRPr="00282D1F" w:rsidRDefault="000C26A7" w:rsidP="00E563F4">
      <w:pPr>
        <w:spacing w:before="0"/>
        <w:rPr>
          <w:b/>
          <w:sz w:val="24"/>
        </w:rPr>
      </w:pPr>
      <w:r w:rsidRPr="00282D1F">
        <w:rPr>
          <w:b/>
          <w:sz w:val="24"/>
        </w:rPr>
        <w:t>D EX  192.168.3.0/24</w:t>
      </w:r>
    </w:p>
    <w:p w14:paraId="4258A25E" w14:textId="77777777" w:rsidR="000C26A7" w:rsidRPr="00282D1F" w:rsidRDefault="000C26A7" w:rsidP="00E563F4">
      <w:pPr>
        <w:spacing w:before="0"/>
        <w:rPr>
          <w:b/>
          <w:sz w:val="24"/>
        </w:rPr>
      </w:pPr>
      <w:r w:rsidRPr="00282D1F">
        <w:rPr>
          <w:b/>
          <w:sz w:val="24"/>
        </w:rPr>
        <w:t xml:space="preserve">           [105/10474496] via 192.168.2.2, 00:00:10, FastEthernet1/0/3</w:t>
      </w:r>
    </w:p>
    <w:p w14:paraId="5D59C2A5" w14:textId="77777777" w:rsidR="000C26A7" w:rsidRPr="00E563F4" w:rsidRDefault="000C26A7" w:rsidP="00E563F4">
      <w:pPr>
        <w:spacing w:before="0"/>
        <w:rPr>
          <w:b/>
          <w:sz w:val="24"/>
          <w:szCs w:val="24"/>
        </w:rPr>
      </w:pPr>
      <w:r w:rsidRPr="00E563F4">
        <w:rPr>
          <w:b/>
          <w:sz w:val="24"/>
          <w:szCs w:val="24"/>
        </w:rPr>
        <w:lastRenderedPageBreak/>
        <w:t xml:space="preserve">      192.168.5.0/24 is variably subnetted, 2 subnets, 2 masks</w:t>
      </w:r>
    </w:p>
    <w:p w14:paraId="578D0D41" w14:textId="77777777" w:rsidR="000C26A7" w:rsidRPr="00E563F4" w:rsidRDefault="000C26A7" w:rsidP="00E563F4">
      <w:pPr>
        <w:spacing w:before="0"/>
        <w:rPr>
          <w:sz w:val="24"/>
          <w:szCs w:val="24"/>
        </w:rPr>
      </w:pPr>
      <w:r w:rsidRPr="00E563F4">
        <w:rPr>
          <w:sz w:val="24"/>
          <w:szCs w:val="24"/>
        </w:rPr>
        <w:t>C        192.168.5.0/24 is directly connected, FastEthernet1/0/2</w:t>
      </w:r>
    </w:p>
    <w:p w14:paraId="5942643B" w14:textId="77777777" w:rsidR="000C26A7" w:rsidRPr="00E563F4" w:rsidRDefault="000C26A7" w:rsidP="00E563F4">
      <w:pPr>
        <w:spacing w:before="0"/>
        <w:rPr>
          <w:sz w:val="24"/>
          <w:szCs w:val="24"/>
        </w:rPr>
      </w:pPr>
      <w:r w:rsidRPr="00E563F4">
        <w:rPr>
          <w:sz w:val="24"/>
          <w:szCs w:val="24"/>
        </w:rPr>
        <w:t>L        192.168.5.1/32 is directly connected, FastEthernet1/0/2</w:t>
      </w:r>
    </w:p>
    <w:p w14:paraId="630C21AB" w14:textId="77777777" w:rsidR="000C26A7" w:rsidRPr="00E563F4" w:rsidRDefault="000C26A7" w:rsidP="00E563F4">
      <w:pPr>
        <w:spacing w:before="0"/>
        <w:rPr>
          <w:sz w:val="24"/>
          <w:szCs w:val="24"/>
        </w:rPr>
      </w:pPr>
      <w:r w:rsidRPr="00E563F4">
        <w:rPr>
          <w:sz w:val="24"/>
          <w:szCs w:val="24"/>
        </w:rPr>
        <w:t xml:space="preserve">      192.168.51.0/32 is subnetted, 1 subnets</w:t>
      </w:r>
    </w:p>
    <w:p w14:paraId="63748F16" w14:textId="77777777" w:rsidR="000C26A7" w:rsidRPr="00E563F4" w:rsidRDefault="000C26A7" w:rsidP="00E563F4">
      <w:pPr>
        <w:spacing w:before="0"/>
        <w:rPr>
          <w:b/>
          <w:sz w:val="24"/>
          <w:szCs w:val="24"/>
        </w:rPr>
      </w:pPr>
      <w:r w:rsidRPr="00E563F4">
        <w:rPr>
          <w:b/>
          <w:sz w:val="24"/>
          <w:szCs w:val="24"/>
        </w:rPr>
        <w:t>D EX     192.168.51.1</w:t>
      </w:r>
    </w:p>
    <w:p w14:paraId="09A22366" w14:textId="77777777" w:rsidR="00F764C3" w:rsidRPr="005334E0" w:rsidRDefault="000C26A7" w:rsidP="005334E0">
      <w:pPr>
        <w:spacing w:before="0"/>
        <w:rPr>
          <w:b/>
          <w:sz w:val="24"/>
        </w:rPr>
      </w:pPr>
      <w:r w:rsidRPr="00282D1F">
        <w:rPr>
          <w:b/>
          <w:sz w:val="24"/>
        </w:rPr>
        <w:t xml:space="preserve">           [105/10474496] via 192.168.2.2, 00:00:10, FastEthernet1/0/3</w:t>
      </w:r>
    </w:p>
    <w:p w14:paraId="2C34C2D1" w14:textId="77777777" w:rsidR="00E563F4" w:rsidRPr="00CB6D18" w:rsidRDefault="00F764C3" w:rsidP="00CB6D18">
      <w:pPr>
        <w:pStyle w:val="ListParagraph"/>
        <w:numPr>
          <w:ilvl w:val="0"/>
          <w:numId w:val="19"/>
        </w:numPr>
        <w:rPr>
          <w:sz w:val="24"/>
        </w:rPr>
      </w:pPr>
      <w:r w:rsidRPr="00CB6D18">
        <w:rPr>
          <w:sz w:val="24"/>
        </w:rPr>
        <w:t xml:space="preserve">Note: </w:t>
      </w:r>
      <w:r w:rsidR="00944B9B" w:rsidRPr="00CB6D18">
        <w:rPr>
          <w:sz w:val="24"/>
        </w:rPr>
        <w:t>D EX is EIGRP External routes</w:t>
      </w:r>
      <w:r w:rsidRPr="00CB6D18">
        <w:rPr>
          <w:sz w:val="24"/>
        </w:rPr>
        <w:t xml:space="preserve">. Notice the </w:t>
      </w:r>
      <w:r w:rsidRPr="00CB6D18">
        <w:rPr>
          <w:b/>
          <w:sz w:val="24"/>
        </w:rPr>
        <w:t>[1</w:t>
      </w:r>
      <w:r w:rsidR="00B11D16" w:rsidRPr="00CB6D18">
        <w:rPr>
          <w:b/>
          <w:sz w:val="24"/>
        </w:rPr>
        <w:t>05</w:t>
      </w:r>
      <w:r w:rsidRPr="00CB6D18">
        <w:rPr>
          <w:b/>
          <w:sz w:val="24"/>
        </w:rPr>
        <w:t>/</w:t>
      </w:r>
      <w:r w:rsidR="00B11D16" w:rsidRPr="00CB6D18">
        <w:rPr>
          <w:b/>
          <w:sz w:val="24"/>
        </w:rPr>
        <w:t>10474496</w:t>
      </w:r>
      <w:r w:rsidRPr="00CB6D18">
        <w:rPr>
          <w:b/>
          <w:sz w:val="24"/>
        </w:rPr>
        <w:t>]</w:t>
      </w:r>
      <w:r w:rsidRPr="00CB6D18">
        <w:rPr>
          <w:sz w:val="24"/>
        </w:rPr>
        <w:t>. 1</w:t>
      </w:r>
      <w:r w:rsidR="00B11D16" w:rsidRPr="00CB6D18">
        <w:rPr>
          <w:sz w:val="24"/>
        </w:rPr>
        <w:t>05</w:t>
      </w:r>
      <w:r w:rsidRPr="00CB6D18">
        <w:rPr>
          <w:sz w:val="24"/>
        </w:rPr>
        <w:t xml:space="preserve"> is</w:t>
      </w:r>
      <w:r w:rsidR="00B11D16" w:rsidRPr="00CB6D18">
        <w:rPr>
          <w:sz w:val="24"/>
        </w:rPr>
        <w:t xml:space="preserve"> new AD that we set for EIGRP external routes</w:t>
      </w:r>
      <w:r w:rsidRPr="00CB6D18">
        <w:rPr>
          <w:sz w:val="24"/>
        </w:rPr>
        <w:t>.</w:t>
      </w:r>
      <w:r w:rsidR="00B11D16" w:rsidRPr="00CB6D18">
        <w:rPr>
          <w:sz w:val="24"/>
        </w:rPr>
        <w:t xml:space="preserve"> The previous 2, and now 10474496 are metrics used in OSPF and EIGRP best route calculation. </w:t>
      </w:r>
    </w:p>
    <w:p w14:paraId="7F229FB1" w14:textId="77777777" w:rsidR="00B11D16" w:rsidRDefault="00B11D16" w:rsidP="00F764C3">
      <w:pPr>
        <w:rPr>
          <w:sz w:val="24"/>
        </w:rPr>
      </w:pPr>
    </w:p>
    <w:p w14:paraId="6E554C59" w14:textId="77777777" w:rsidR="00E563F4" w:rsidRDefault="0038047A" w:rsidP="006C02BF">
      <w:pPr>
        <w:pStyle w:val="Heading3"/>
      </w:pPr>
      <w:r>
        <w:t>show</w:t>
      </w:r>
      <w:r w:rsidR="00E563F4">
        <w:t xml:space="preserve"> </w:t>
      </w:r>
      <w:r>
        <w:t>ip routes</w:t>
      </w:r>
      <w:r w:rsidR="00E563F4">
        <w:t>:</w:t>
      </w:r>
    </w:p>
    <w:p w14:paraId="595EE6B2" w14:textId="77777777" w:rsidR="00E563F4" w:rsidRPr="00A24487" w:rsidRDefault="00E563F4" w:rsidP="006C02BF">
      <w:pPr>
        <w:spacing w:before="0"/>
        <w:rPr>
          <w:rFonts w:asciiTheme="majorHAnsi" w:hAnsiTheme="majorHAnsi" w:cstheme="majorHAnsi"/>
          <w:b/>
          <w:sz w:val="24"/>
        </w:rPr>
      </w:pPr>
      <w:r w:rsidRPr="00A24487">
        <w:rPr>
          <w:rFonts w:asciiTheme="majorHAnsi" w:hAnsiTheme="majorHAnsi" w:cstheme="majorHAnsi"/>
          <w:b/>
          <w:sz w:val="24"/>
        </w:rPr>
        <w:t>R1#show ip route</w:t>
      </w:r>
    </w:p>
    <w:p w14:paraId="28C517F4" w14:textId="77777777" w:rsidR="00E563F4" w:rsidRPr="00A24487" w:rsidRDefault="00E563F4" w:rsidP="00E563F4">
      <w:pPr>
        <w:spacing w:before="0"/>
        <w:rPr>
          <w:rFonts w:asciiTheme="majorHAnsi" w:hAnsiTheme="majorHAnsi" w:cstheme="majorHAnsi"/>
          <w:sz w:val="24"/>
        </w:rPr>
      </w:pPr>
      <w:r w:rsidRPr="00A24487">
        <w:rPr>
          <w:rFonts w:asciiTheme="majorHAnsi" w:hAnsiTheme="majorHAnsi" w:cstheme="majorHAnsi"/>
          <w:sz w:val="24"/>
        </w:rPr>
        <w:t xml:space="preserve">      192.168.1.0/24 is variably subnetted, 2 subnets, 2 masks</w:t>
      </w:r>
    </w:p>
    <w:p w14:paraId="2C34A496" w14:textId="77777777" w:rsidR="00E563F4" w:rsidRPr="00A24487" w:rsidRDefault="00E563F4" w:rsidP="00E563F4">
      <w:pPr>
        <w:spacing w:before="0"/>
        <w:rPr>
          <w:rFonts w:asciiTheme="majorHAnsi" w:hAnsiTheme="majorHAnsi" w:cstheme="majorHAnsi"/>
          <w:sz w:val="24"/>
        </w:rPr>
      </w:pPr>
      <w:r w:rsidRPr="00A24487">
        <w:rPr>
          <w:rFonts w:asciiTheme="majorHAnsi" w:hAnsiTheme="majorHAnsi" w:cstheme="majorHAnsi"/>
          <w:sz w:val="24"/>
        </w:rPr>
        <w:t>C        192.168.1.0/24 is directly connected, GigabitEthernet0/0</w:t>
      </w:r>
    </w:p>
    <w:p w14:paraId="7A9AEA20" w14:textId="77777777" w:rsidR="00E563F4" w:rsidRPr="00A24487" w:rsidRDefault="00E563F4" w:rsidP="00E563F4">
      <w:pPr>
        <w:spacing w:before="0"/>
        <w:rPr>
          <w:rFonts w:asciiTheme="majorHAnsi" w:hAnsiTheme="majorHAnsi" w:cstheme="majorHAnsi"/>
          <w:sz w:val="24"/>
        </w:rPr>
      </w:pPr>
      <w:r w:rsidRPr="00A24487">
        <w:rPr>
          <w:rFonts w:asciiTheme="majorHAnsi" w:hAnsiTheme="majorHAnsi" w:cstheme="majorHAnsi"/>
          <w:sz w:val="24"/>
        </w:rPr>
        <w:t>L        192.168.1.1/32 is directly connected, GigabitEthernet0/0</w:t>
      </w:r>
    </w:p>
    <w:p w14:paraId="2414D373" w14:textId="77777777" w:rsidR="00E563F4" w:rsidRPr="000703F1" w:rsidRDefault="00E563F4" w:rsidP="00E563F4">
      <w:pPr>
        <w:spacing w:before="0"/>
        <w:rPr>
          <w:rFonts w:asciiTheme="majorHAnsi" w:hAnsiTheme="majorHAnsi" w:cstheme="majorHAnsi"/>
          <w:sz w:val="24"/>
          <w:lang w:val="es-419"/>
        </w:rPr>
      </w:pPr>
      <w:r w:rsidRPr="000703F1">
        <w:rPr>
          <w:rFonts w:asciiTheme="majorHAnsi" w:hAnsiTheme="majorHAnsi" w:cstheme="majorHAnsi"/>
          <w:sz w:val="24"/>
          <w:lang w:val="es-419"/>
        </w:rPr>
        <w:t>D     192.168.2.0/24 [90/30720] via 192.168.1.2, 00:37:59, GigabitEthernet0/0</w:t>
      </w:r>
    </w:p>
    <w:p w14:paraId="4E00A623" w14:textId="77777777" w:rsidR="00E563F4" w:rsidRPr="000703F1" w:rsidRDefault="00E563F4" w:rsidP="00E563F4">
      <w:pPr>
        <w:spacing w:before="0"/>
        <w:rPr>
          <w:rFonts w:asciiTheme="majorHAnsi" w:hAnsiTheme="majorHAnsi" w:cstheme="majorHAnsi"/>
          <w:sz w:val="24"/>
          <w:lang w:val="es-419"/>
        </w:rPr>
      </w:pPr>
      <w:r w:rsidRPr="000703F1">
        <w:rPr>
          <w:rFonts w:asciiTheme="majorHAnsi" w:hAnsiTheme="majorHAnsi" w:cstheme="majorHAnsi"/>
          <w:sz w:val="24"/>
          <w:lang w:val="es-419"/>
        </w:rPr>
        <w:t>D EX  192.168.3.0/24</w:t>
      </w:r>
    </w:p>
    <w:p w14:paraId="09F271DF" w14:textId="77777777" w:rsidR="00E563F4" w:rsidRPr="000703F1" w:rsidRDefault="00E563F4" w:rsidP="00E563F4">
      <w:pPr>
        <w:spacing w:before="0"/>
        <w:rPr>
          <w:rFonts w:asciiTheme="majorHAnsi" w:hAnsiTheme="majorHAnsi" w:cstheme="majorHAnsi"/>
          <w:sz w:val="24"/>
          <w:lang w:val="es-419"/>
        </w:rPr>
      </w:pPr>
      <w:r w:rsidRPr="000703F1">
        <w:rPr>
          <w:rFonts w:asciiTheme="majorHAnsi" w:hAnsiTheme="majorHAnsi" w:cstheme="majorHAnsi"/>
          <w:sz w:val="24"/>
          <w:lang w:val="es-419"/>
        </w:rPr>
        <w:t xml:space="preserve">           [170/10477056] via 192.168.1.2, 00:37:58, GigabitEthernet0/0</w:t>
      </w:r>
    </w:p>
    <w:p w14:paraId="350733BB" w14:textId="77777777" w:rsidR="00E563F4" w:rsidRPr="000703F1" w:rsidRDefault="00E563F4" w:rsidP="00E563F4">
      <w:pPr>
        <w:spacing w:before="0"/>
        <w:rPr>
          <w:rFonts w:asciiTheme="majorHAnsi" w:hAnsiTheme="majorHAnsi" w:cstheme="majorHAnsi"/>
          <w:sz w:val="24"/>
          <w:lang w:val="es-419"/>
        </w:rPr>
      </w:pPr>
      <w:r w:rsidRPr="000703F1">
        <w:rPr>
          <w:rFonts w:asciiTheme="majorHAnsi" w:hAnsiTheme="majorHAnsi" w:cstheme="majorHAnsi"/>
          <w:sz w:val="24"/>
          <w:lang w:val="es-419"/>
        </w:rPr>
        <w:t>D EX  192.168.5.0/24</w:t>
      </w:r>
    </w:p>
    <w:p w14:paraId="70585DDB" w14:textId="77777777" w:rsidR="00E563F4" w:rsidRPr="000703F1" w:rsidRDefault="00E563F4" w:rsidP="00E563F4">
      <w:pPr>
        <w:spacing w:before="0"/>
        <w:rPr>
          <w:rFonts w:asciiTheme="majorHAnsi" w:hAnsiTheme="majorHAnsi" w:cstheme="majorHAnsi"/>
          <w:sz w:val="24"/>
          <w:lang w:val="es-419"/>
        </w:rPr>
      </w:pPr>
      <w:r w:rsidRPr="000703F1">
        <w:rPr>
          <w:rFonts w:asciiTheme="majorHAnsi" w:hAnsiTheme="majorHAnsi" w:cstheme="majorHAnsi"/>
          <w:sz w:val="24"/>
          <w:lang w:val="es-419"/>
        </w:rPr>
        <w:t xml:space="preserve">           [170/10474496] via 192.168.1.2, 00:37:59, GigabitEthernet0/0</w:t>
      </w:r>
    </w:p>
    <w:p w14:paraId="09157AFF" w14:textId="77777777" w:rsidR="00E563F4" w:rsidRPr="00A24487" w:rsidRDefault="00E563F4" w:rsidP="00E563F4">
      <w:pPr>
        <w:spacing w:before="0"/>
        <w:rPr>
          <w:rFonts w:asciiTheme="majorHAnsi" w:hAnsiTheme="majorHAnsi" w:cstheme="majorHAnsi"/>
          <w:sz w:val="24"/>
        </w:rPr>
      </w:pPr>
      <w:r w:rsidRPr="000703F1">
        <w:rPr>
          <w:rFonts w:asciiTheme="majorHAnsi" w:hAnsiTheme="majorHAnsi" w:cstheme="majorHAnsi"/>
          <w:sz w:val="24"/>
          <w:lang w:val="es-419"/>
        </w:rPr>
        <w:t xml:space="preserve">      </w:t>
      </w:r>
      <w:r w:rsidRPr="00A24487">
        <w:rPr>
          <w:rFonts w:asciiTheme="majorHAnsi" w:hAnsiTheme="majorHAnsi" w:cstheme="majorHAnsi"/>
          <w:sz w:val="24"/>
        </w:rPr>
        <w:t>192.168.51.0/32 is subnetted, 1 subnets</w:t>
      </w:r>
    </w:p>
    <w:p w14:paraId="181C336C" w14:textId="77777777" w:rsidR="00E563F4" w:rsidRPr="00A24487" w:rsidRDefault="00E563F4" w:rsidP="00E563F4">
      <w:pPr>
        <w:spacing w:before="0"/>
        <w:rPr>
          <w:rFonts w:asciiTheme="majorHAnsi" w:hAnsiTheme="majorHAnsi" w:cstheme="majorHAnsi"/>
          <w:sz w:val="24"/>
        </w:rPr>
      </w:pPr>
      <w:r w:rsidRPr="00A24487">
        <w:rPr>
          <w:rFonts w:asciiTheme="majorHAnsi" w:hAnsiTheme="majorHAnsi" w:cstheme="majorHAnsi"/>
          <w:sz w:val="24"/>
        </w:rPr>
        <w:t>D EX     192.168.51.1</w:t>
      </w:r>
    </w:p>
    <w:p w14:paraId="0CED8536" w14:textId="77777777" w:rsidR="00E563F4" w:rsidRPr="00A24487" w:rsidRDefault="00E563F4" w:rsidP="00E563F4">
      <w:pPr>
        <w:tabs>
          <w:tab w:val="left" w:pos="7710"/>
        </w:tabs>
        <w:spacing w:before="0"/>
        <w:rPr>
          <w:rFonts w:asciiTheme="majorHAnsi" w:hAnsiTheme="majorHAnsi" w:cstheme="majorHAnsi"/>
          <w:sz w:val="24"/>
        </w:rPr>
      </w:pPr>
      <w:r w:rsidRPr="00A24487">
        <w:rPr>
          <w:rFonts w:asciiTheme="majorHAnsi" w:hAnsiTheme="majorHAnsi" w:cstheme="majorHAnsi"/>
          <w:sz w:val="24"/>
        </w:rPr>
        <w:t xml:space="preserve">           [170/10477056] via 192.168.1.2, 00:37:58, GigabitEthernet0/0</w:t>
      </w:r>
      <w:r w:rsidRPr="00A24487">
        <w:rPr>
          <w:rFonts w:asciiTheme="majorHAnsi" w:hAnsiTheme="majorHAnsi" w:cstheme="majorHAnsi"/>
          <w:sz w:val="24"/>
        </w:rPr>
        <w:tab/>
      </w:r>
    </w:p>
    <w:p w14:paraId="0F1C2D54" w14:textId="77777777" w:rsidR="00E563F4" w:rsidRPr="00A24487" w:rsidRDefault="00E563F4" w:rsidP="006C02BF">
      <w:pPr>
        <w:tabs>
          <w:tab w:val="left" w:pos="7710"/>
        </w:tabs>
        <w:spacing w:before="0"/>
        <w:ind w:left="0"/>
        <w:rPr>
          <w:rFonts w:asciiTheme="majorHAnsi" w:hAnsiTheme="majorHAnsi" w:cstheme="majorHAnsi"/>
          <w:sz w:val="24"/>
        </w:rPr>
      </w:pPr>
    </w:p>
    <w:p w14:paraId="4703B8A5" w14:textId="77777777" w:rsidR="00E563F4" w:rsidRPr="00A24487" w:rsidRDefault="00E563F4" w:rsidP="006C02BF">
      <w:pPr>
        <w:tabs>
          <w:tab w:val="left" w:pos="7710"/>
        </w:tabs>
        <w:spacing w:before="0"/>
        <w:rPr>
          <w:rFonts w:asciiTheme="majorHAnsi" w:hAnsiTheme="majorHAnsi" w:cstheme="majorHAnsi"/>
          <w:b/>
          <w:sz w:val="24"/>
        </w:rPr>
      </w:pPr>
      <w:r w:rsidRPr="00A24487">
        <w:rPr>
          <w:rFonts w:asciiTheme="majorHAnsi" w:hAnsiTheme="majorHAnsi" w:cstheme="majorHAnsi"/>
          <w:b/>
          <w:sz w:val="24"/>
        </w:rPr>
        <w:t>R3#show ip route</w:t>
      </w:r>
    </w:p>
    <w:p w14:paraId="74CF7691" w14:textId="77777777" w:rsidR="00E563F4" w:rsidRPr="00A24487" w:rsidRDefault="00E563F4" w:rsidP="00E563F4">
      <w:pPr>
        <w:tabs>
          <w:tab w:val="left" w:pos="7710"/>
        </w:tabs>
        <w:spacing w:before="0"/>
        <w:rPr>
          <w:rFonts w:asciiTheme="majorHAnsi" w:hAnsiTheme="majorHAnsi" w:cstheme="majorHAnsi"/>
          <w:sz w:val="24"/>
        </w:rPr>
      </w:pPr>
      <w:r w:rsidRPr="00A24487">
        <w:rPr>
          <w:rFonts w:asciiTheme="majorHAnsi" w:hAnsiTheme="majorHAnsi" w:cstheme="majorHAnsi"/>
          <w:sz w:val="24"/>
        </w:rPr>
        <w:t>D     192.168.1.0/24 [90/30720] via 192.168.2.1, 00:38:38, GigabitEthernet0/0</w:t>
      </w:r>
    </w:p>
    <w:p w14:paraId="560496B4" w14:textId="77777777" w:rsidR="00E563F4" w:rsidRPr="00A24487" w:rsidRDefault="00E563F4" w:rsidP="00E563F4">
      <w:pPr>
        <w:tabs>
          <w:tab w:val="left" w:pos="7710"/>
        </w:tabs>
        <w:spacing w:before="0"/>
        <w:rPr>
          <w:rFonts w:asciiTheme="majorHAnsi" w:hAnsiTheme="majorHAnsi" w:cstheme="majorHAnsi"/>
          <w:sz w:val="24"/>
        </w:rPr>
      </w:pPr>
      <w:r w:rsidRPr="00A24487">
        <w:rPr>
          <w:rFonts w:asciiTheme="majorHAnsi" w:hAnsiTheme="majorHAnsi" w:cstheme="majorHAnsi"/>
          <w:sz w:val="24"/>
        </w:rPr>
        <w:t xml:space="preserve">      192.168.2.0/24 is variably subnetted, 2 subnets, 2 masks</w:t>
      </w:r>
    </w:p>
    <w:p w14:paraId="09166550" w14:textId="77777777" w:rsidR="00E563F4" w:rsidRPr="00A24487" w:rsidRDefault="00E563F4" w:rsidP="00E563F4">
      <w:pPr>
        <w:tabs>
          <w:tab w:val="left" w:pos="7710"/>
        </w:tabs>
        <w:spacing w:before="0"/>
        <w:rPr>
          <w:rFonts w:asciiTheme="majorHAnsi" w:hAnsiTheme="majorHAnsi" w:cstheme="majorHAnsi"/>
          <w:sz w:val="24"/>
        </w:rPr>
      </w:pPr>
      <w:r w:rsidRPr="00A24487">
        <w:rPr>
          <w:rFonts w:asciiTheme="majorHAnsi" w:hAnsiTheme="majorHAnsi" w:cstheme="majorHAnsi"/>
          <w:sz w:val="24"/>
        </w:rPr>
        <w:t>C        192.168.2.0/24 is directly connected, GigabitEthernet0/0</w:t>
      </w:r>
    </w:p>
    <w:p w14:paraId="3B397372" w14:textId="77777777" w:rsidR="00E563F4" w:rsidRPr="00A24487" w:rsidRDefault="00E563F4" w:rsidP="00E563F4">
      <w:pPr>
        <w:tabs>
          <w:tab w:val="left" w:pos="7710"/>
        </w:tabs>
        <w:spacing w:before="0"/>
        <w:rPr>
          <w:rFonts w:asciiTheme="majorHAnsi" w:hAnsiTheme="majorHAnsi" w:cstheme="majorHAnsi"/>
          <w:sz w:val="24"/>
        </w:rPr>
      </w:pPr>
      <w:r w:rsidRPr="00A24487">
        <w:rPr>
          <w:rFonts w:asciiTheme="majorHAnsi" w:hAnsiTheme="majorHAnsi" w:cstheme="majorHAnsi"/>
          <w:sz w:val="24"/>
        </w:rPr>
        <w:t>L        192.168.2.2/32 is directly connected, GigabitEthernet0/0</w:t>
      </w:r>
    </w:p>
    <w:p w14:paraId="260EBDE6" w14:textId="77777777" w:rsidR="00E563F4" w:rsidRPr="00A24487" w:rsidRDefault="00E563F4" w:rsidP="00E563F4">
      <w:pPr>
        <w:tabs>
          <w:tab w:val="left" w:pos="7710"/>
        </w:tabs>
        <w:spacing w:before="0"/>
        <w:rPr>
          <w:rFonts w:asciiTheme="majorHAnsi" w:hAnsiTheme="majorHAnsi" w:cstheme="majorHAnsi"/>
          <w:sz w:val="24"/>
        </w:rPr>
      </w:pPr>
      <w:r w:rsidRPr="00A24487">
        <w:rPr>
          <w:rFonts w:asciiTheme="majorHAnsi" w:hAnsiTheme="majorHAnsi" w:cstheme="majorHAnsi"/>
          <w:sz w:val="24"/>
        </w:rPr>
        <w:t xml:space="preserve">      192.168.3.0/24 is variably subnetted, 2 subnets, 2 masks</w:t>
      </w:r>
    </w:p>
    <w:p w14:paraId="1E97E019" w14:textId="77777777" w:rsidR="00E563F4" w:rsidRPr="00A24487" w:rsidRDefault="00E563F4" w:rsidP="00E563F4">
      <w:pPr>
        <w:tabs>
          <w:tab w:val="left" w:pos="7710"/>
        </w:tabs>
        <w:spacing w:before="0"/>
        <w:rPr>
          <w:rFonts w:asciiTheme="majorHAnsi" w:hAnsiTheme="majorHAnsi" w:cstheme="majorHAnsi"/>
          <w:sz w:val="24"/>
        </w:rPr>
      </w:pPr>
      <w:r w:rsidRPr="00A24487">
        <w:rPr>
          <w:rFonts w:asciiTheme="majorHAnsi" w:hAnsiTheme="majorHAnsi" w:cstheme="majorHAnsi"/>
          <w:sz w:val="24"/>
        </w:rPr>
        <w:t>C        192.168.3.0/24 is directly connected, GigabitEthernet0/1</w:t>
      </w:r>
    </w:p>
    <w:p w14:paraId="437CD3C2" w14:textId="77777777" w:rsidR="00E563F4" w:rsidRPr="00A24487" w:rsidRDefault="00E563F4" w:rsidP="00E563F4">
      <w:pPr>
        <w:tabs>
          <w:tab w:val="left" w:pos="7710"/>
        </w:tabs>
        <w:spacing w:before="0"/>
        <w:rPr>
          <w:rFonts w:asciiTheme="majorHAnsi" w:hAnsiTheme="majorHAnsi" w:cstheme="majorHAnsi"/>
          <w:sz w:val="24"/>
        </w:rPr>
      </w:pPr>
      <w:r w:rsidRPr="00A24487">
        <w:rPr>
          <w:rFonts w:asciiTheme="majorHAnsi" w:hAnsiTheme="majorHAnsi" w:cstheme="majorHAnsi"/>
          <w:sz w:val="24"/>
        </w:rPr>
        <w:t>L        192.168.3.1/32 is directly connected, GigabitEthernet0/1</w:t>
      </w:r>
    </w:p>
    <w:p w14:paraId="26D4878E" w14:textId="77777777" w:rsidR="00E563F4" w:rsidRPr="00A24487" w:rsidRDefault="00E563F4" w:rsidP="00E563F4">
      <w:pPr>
        <w:tabs>
          <w:tab w:val="left" w:pos="7710"/>
        </w:tabs>
        <w:spacing w:before="0"/>
        <w:rPr>
          <w:rFonts w:asciiTheme="majorHAnsi" w:hAnsiTheme="majorHAnsi" w:cstheme="majorHAnsi"/>
          <w:sz w:val="24"/>
        </w:rPr>
      </w:pPr>
      <w:r w:rsidRPr="00A24487">
        <w:rPr>
          <w:rFonts w:asciiTheme="majorHAnsi" w:hAnsiTheme="majorHAnsi" w:cstheme="majorHAnsi"/>
          <w:sz w:val="24"/>
        </w:rPr>
        <w:t>O IA  192.168.5.0/24 [110/2] via 192.168.3.2, 00:58:49, GigabitEthernet0/1</w:t>
      </w:r>
    </w:p>
    <w:p w14:paraId="42611067" w14:textId="77777777" w:rsidR="00E563F4" w:rsidRPr="00A24487" w:rsidRDefault="00E563F4" w:rsidP="00E563F4">
      <w:pPr>
        <w:tabs>
          <w:tab w:val="left" w:pos="7710"/>
        </w:tabs>
        <w:spacing w:before="0"/>
        <w:rPr>
          <w:rFonts w:asciiTheme="majorHAnsi" w:hAnsiTheme="majorHAnsi" w:cstheme="majorHAnsi"/>
          <w:sz w:val="24"/>
        </w:rPr>
      </w:pPr>
      <w:r w:rsidRPr="00A24487">
        <w:rPr>
          <w:rFonts w:asciiTheme="majorHAnsi" w:hAnsiTheme="majorHAnsi" w:cstheme="majorHAnsi"/>
          <w:sz w:val="24"/>
        </w:rPr>
        <w:t xml:space="preserve">      192.168.51.0/32 is subnetted, 1 subnets</w:t>
      </w:r>
    </w:p>
    <w:p w14:paraId="20BF13A4" w14:textId="77777777" w:rsidR="00E563F4" w:rsidRPr="00A24487" w:rsidRDefault="00E563F4" w:rsidP="00E563F4">
      <w:pPr>
        <w:tabs>
          <w:tab w:val="left" w:pos="7710"/>
        </w:tabs>
        <w:spacing w:before="0"/>
        <w:rPr>
          <w:rFonts w:asciiTheme="majorHAnsi" w:hAnsiTheme="majorHAnsi" w:cstheme="majorHAnsi"/>
          <w:sz w:val="24"/>
        </w:rPr>
      </w:pPr>
      <w:r w:rsidRPr="00A24487">
        <w:rPr>
          <w:rFonts w:asciiTheme="majorHAnsi" w:hAnsiTheme="majorHAnsi" w:cstheme="majorHAnsi"/>
          <w:sz w:val="24"/>
        </w:rPr>
        <w:t>O        192.168.51.1 [110/2] via 192.168.3.2, 01:18:14, GigabitEthernet0/1</w:t>
      </w:r>
    </w:p>
    <w:p w14:paraId="5D613459" w14:textId="77777777" w:rsidR="00E563F4" w:rsidRPr="00A24487" w:rsidRDefault="00E563F4" w:rsidP="00E563F4">
      <w:pPr>
        <w:tabs>
          <w:tab w:val="left" w:pos="7710"/>
        </w:tabs>
        <w:spacing w:before="0"/>
        <w:rPr>
          <w:rFonts w:asciiTheme="majorHAnsi" w:hAnsiTheme="majorHAnsi" w:cstheme="majorHAnsi"/>
          <w:sz w:val="24"/>
        </w:rPr>
      </w:pPr>
    </w:p>
    <w:p w14:paraId="752215E4" w14:textId="77777777" w:rsidR="00E563F4" w:rsidRPr="00A24487" w:rsidRDefault="00E563F4" w:rsidP="00E563F4">
      <w:pPr>
        <w:tabs>
          <w:tab w:val="left" w:pos="7710"/>
        </w:tabs>
        <w:spacing w:before="0"/>
        <w:rPr>
          <w:rFonts w:asciiTheme="majorHAnsi" w:hAnsiTheme="majorHAnsi" w:cstheme="majorHAnsi"/>
          <w:sz w:val="24"/>
        </w:rPr>
      </w:pPr>
    </w:p>
    <w:p w14:paraId="37AECAAF" w14:textId="77777777" w:rsidR="006C02BF" w:rsidRPr="00A24487" w:rsidRDefault="00E563F4" w:rsidP="006C02BF">
      <w:pPr>
        <w:tabs>
          <w:tab w:val="left" w:pos="7710"/>
        </w:tabs>
        <w:spacing w:before="0"/>
        <w:rPr>
          <w:rFonts w:asciiTheme="majorHAnsi" w:hAnsiTheme="majorHAnsi" w:cstheme="majorHAnsi"/>
          <w:b/>
          <w:sz w:val="24"/>
        </w:rPr>
      </w:pPr>
      <w:r w:rsidRPr="00A24487">
        <w:rPr>
          <w:rFonts w:asciiTheme="majorHAnsi" w:hAnsiTheme="majorHAnsi" w:cstheme="majorHAnsi"/>
          <w:b/>
          <w:sz w:val="24"/>
        </w:rPr>
        <w:t>R4#show ip route</w:t>
      </w:r>
    </w:p>
    <w:p w14:paraId="47A262FB" w14:textId="77777777" w:rsidR="00E563F4" w:rsidRPr="000703F1" w:rsidRDefault="00E563F4" w:rsidP="00E563F4">
      <w:pPr>
        <w:tabs>
          <w:tab w:val="left" w:pos="7710"/>
        </w:tabs>
        <w:spacing w:before="0"/>
        <w:rPr>
          <w:rFonts w:asciiTheme="majorHAnsi" w:hAnsiTheme="majorHAnsi" w:cstheme="majorHAnsi"/>
          <w:sz w:val="24"/>
          <w:lang w:val="es-419"/>
        </w:rPr>
      </w:pPr>
      <w:r w:rsidRPr="000703F1">
        <w:rPr>
          <w:rFonts w:asciiTheme="majorHAnsi" w:hAnsiTheme="majorHAnsi" w:cstheme="majorHAnsi"/>
          <w:sz w:val="24"/>
          <w:lang w:val="es-419"/>
        </w:rPr>
        <w:t>O E2  192.168.1.0/24 [110/1] via 192.168.5.1, 00:52:30, GigabitEthernet0/1</w:t>
      </w:r>
    </w:p>
    <w:p w14:paraId="3BBC14FF" w14:textId="77777777" w:rsidR="00E563F4" w:rsidRPr="000703F1" w:rsidRDefault="00E563F4" w:rsidP="00E563F4">
      <w:pPr>
        <w:tabs>
          <w:tab w:val="left" w:pos="7710"/>
        </w:tabs>
        <w:spacing w:before="0"/>
        <w:rPr>
          <w:rFonts w:asciiTheme="majorHAnsi" w:hAnsiTheme="majorHAnsi" w:cstheme="majorHAnsi"/>
          <w:sz w:val="24"/>
          <w:lang w:val="es-419"/>
        </w:rPr>
      </w:pPr>
      <w:r w:rsidRPr="000703F1">
        <w:rPr>
          <w:rFonts w:asciiTheme="majorHAnsi" w:hAnsiTheme="majorHAnsi" w:cstheme="majorHAnsi"/>
          <w:sz w:val="24"/>
          <w:lang w:val="es-419"/>
        </w:rPr>
        <w:t>O E2  192.168.2.0/24 [110/1] via 192.168.5.1, 00:52:30, GigabitEthernet0/1</w:t>
      </w:r>
    </w:p>
    <w:p w14:paraId="397E3DFF" w14:textId="77777777" w:rsidR="00E563F4" w:rsidRPr="00A24487" w:rsidRDefault="00E563F4" w:rsidP="00E563F4">
      <w:pPr>
        <w:tabs>
          <w:tab w:val="left" w:pos="7710"/>
        </w:tabs>
        <w:spacing w:before="0"/>
        <w:rPr>
          <w:rFonts w:asciiTheme="majorHAnsi" w:hAnsiTheme="majorHAnsi" w:cstheme="majorHAnsi"/>
          <w:sz w:val="24"/>
        </w:rPr>
      </w:pPr>
      <w:r w:rsidRPr="000703F1">
        <w:rPr>
          <w:rFonts w:asciiTheme="majorHAnsi" w:hAnsiTheme="majorHAnsi" w:cstheme="majorHAnsi"/>
          <w:sz w:val="24"/>
          <w:lang w:val="es-419"/>
        </w:rPr>
        <w:t xml:space="preserve">      </w:t>
      </w:r>
      <w:r w:rsidRPr="00A24487">
        <w:rPr>
          <w:rFonts w:asciiTheme="majorHAnsi" w:hAnsiTheme="majorHAnsi" w:cstheme="majorHAnsi"/>
          <w:sz w:val="24"/>
        </w:rPr>
        <w:t>192.168.3.0/24 is variably subnetted, 2 subnets, 2 masks</w:t>
      </w:r>
    </w:p>
    <w:p w14:paraId="3B1D44CA" w14:textId="77777777" w:rsidR="00E563F4" w:rsidRPr="00A24487" w:rsidRDefault="00E563F4" w:rsidP="00E563F4">
      <w:pPr>
        <w:tabs>
          <w:tab w:val="left" w:pos="7710"/>
        </w:tabs>
        <w:spacing w:before="0"/>
        <w:rPr>
          <w:rFonts w:asciiTheme="majorHAnsi" w:hAnsiTheme="majorHAnsi" w:cstheme="majorHAnsi"/>
          <w:sz w:val="24"/>
        </w:rPr>
      </w:pPr>
      <w:r w:rsidRPr="00A24487">
        <w:rPr>
          <w:rFonts w:asciiTheme="majorHAnsi" w:hAnsiTheme="majorHAnsi" w:cstheme="majorHAnsi"/>
          <w:sz w:val="24"/>
        </w:rPr>
        <w:t>C        192.168.3.0/24 is directly connected, GigabitEthernet0/0</w:t>
      </w:r>
    </w:p>
    <w:p w14:paraId="6CE4DB76" w14:textId="77777777" w:rsidR="00E563F4" w:rsidRPr="00A24487" w:rsidRDefault="00E563F4" w:rsidP="00E563F4">
      <w:pPr>
        <w:tabs>
          <w:tab w:val="left" w:pos="7710"/>
        </w:tabs>
        <w:spacing w:before="0"/>
        <w:rPr>
          <w:rFonts w:asciiTheme="majorHAnsi" w:hAnsiTheme="majorHAnsi" w:cstheme="majorHAnsi"/>
          <w:sz w:val="24"/>
        </w:rPr>
      </w:pPr>
      <w:r w:rsidRPr="00A24487">
        <w:rPr>
          <w:rFonts w:asciiTheme="majorHAnsi" w:hAnsiTheme="majorHAnsi" w:cstheme="majorHAnsi"/>
          <w:sz w:val="24"/>
        </w:rPr>
        <w:lastRenderedPageBreak/>
        <w:t>L        192.168.3.2/32 is directly connected, GigabitEthernet0/0</w:t>
      </w:r>
    </w:p>
    <w:p w14:paraId="22C43528" w14:textId="77777777" w:rsidR="00E563F4" w:rsidRPr="00A24487" w:rsidRDefault="00E563F4" w:rsidP="00E563F4">
      <w:pPr>
        <w:tabs>
          <w:tab w:val="left" w:pos="7710"/>
        </w:tabs>
        <w:spacing w:before="0"/>
        <w:rPr>
          <w:rFonts w:asciiTheme="majorHAnsi" w:hAnsiTheme="majorHAnsi" w:cstheme="majorHAnsi"/>
          <w:sz w:val="24"/>
        </w:rPr>
      </w:pPr>
      <w:r w:rsidRPr="00A24487">
        <w:rPr>
          <w:rFonts w:asciiTheme="majorHAnsi" w:hAnsiTheme="majorHAnsi" w:cstheme="majorHAnsi"/>
          <w:sz w:val="24"/>
        </w:rPr>
        <w:t xml:space="preserve">      192.168.5.0/24 is variably subnetted, 2 subnets, 2 masks</w:t>
      </w:r>
    </w:p>
    <w:p w14:paraId="5C37F999" w14:textId="77777777" w:rsidR="00E563F4" w:rsidRPr="00A24487" w:rsidRDefault="00E563F4" w:rsidP="00E563F4">
      <w:pPr>
        <w:tabs>
          <w:tab w:val="left" w:pos="7710"/>
        </w:tabs>
        <w:spacing w:before="0"/>
        <w:rPr>
          <w:rFonts w:asciiTheme="majorHAnsi" w:hAnsiTheme="majorHAnsi" w:cstheme="majorHAnsi"/>
          <w:sz w:val="24"/>
        </w:rPr>
      </w:pPr>
      <w:r w:rsidRPr="00A24487">
        <w:rPr>
          <w:rFonts w:asciiTheme="majorHAnsi" w:hAnsiTheme="majorHAnsi" w:cstheme="majorHAnsi"/>
          <w:sz w:val="24"/>
        </w:rPr>
        <w:t>C        192.168.5.0/24 is directly connected, GigabitEthernet0/1</w:t>
      </w:r>
    </w:p>
    <w:p w14:paraId="6A6F5A04" w14:textId="77777777" w:rsidR="00E563F4" w:rsidRPr="00A24487" w:rsidRDefault="00E563F4" w:rsidP="00E563F4">
      <w:pPr>
        <w:tabs>
          <w:tab w:val="left" w:pos="7710"/>
        </w:tabs>
        <w:spacing w:before="0"/>
        <w:rPr>
          <w:rFonts w:asciiTheme="majorHAnsi" w:hAnsiTheme="majorHAnsi" w:cstheme="majorHAnsi"/>
          <w:sz w:val="24"/>
        </w:rPr>
      </w:pPr>
      <w:r w:rsidRPr="00A24487">
        <w:rPr>
          <w:rFonts w:asciiTheme="majorHAnsi" w:hAnsiTheme="majorHAnsi" w:cstheme="majorHAnsi"/>
          <w:sz w:val="24"/>
        </w:rPr>
        <w:t>L        192.168.5.2/32 is directly connected, GigabitEthernet0/1</w:t>
      </w:r>
    </w:p>
    <w:p w14:paraId="4CDD39D2" w14:textId="77777777" w:rsidR="00E563F4" w:rsidRPr="00A24487" w:rsidRDefault="00E563F4" w:rsidP="00E563F4">
      <w:pPr>
        <w:tabs>
          <w:tab w:val="left" w:pos="7710"/>
        </w:tabs>
        <w:spacing w:before="0"/>
        <w:rPr>
          <w:rFonts w:asciiTheme="majorHAnsi" w:hAnsiTheme="majorHAnsi" w:cstheme="majorHAnsi"/>
          <w:sz w:val="24"/>
        </w:rPr>
      </w:pPr>
      <w:r w:rsidRPr="00A24487">
        <w:rPr>
          <w:rFonts w:asciiTheme="majorHAnsi" w:hAnsiTheme="majorHAnsi" w:cstheme="majorHAnsi"/>
          <w:sz w:val="24"/>
        </w:rPr>
        <w:t xml:space="preserve">      192.168.51.0/32 is subnetted, 1 subnets</w:t>
      </w:r>
    </w:p>
    <w:p w14:paraId="5E001C7B" w14:textId="77777777" w:rsidR="00E563F4" w:rsidRPr="00A24487" w:rsidRDefault="00E563F4" w:rsidP="00A24487">
      <w:pPr>
        <w:tabs>
          <w:tab w:val="left" w:pos="7710"/>
        </w:tabs>
        <w:spacing w:before="0"/>
        <w:rPr>
          <w:rFonts w:asciiTheme="majorHAnsi" w:hAnsiTheme="majorHAnsi" w:cstheme="majorHAnsi"/>
          <w:sz w:val="24"/>
        </w:rPr>
      </w:pPr>
      <w:r w:rsidRPr="00A24487">
        <w:rPr>
          <w:rFonts w:asciiTheme="majorHAnsi" w:hAnsiTheme="majorHAnsi" w:cstheme="majorHAnsi"/>
          <w:sz w:val="24"/>
        </w:rPr>
        <w:t>C        192.168.51.1 is directly connected, Loopback0</w:t>
      </w:r>
    </w:p>
    <w:p w14:paraId="455189CD" w14:textId="77777777" w:rsidR="00206D85" w:rsidRDefault="0082464C" w:rsidP="00206D85">
      <w:pPr>
        <w:pStyle w:val="Heading2"/>
        <w:ind w:left="0"/>
        <w:rPr>
          <w:sz w:val="28"/>
        </w:rPr>
      </w:pPr>
      <w:r>
        <w:rPr>
          <w:sz w:val="28"/>
        </w:rPr>
        <w:t>Problems</w:t>
      </w:r>
      <w:r w:rsidR="002A7127">
        <w:rPr>
          <w:sz w:val="28"/>
        </w:rPr>
        <w:t xml:space="preserve"> encountered</w:t>
      </w:r>
    </w:p>
    <w:p w14:paraId="6420659F" w14:textId="77777777" w:rsidR="0055469E" w:rsidRPr="002A7127" w:rsidRDefault="00FC3181" w:rsidP="0082464C">
      <w:pPr>
        <w:rPr>
          <w:b/>
          <w:sz w:val="24"/>
        </w:rPr>
      </w:pPr>
      <w:r>
        <w:rPr>
          <w:b/>
          <w:sz w:val="24"/>
        </w:rPr>
        <w:t>Wrong/Confusing Information Online</w:t>
      </w:r>
      <w:r w:rsidR="00FB1532" w:rsidRPr="002A7127">
        <w:rPr>
          <w:b/>
          <w:sz w:val="24"/>
        </w:rPr>
        <w:t xml:space="preserve">: </w:t>
      </w:r>
    </w:p>
    <w:p w14:paraId="49E77108" w14:textId="77777777" w:rsidR="00FB1532" w:rsidRPr="005B69CD" w:rsidRDefault="00835CA6" w:rsidP="002A7127">
      <w:pPr>
        <w:ind w:left="720"/>
        <w:rPr>
          <w:sz w:val="24"/>
        </w:rPr>
      </w:pPr>
      <w:r>
        <w:rPr>
          <w:sz w:val="24"/>
        </w:rPr>
        <w:t xml:space="preserve">On the Internet, some sources messed up the orders of K1, K2… K5 values. For example, on some source, delay is claimed to be K3 while load is K2. That causes some confusion. But after reading the authoritative material from Cisco themselves, there is no more confusion. </w:t>
      </w:r>
    </w:p>
    <w:p w14:paraId="4EE82BCD" w14:textId="77777777" w:rsidR="00FC58C2" w:rsidRDefault="0082464C" w:rsidP="00206D85">
      <w:pPr>
        <w:pStyle w:val="Heading2"/>
        <w:ind w:left="0"/>
        <w:rPr>
          <w:sz w:val="28"/>
        </w:rPr>
      </w:pPr>
      <w:r>
        <w:rPr>
          <w:sz w:val="28"/>
        </w:rPr>
        <w:t>Summary</w:t>
      </w:r>
    </w:p>
    <w:p w14:paraId="3BE546E4" w14:textId="77777777" w:rsidR="00DB23E8" w:rsidRDefault="00EC45B8" w:rsidP="002F685B">
      <w:pPr>
        <w:ind w:firstLine="648"/>
        <w:rPr>
          <w:sz w:val="24"/>
        </w:rPr>
      </w:pPr>
      <w:r w:rsidRPr="00EC45B8">
        <w:rPr>
          <w:sz w:val="24"/>
        </w:rPr>
        <w:t>I’ve encountered the redistribution between EIGRP and OSPF before (in previous lab: Capturing Stubby OSPF Packets). This lab is mostly a review for my CCNP Certification Test a week ago, which I happily passed.</w:t>
      </w:r>
    </w:p>
    <w:p w14:paraId="65DD767D" w14:textId="77777777" w:rsidR="00A24487" w:rsidRPr="00EC45B8" w:rsidRDefault="008C04C3" w:rsidP="003B6A8E">
      <w:pPr>
        <w:ind w:firstLine="648"/>
        <w:rPr>
          <w:sz w:val="24"/>
        </w:rPr>
      </w:pPr>
      <w:r>
        <w:rPr>
          <w:sz w:val="24"/>
        </w:rPr>
        <w:t>From this lab, I learnt, in depth, about the mechanism for OSPF’s and EIGRP’s best route calculations</w:t>
      </w:r>
      <w:r w:rsidR="003B6A8E">
        <w:rPr>
          <w:sz w:val="24"/>
        </w:rPr>
        <w:t xml:space="preserve"> (such as</w:t>
      </w:r>
      <w:r w:rsidR="00A24487">
        <w:rPr>
          <w:sz w:val="24"/>
        </w:rPr>
        <w:t xml:space="preserve"> what K1, K2… K5 each means and how are they used in the EIGRP algorithm</w:t>
      </w:r>
      <w:r w:rsidR="003B6A8E">
        <w:rPr>
          <w:sz w:val="24"/>
        </w:rPr>
        <w:t>)</w:t>
      </w:r>
      <w:r w:rsidR="00031868">
        <w:rPr>
          <w:sz w:val="24"/>
        </w:rPr>
        <w:t xml:space="preserve">. In addition, </w:t>
      </w:r>
      <w:r>
        <w:rPr>
          <w:sz w:val="24"/>
        </w:rPr>
        <w:t xml:space="preserve">I learnt about </w:t>
      </w:r>
      <w:r w:rsidR="00A24487">
        <w:rPr>
          <w:sz w:val="24"/>
        </w:rPr>
        <w:t xml:space="preserve">how different routing protocols translate between each other and together select the best route. </w:t>
      </w:r>
      <w:r w:rsidR="00031868">
        <w:rPr>
          <w:sz w:val="24"/>
        </w:rPr>
        <w:t>And m</w:t>
      </w:r>
      <w:r w:rsidR="00A24487">
        <w:rPr>
          <w:sz w:val="24"/>
        </w:rPr>
        <w:t xml:space="preserve">y favorite part of the lab is to manually modify the Administrative Distance of different routing protocol so that we can get a more efficient data flow. </w:t>
      </w:r>
    </w:p>
    <w:p w14:paraId="7C177532" w14:textId="77777777" w:rsidR="00C24A65" w:rsidRPr="007905D1" w:rsidRDefault="00C24A65" w:rsidP="00DA64A4">
      <w:pPr>
        <w:ind w:left="0"/>
        <w:rPr>
          <w:sz w:val="24"/>
        </w:rPr>
      </w:pPr>
    </w:p>
    <w:sectPr w:rsidR="00C24A65" w:rsidRPr="007905D1">
      <w:headerReference w:type="default" r:id="rId70"/>
      <w:footerReference w:type="default" r:id="rId71"/>
      <w:headerReference w:type="first" r:id="rId72"/>
      <w:pgSz w:w="12240" w:h="15840"/>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DCB1CB" w14:textId="77777777" w:rsidR="0032530C" w:rsidRDefault="0032530C">
      <w:r>
        <w:separator/>
      </w:r>
    </w:p>
    <w:p w14:paraId="0E9D9BE1" w14:textId="77777777" w:rsidR="0032530C" w:rsidRDefault="0032530C"/>
  </w:endnote>
  <w:endnote w:type="continuationSeparator" w:id="0">
    <w:p w14:paraId="5ACAAD17" w14:textId="77777777" w:rsidR="0032530C" w:rsidRDefault="0032530C">
      <w:r>
        <w:continuationSeparator/>
      </w:r>
    </w:p>
    <w:p w14:paraId="2C5F21AD" w14:textId="77777777" w:rsidR="0032530C" w:rsidRDefault="003253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620" w:firstRow="1" w:lastRow="0" w:firstColumn="0" w:lastColumn="0" w:noHBand="1" w:noVBand="1"/>
      <w:tblDescription w:val="Footer table with date, document title, and page number"/>
    </w:tblPr>
    <w:tblGrid>
      <w:gridCol w:w="1404"/>
      <w:gridCol w:w="6552"/>
      <w:gridCol w:w="1404"/>
    </w:tblGrid>
    <w:tr w:rsidR="00FB1532" w14:paraId="06653890" w14:textId="77777777" w:rsidTr="005A54FA">
      <w:tc>
        <w:tcPr>
          <w:tcW w:w="750" w:type="pct"/>
        </w:tcPr>
        <w:p w14:paraId="5726B14B" w14:textId="47736E78" w:rsidR="00FB1532" w:rsidRDefault="0032530C" w:rsidP="00547E56">
          <w:pPr>
            <w:pStyle w:val="Footer"/>
          </w:pPr>
          <w:sdt>
            <w:sdtPr>
              <w:alias w:val="Date:"/>
              <w:tag w:val="Date:"/>
              <w:id w:val="-581765881"/>
              <w:placeholder>
                <w:docPart w:val="A4BF1F01A9BC4585B3F5A528A5B353AB"/>
              </w:placeholder>
              <w:dataBinding w:prefixMappings="xmlns:ns0='http://schemas.microsoft.com/office/2006/coverPageProps' " w:xpath="/ns0:CoverPageProperties[1]/ns0:CompanyFax[1]" w:storeItemID="{55AF091B-3C7A-41E3-B477-F2FDAA23CFDA}"/>
              <w15:appearance w15:val="hidden"/>
              <w:text/>
            </w:sdtPr>
            <w:sdtEndPr/>
            <w:sdtContent>
              <w:r w:rsidR="000703F1">
                <w:t>june. 2019</w:t>
              </w:r>
            </w:sdtContent>
          </w:sdt>
        </w:p>
      </w:tc>
      <w:tc>
        <w:tcPr>
          <w:tcW w:w="3500" w:type="pct"/>
        </w:tcPr>
        <w:sdt>
          <w:sdtPr>
            <w:alias w:val="Title:"/>
            <w:tag w:val="Title:"/>
            <w:id w:val="1369803302"/>
            <w:placeholder>
              <w:docPart w:val="29073006EC584A748E0823C6FC1C914A"/>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026C6C08" w14:textId="77777777" w:rsidR="00FB1532" w:rsidRDefault="00FB1532" w:rsidP="00547E56">
              <w:pPr>
                <w:pStyle w:val="Footer"/>
                <w:jc w:val="center"/>
              </w:pPr>
              <w:r>
                <w:t>Juntao Zhong</w:t>
              </w:r>
            </w:p>
          </w:sdtContent>
        </w:sdt>
      </w:tc>
      <w:tc>
        <w:tcPr>
          <w:tcW w:w="750" w:type="pct"/>
        </w:tcPr>
        <w:p w14:paraId="147923F5" w14:textId="77777777" w:rsidR="00FB1532" w:rsidRDefault="00FB1532" w:rsidP="00547E56">
          <w:pPr>
            <w:pStyle w:val="Footer"/>
            <w:jc w:val="right"/>
          </w:pPr>
          <w:r>
            <w:fldChar w:fldCharType="begin"/>
          </w:r>
          <w:r>
            <w:instrText xml:space="preserve"> PAGE   \* MERGEFORMAT </w:instrText>
          </w:r>
          <w:r>
            <w:fldChar w:fldCharType="separate"/>
          </w:r>
          <w:r>
            <w:rPr>
              <w:noProof/>
            </w:rPr>
            <w:t>1</w:t>
          </w:r>
          <w:r>
            <w:rPr>
              <w:noProof/>
            </w:rPr>
            <w:fldChar w:fldCharType="end"/>
          </w:r>
        </w:p>
      </w:tc>
    </w:tr>
  </w:tbl>
  <w:p w14:paraId="7437AC86" w14:textId="77777777" w:rsidR="00FB1532" w:rsidRDefault="00FB1532">
    <w:pPr>
      <w:pStyle w:val="Footer"/>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25F557" w14:textId="77777777" w:rsidR="0032530C" w:rsidRDefault="0032530C">
      <w:r>
        <w:separator/>
      </w:r>
    </w:p>
    <w:p w14:paraId="7F41EACF" w14:textId="77777777" w:rsidR="0032530C" w:rsidRDefault="0032530C"/>
  </w:footnote>
  <w:footnote w:type="continuationSeparator" w:id="0">
    <w:p w14:paraId="2EA83D2A" w14:textId="77777777" w:rsidR="0032530C" w:rsidRDefault="0032530C">
      <w:r>
        <w:continuationSeparator/>
      </w:r>
    </w:p>
    <w:p w14:paraId="073F42F0" w14:textId="77777777" w:rsidR="0032530C" w:rsidRDefault="003253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C3141F" w14:textId="77777777" w:rsidR="00FB1532" w:rsidRDefault="0032530C">
    <w:pPr>
      <w:pStyle w:val="Header"/>
    </w:pPr>
    <w:sdt>
      <w:sdtPr>
        <w:alias w:val="Confidential:"/>
        <w:tag w:val="Confidential:"/>
        <w:id w:val="-1822729698"/>
        <w:placeholder>
          <w:docPart w:val="A8469AE1243D418482096CF61F41678E"/>
        </w:placeholder>
        <w:temporary/>
        <w:showingPlcHdr/>
        <w15:appearance w15:val="hidden"/>
      </w:sdtPr>
      <w:sdtEndPr/>
      <w:sdtContent>
        <w:r w:rsidR="00FB1532">
          <w:t>Confidential</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F175E4" w14:textId="77777777" w:rsidR="00FB1532" w:rsidRDefault="00FB1532">
    <w:pPr>
      <w:pStyle w:val="Header"/>
    </w:pPr>
    <w:r>
      <w:rPr>
        <w:noProof/>
        <w:lang w:eastAsia="en-US"/>
      </w:rPr>
      <mc:AlternateContent>
        <mc:Choice Requires="wpg">
          <w:drawing>
            <wp:anchor distT="0" distB="0" distL="114300" distR="114300" simplePos="0" relativeHeight="251659264" behindDoc="0" locked="1" layoutInCell="1" allowOverlap="1" wp14:anchorId="4767A92F" wp14:editId="6ED23D19">
              <wp:simplePos x="0" y="0"/>
              <wp:positionH relativeFrom="page">
                <wp:posOffset>352425</wp:posOffset>
              </wp:positionH>
              <wp:positionV relativeFrom="page">
                <wp:posOffset>457200</wp:posOffset>
              </wp:positionV>
              <wp:extent cx="228600" cy="9144000"/>
              <wp:effectExtent l="0" t="0" r="3175" b="635"/>
              <wp:wrapNone/>
              <wp:docPr id="1" name="Group 1" descr="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2" name="Rectangle 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4605159" id="Group 1" o:spid="_x0000_s1026" alt="Decorative sidebar" style="position:absolute;margin-left:27.75pt;margin-top:36pt;width:18pt;height:10in;z-index:25165926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">
              <v:rect id="Rectangle 2"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" fillcolor="#dd8047 [3205]" stroked="f" strokeweight="1pt"/>
              <v:rect id="Rectangle 3"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" fillcolor="#94b6d2 [3204]" stroked="f" strokeweight="1pt">
                <o:lock v:ext="edit" aspectratio="t"/>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350E4D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22AEB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E1C07D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DBE373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0050B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57EC0F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E7C453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10E0B7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61676DA"/>
    <w:lvl w:ilvl="0">
      <w:start w:val="1"/>
      <w:numFmt w:val="decimal"/>
      <w:lvlText w:val="%1"/>
      <w:lvlJc w:val="left"/>
      <w:pPr>
        <w:ind w:left="360" w:hanging="360"/>
      </w:pPr>
      <w:rPr>
        <w:rFonts w:hint="default"/>
      </w:rPr>
    </w:lvl>
  </w:abstractNum>
  <w:abstractNum w:abstractNumId="9" w15:restartNumberingAfterBreak="0">
    <w:nsid w:val="FFFFFF89"/>
    <w:multiLevelType w:val="singleLevel"/>
    <w:tmpl w:val="B25AC99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5C3F1A"/>
    <w:multiLevelType w:val="hybridMultilevel"/>
    <w:tmpl w:val="63A88908"/>
    <w:lvl w:ilvl="0" w:tplc="9A04102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9106052"/>
    <w:multiLevelType w:val="hybridMultilevel"/>
    <w:tmpl w:val="E2707262"/>
    <w:lvl w:ilvl="0" w:tplc="04090001">
      <w:start w:val="1"/>
      <w:numFmt w:val="bullet"/>
      <w:lvlText w:val=""/>
      <w:lvlJc w:val="left"/>
      <w:pPr>
        <w:ind w:left="792" w:hanging="360"/>
      </w:pPr>
      <w:rPr>
        <w:rFonts w:ascii="Symbol" w:hAnsi="Symbol"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2" w15:restartNumberingAfterBreak="0">
    <w:nsid w:val="108902C3"/>
    <w:multiLevelType w:val="hybridMultilevel"/>
    <w:tmpl w:val="37B2F8B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3" w15:restartNumberingAfterBreak="0">
    <w:nsid w:val="17512D4E"/>
    <w:multiLevelType w:val="hybridMultilevel"/>
    <w:tmpl w:val="9EF0F4E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4" w15:restartNumberingAfterBreak="0">
    <w:nsid w:val="256D6D20"/>
    <w:multiLevelType w:val="hybridMultilevel"/>
    <w:tmpl w:val="207A72B4"/>
    <w:lvl w:ilvl="0" w:tplc="DC9CDE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27383A"/>
    <w:multiLevelType w:val="hybridMultilevel"/>
    <w:tmpl w:val="753271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D993888"/>
    <w:multiLevelType w:val="hybridMultilevel"/>
    <w:tmpl w:val="E0525368"/>
    <w:lvl w:ilvl="0" w:tplc="0EB45C24">
      <w:start w:val="1"/>
      <w:numFmt w:val="bullet"/>
      <w:pStyle w:val="List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7" w15:restartNumberingAfterBreak="0">
    <w:nsid w:val="5E4129F7"/>
    <w:multiLevelType w:val="hybridMultilevel"/>
    <w:tmpl w:val="4F48E09E"/>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9"/>
  </w:num>
  <w:num w:numId="2">
    <w:abstractNumId w:val="14"/>
  </w:num>
  <w:num w:numId="3">
    <w:abstractNumId w:val="8"/>
  </w:num>
  <w:num w:numId="4">
    <w:abstractNumId w:val="8"/>
  </w:num>
  <w:num w:numId="5">
    <w:abstractNumId w:val="16"/>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7"/>
  </w:num>
  <w:num w:numId="15">
    <w:abstractNumId w:val="11"/>
  </w:num>
  <w:num w:numId="16">
    <w:abstractNumId w:val="10"/>
  </w:num>
  <w:num w:numId="17">
    <w:abstractNumId w:val="15"/>
  </w:num>
  <w:num w:numId="18">
    <w:abstractNumId w:val="13"/>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AC8"/>
    <w:rsid w:val="00031868"/>
    <w:rsid w:val="00036890"/>
    <w:rsid w:val="000703F1"/>
    <w:rsid w:val="00077C0B"/>
    <w:rsid w:val="00082265"/>
    <w:rsid w:val="000835FF"/>
    <w:rsid w:val="00085F17"/>
    <w:rsid w:val="000B53F8"/>
    <w:rsid w:val="000C26A7"/>
    <w:rsid w:val="00121386"/>
    <w:rsid w:val="00122F75"/>
    <w:rsid w:val="00132A7B"/>
    <w:rsid w:val="00133F72"/>
    <w:rsid w:val="0014028D"/>
    <w:rsid w:val="00143CAD"/>
    <w:rsid w:val="00177CCB"/>
    <w:rsid w:val="0018506C"/>
    <w:rsid w:val="001912B2"/>
    <w:rsid w:val="001C344E"/>
    <w:rsid w:val="001F575A"/>
    <w:rsid w:val="00206D85"/>
    <w:rsid w:val="00207864"/>
    <w:rsid w:val="002557D6"/>
    <w:rsid w:val="002626F0"/>
    <w:rsid w:val="00282D1F"/>
    <w:rsid w:val="00290347"/>
    <w:rsid w:val="002950DE"/>
    <w:rsid w:val="002A0044"/>
    <w:rsid w:val="002A052C"/>
    <w:rsid w:val="002A410D"/>
    <w:rsid w:val="002A7127"/>
    <w:rsid w:val="002D5989"/>
    <w:rsid w:val="002F1364"/>
    <w:rsid w:val="002F685B"/>
    <w:rsid w:val="00304707"/>
    <w:rsid w:val="0032530C"/>
    <w:rsid w:val="003362E9"/>
    <w:rsid w:val="00365929"/>
    <w:rsid w:val="003801F3"/>
    <w:rsid w:val="0038047A"/>
    <w:rsid w:val="00392BF1"/>
    <w:rsid w:val="003A11D0"/>
    <w:rsid w:val="003A445F"/>
    <w:rsid w:val="003A4FE1"/>
    <w:rsid w:val="003A607D"/>
    <w:rsid w:val="003B6A8E"/>
    <w:rsid w:val="003C0801"/>
    <w:rsid w:val="003E4270"/>
    <w:rsid w:val="003F66FA"/>
    <w:rsid w:val="00404C22"/>
    <w:rsid w:val="0042231F"/>
    <w:rsid w:val="004224CB"/>
    <w:rsid w:val="0043793C"/>
    <w:rsid w:val="00451DBB"/>
    <w:rsid w:val="00462135"/>
    <w:rsid w:val="00474746"/>
    <w:rsid w:val="00487FB1"/>
    <w:rsid w:val="004A167F"/>
    <w:rsid w:val="004B1DCB"/>
    <w:rsid w:val="004D068A"/>
    <w:rsid w:val="004D3827"/>
    <w:rsid w:val="004D4C55"/>
    <w:rsid w:val="004D5282"/>
    <w:rsid w:val="004D6422"/>
    <w:rsid w:val="004F0E9B"/>
    <w:rsid w:val="0050189F"/>
    <w:rsid w:val="00503575"/>
    <w:rsid w:val="0050664B"/>
    <w:rsid w:val="00530E5A"/>
    <w:rsid w:val="005334E0"/>
    <w:rsid w:val="00547E56"/>
    <w:rsid w:val="0055469E"/>
    <w:rsid w:val="0057655A"/>
    <w:rsid w:val="005918F2"/>
    <w:rsid w:val="0059591C"/>
    <w:rsid w:val="005A54FA"/>
    <w:rsid w:val="005B2EAF"/>
    <w:rsid w:val="005B3755"/>
    <w:rsid w:val="005B6469"/>
    <w:rsid w:val="005B69CD"/>
    <w:rsid w:val="005D3E14"/>
    <w:rsid w:val="005E4BEF"/>
    <w:rsid w:val="005E7BEC"/>
    <w:rsid w:val="00607299"/>
    <w:rsid w:val="0063193B"/>
    <w:rsid w:val="006629AE"/>
    <w:rsid w:val="00666BFE"/>
    <w:rsid w:val="00696A07"/>
    <w:rsid w:val="006C02BF"/>
    <w:rsid w:val="006C27C7"/>
    <w:rsid w:val="006E5D71"/>
    <w:rsid w:val="006E67C4"/>
    <w:rsid w:val="006F2718"/>
    <w:rsid w:val="00710F2F"/>
    <w:rsid w:val="0071683F"/>
    <w:rsid w:val="00775B11"/>
    <w:rsid w:val="007819D8"/>
    <w:rsid w:val="00785E2A"/>
    <w:rsid w:val="007905D1"/>
    <w:rsid w:val="007B2EC4"/>
    <w:rsid w:val="007D770B"/>
    <w:rsid w:val="007F4B9C"/>
    <w:rsid w:val="007F6D58"/>
    <w:rsid w:val="0082464C"/>
    <w:rsid w:val="00835CA6"/>
    <w:rsid w:val="008400AB"/>
    <w:rsid w:val="00841CA1"/>
    <w:rsid w:val="00876AC8"/>
    <w:rsid w:val="0088371C"/>
    <w:rsid w:val="00896D4E"/>
    <w:rsid w:val="008B5D87"/>
    <w:rsid w:val="008C04C3"/>
    <w:rsid w:val="008D6629"/>
    <w:rsid w:val="008D7BBB"/>
    <w:rsid w:val="008F188C"/>
    <w:rsid w:val="0090428B"/>
    <w:rsid w:val="00904312"/>
    <w:rsid w:val="0092150D"/>
    <w:rsid w:val="00932333"/>
    <w:rsid w:val="00936989"/>
    <w:rsid w:val="00944B9B"/>
    <w:rsid w:val="009A3525"/>
    <w:rsid w:val="009D3A8D"/>
    <w:rsid w:val="00A24487"/>
    <w:rsid w:val="00A638EC"/>
    <w:rsid w:val="00A6594D"/>
    <w:rsid w:val="00A75E01"/>
    <w:rsid w:val="00A94C93"/>
    <w:rsid w:val="00AA133F"/>
    <w:rsid w:val="00AB1117"/>
    <w:rsid w:val="00AB429D"/>
    <w:rsid w:val="00B012EB"/>
    <w:rsid w:val="00B11D16"/>
    <w:rsid w:val="00B203D4"/>
    <w:rsid w:val="00B42075"/>
    <w:rsid w:val="00B43CFB"/>
    <w:rsid w:val="00B55F7F"/>
    <w:rsid w:val="00B93122"/>
    <w:rsid w:val="00BC2D86"/>
    <w:rsid w:val="00BC3CB4"/>
    <w:rsid w:val="00BD03EC"/>
    <w:rsid w:val="00BE0195"/>
    <w:rsid w:val="00BE4E64"/>
    <w:rsid w:val="00BF1BD1"/>
    <w:rsid w:val="00C24A65"/>
    <w:rsid w:val="00C35ED4"/>
    <w:rsid w:val="00C759F2"/>
    <w:rsid w:val="00CB6D18"/>
    <w:rsid w:val="00CC7478"/>
    <w:rsid w:val="00CC7D9C"/>
    <w:rsid w:val="00CE2F7D"/>
    <w:rsid w:val="00CF6AF9"/>
    <w:rsid w:val="00D4278C"/>
    <w:rsid w:val="00D5350B"/>
    <w:rsid w:val="00D6536E"/>
    <w:rsid w:val="00D71A34"/>
    <w:rsid w:val="00D802AB"/>
    <w:rsid w:val="00DA64A4"/>
    <w:rsid w:val="00DB23E8"/>
    <w:rsid w:val="00DB6C8E"/>
    <w:rsid w:val="00DB6C95"/>
    <w:rsid w:val="00DE68AB"/>
    <w:rsid w:val="00E51622"/>
    <w:rsid w:val="00E563F4"/>
    <w:rsid w:val="00E72E19"/>
    <w:rsid w:val="00E925A1"/>
    <w:rsid w:val="00EA386D"/>
    <w:rsid w:val="00EC45B8"/>
    <w:rsid w:val="00EF3CC2"/>
    <w:rsid w:val="00EF4106"/>
    <w:rsid w:val="00EF5D05"/>
    <w:rsid w:val="00EF67F1"/>
    <w:rsid w:val="00F00806"/>
    <w:rsid w:val="00F30B96"/>
    <w:rsid w:val="00F44805"/>
    <w:rsid w:val="00F764C3"/>
    <w:rsid w:val="00F875FD"/>
    <w:rsid w:val="00F9069F"/>
    <w:rsid w:val="00FB1532"/>
    <w:rsid w:val="00FB1D47"/>
    <w:rsid w:val="00FC0C41"/>
    <w:rsid w:val="00FC3181"/>
    <w:rsid w:val="00FC58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80F9C60"/>
  <w15:chartTrackingRefBased/>
  <w15:docId w15:val="{CA8A8050-2B6C-4276-BB52-9E3D39C7A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iPriority="2"/>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EAF"/>
    <w:pPr>
      <w:spacing w:before="120" w:after="0" w:line="240" w:lineRule="auto"/>
      <w:ind w:left="72" w:right="72"/>
    </w:pPr>
  </w:style>
  <w:style w:type="paragraph" w:styleId="Heading1">
    <w:name w:val="heading 1"/>
    <w:basedOn w:val="Normal"/>
    <w:next w:val="Normal"/>
    <w:link w:val="Heading1Char"/>
    <w:uiPriority w:val="1"/>
    <w:qFormat/>
    <w:rsid w:val="005A54FA"/>
    <w:pPr>
      <w:keepNext/>
      <w:keepLines/>
      <w:pageBreakBefore/>
      <w:spacing w:after="40"/>
      <w:outlineLvl w:val="0"/>
    </w:pPr>
    <w:rPr>
      <w:rFonts w:asciiTheme="majorHAnsi" w:eastAsiaTheme="majorEastAsia" w:hAnsiTheme="majorHAnsi" w:cstheme="majorBidi"/>
      <w:caps/>
      <w:color w:val="355D7E" w:themeColor="accent1" w:themeShade="80"/>
      <w:sz w:val="28"/>
      <w:szCs w:val="28"/>
    </w:rPr>
  </w:style>
  <w:style w:type="paragraph" w:styleId="Heading2">
    <w:name w:val="heading 2"/>
    <w:basedOn w:val="Normal"/>
    <w:next w:val="Normal"/>
    <w:link w:val="Heading2Char"/>
    <w:uiPriority w:val="1"/>
    <w:qFormat/>
    <w:rsid w:val="005A54FA"/>
    <w:pPr>
      <w:keepNext/>
      <w:keepLines/>
      <w:pBdr>
        <w:top w:val="single" w:sz="4" w:space="1" w:color="B85A22" w:themeColor="accent2" w:themeShade="BF"/>
      </w:pBdr>
      <w:spacing w:before="360" w:after="120"/>
      <w:outlineLvl w:val="1"/>
    </w:pPr>
    <w:rPr>
      <w:rFonts w:asciiTheme="majorHAnsi" w:eastAsiaTheme="majorEastAsia" w:hAnsiTheme="majorHAnsi" w:cstheme="majorBidi"/>
      <w:b/>
      <w:bCs/>
      <w:caps/>
      <w:color w:val="B85A22" w:themeColor="accent2" w:themeShade="BF"/>
      <w:spacing w:val="20"/>
      <w:sz w:val="24"/>
      <w:szCs w:val="24"/>
    </w:rPr>
  </w:style>
  <w:style w:type="paragraph" w:styleId="Heading3">
    <w:name w:val="heading 3"/>
    <w:basedOn w:val="Normal"/>
    <w:next w:val="Normal"/>
    <w:link w:val="Heading3Char"/>
    <w:uiPriority w:val="1"/>
    <w:qFormat/>
    <w:rsid w:val="005A54FA"/>
    <w:pPr>
      <w:keepNext/>
      <w:keepLines/>
      <w:spacing w:before="240" w:after="120"/>
      <w:outlineLvl w:val="2"/>
    </w:pPr>
    <w:rPr>
      <w:rFonts w:asciiTheme="majorHAnsi" w:eastAsiaTheme="majorEastAsia" w:hAnsiTheme="majorHAnsi" w:cstheme="majorBidi"/>
      <w:b/>
      <w:bCs/>
      <w:caps/>
      <w:color w:val="555A3C" w:themeColor="accent3" w:themeShade="80"/>
      <w:sz w:val="24"/>
      <w:szCs w:val="24"/>
    </w:rPr>
  </w:style>
  <w:style w:type="paragraph" w:styleId="Heading4">
    <w:name w:val="heading 4"/>
    <w:basedOn w:val="Normal"/>
    <w:next w:val="Normal"/>
    <w:link w:val="Heading4Char"/>
    <w:uiPriority w:val="1"/>
    <w:qFormat/>
    <w:pPr>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pPr>
      <w:keepNext/>
      <w:keepLines/>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5A54FA"/>
    <w:pPr>
      <w:keepNext/>
      <w:keepLines/>
      <w:outlineLvl w:val="7"/>
    </w:pPr>
    <w:rPr>
      <w:rFonts w:asciiTheme="majorHAnsi" w:eastAsiaTheme="majorEastAsia" w:hAnsiTheme="majorHAnsi" w:cstheme="majorBidi"/>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5A54FA"/>
    <w:pPr>
      <w:keepNext/>
      <w:keepLines/>
      <w:outlineLvl w:val="8"/>
    </w:pPr>
    <w:rPr>
      <w:rFonts w:asciiTheme="majorHAnsi" w:eastAsiaTheme="majorEastAsia" w:hAnsiTheme="majorHAnsi" w:cstheme="majorBidi"/>
      <w:b/>
      <w:bCs/>
      <w:i/>
      <w:iCs/>
      <w:cap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A54FA"/>
    <w:rPr>
      <w:rFonts w:asciiTheme="majorHAnsi" w:eastAsiaTheme="majorEastAsia" w:hAnsiTheme="majorHAnsi" w:cstheme="majorBidi"/>
      <w:caps/>
      <w:color w:val="355D7E" w:themeColor="accent1" w:themeShade="80"/>
      <w:sz w:val="28"/>
      <w:szCs w:val="28"/>
    </w:rPr>
  </w:style>
  <w:style w:type="character" w:customStyle="1" w:styleId="Heading2Char">
    <w:name w:val="Heading 2 Char"/>
    <w:basedOn w:val="DefaultParagraphFont"/>
    <w:link w:val="Heading2"/>
    <w:uiPriority w:val="1"/>
    <w:rsid w:val="005A54FA"/>
    <w:rPr>
      <w:rFonts w:asciiTheme="majorHAnsi" w:eastAsiaTheme="majorEastAsia" w:hAnsiTheme="majorHAnsi" w:cstheme="majorBidi"/>
      <w:b/>
      <w:bCs/>
      <w:caps/>
      <w:color w:val="B85A22" w:themeColor="accent2" w:themeShade="BF"/>
      <w:spacing w:val="20"/>
      <w:sz w:val="24"/>
      <w:szCs w:val="24"/>
    </w:rPr>
  </w:style>
  <w:style w:type="character" w:customStyle="1" w:styleId="Heading3Char">
    <w:name w:val="Heading 3 Char"/>
    <w:basedOn w:val="DefaultParagraphFont"/>
    <w:link w:val="Heading3"/>
    <w:uiPriority w:val="1"/>
    <w:rsid w:val="005A54FA"/>
    <w:rPr>
      <w:rFonts w:asciiTheme="majorHAnsi" w:eastAsiaTheme="majorEastAsia" w:hAnsiTheme="majorHAnsi" w:cstheme="majorBidi"/>
      <w:b/>
      <w:bCs/>
      <w:caps/>
      <w:color w:val="555A3C" w:themeColor="accent3" w:themeShade="80"/>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5A54FA"/>
    <w:rPr>
      <w:rFonts w:asciiTheme="majorHAnsi" w:eastAsiaTheme="majorEastAsia" w:hAnsiTheme="majorHAnsi" w:cstheme="majorBidi"/>
      <w:b/>
      <w:bCs/>
      <w:caps/>
      <w:color w:val="595959" w:themeColor="text1" w:themeTint="A6"/>
      <w:sz w:val="20"/>
      <w:szCs w:val="20"/>
    </w:rPr>
  </w:style>
  <w:style w:type="character" w:customStyle="1" w:styleId="Heading9Char">
    <w:name w:val="Heading 9 Char"/>
    <w:basedOn w:val="DefaultParagraphFont"/>
    <w:link w:val="Heading9"/>
    <w:uiPriority w:val="9"/>
    <w:semiHidden/>
    <w:rsid w:val="005A54FA"/>
    <w:rPr>
      <w:rFonts w:asciiTheme="majorHAnsi" w:eastAsiaTheme="majorEastAsia" w:hAnsiTheme="majorHAnsi" w:cstheme="majorBidi"/>
      <w:b/>
      <w:bCs/>
      <w:i/>
      <w:iCs/>
      <w:caps/>
      <w:color w:val="595959" w:themeColor="text1" w:themeTint="A6"/>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link w:val="TitleChar"/>
    <w:uiPriority w:val="1"/>
    <w:qFormat/>
    <w:rsid w:val="005A54FA"/>
    <w:pPr>
      <w:jc w:val="right"/>
    </w:pPr>
    <w:rPr>
      <w:rFonts w:asciiTheme="majorHAnsi" w:eastAsiaTheme="majorEastAsia" w:hAnsiTheme="majorHAnsi" w:cstheme="majorBidi"/>
      <w:caps/>
      <w:color w:val="B85A22" w:themeColor="accent2" w:themeShade="BF"/>
      <w:sz w:val="52"/>
      <w:szCs w:val="52"/>
    </w:rPr>
  </w:style>
  <w:style w:type="character" w:customStyle="1" w:styleId="TitleChar">
    <w:name w:val="Title Char"/>
    <w:basedOn w:val="DefaultParagraphFont"/>
    <w:link w:val="Title"/>
    <w:uiPriority w:val="1"/>
    <w:rsid w:val="005A54FA"/>
    <w:rPr>
      <w:rFonts w:asciiTheme="majorHAnsi" w:eastAsiaTheme="majorEastAsia" w:hAnsiTheme="majorHAnsi" w:cstheme="majorBidi"/>
      <w:caps/>
      <w:color w:val="B85A22" w:themeColor="accent2" w:themeShade="BF"/>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2"/>
    <w:rPr>
      <w:i/>
      <w:iCs/>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Footer">
    <w:name w:val="footer"/>
    <w:basedOn w:val="Normal"/>
    <w:link w:val="FooterChar"/>
    <w:uiPriority w:val="2"/>
    <w:pPr>
      <w:spacing w:before="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next w:val="Normal"/>
    <w:uiPriority w:val="1"/>
    <w:qFormat/>
    <w:rsid w:val="00A638EC"/>
    <w:pPr>
      <w:spacing w:before="4700" w:after="1440"/>
      <w:jc w:val="right"/>
    </w:pPr>
    <w:rPr>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rsid w:val="00290347"/>
    <w:pPr>
      <w:spacing w:before="1680"/>
      <w:contextualSpacing/>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pPr>
      <w:tabs>
        <w:tab w:val="center" w:pos="4680"/>
        <w:tab w:val="right" w:pos="9360"/>
      </w:tabs>
      <w:spacing w:before="0"/>
      <w:jc w:val="right"/>
    </w:pPr>
  </w:style>
  <w:style w:type="paragraph" w:styleId="Signature">
    <w:name w:val="Signature"/>
    <w:basedOn w:val="Normal"/>
    <w:link w:val="SignatureChar"/>
    <w:uiPriority w:val="1"/>
    <w:qFormat/>
    <w:rsid w:val="006E67C4"/>
    <w:pPr>
      <w:pBdr>
        <w:top w:val="single" w:sz="2" w:space="1" w:color="auto"/>
      </w:pBdr>
      <w:spacing w:after="360" w:line="276" w:lineRule="auto"/>
      <w:ind w:left="0" w:right="0"/>
      <w:jc w:val="center"/>
    </w:pPr>
    <w:rPr>
      <w:kern w:val="0"/>
      <w:sz w:val="16"/>
      <w:szCs w:val="16"/>
      <w14:ligatures w14:val="none"/>
    </w:rPr>
  </w:style>
  <w:style w:type="character" w:customStyle="1" w:styleId="SignatureChar">
    <w:name w:val="Signature Char"/>
    <w:basedOn w:val="DefaultParagraphFont"/>
    <w:link w:val="Signature"/>
    <w:uiPriority w:val="1"/>
    <w:rsid w:val="006E67C4"/>
    <w:rPr>
      <w:kern w:val="0"/>
      <w:sz w:val="16"/>
      <w:szCs w:val="16"/>
      <w14:ligatures w14:val="none"/>
    </w:rPr>
  </w:style>
  <w:style w:type="paragraph" w:customStyle="1" w:styleId="Sign-off">
    <w:name w:val="Sign-off"/>
    <w:basedOn w:val="Normal"/>
    <w:uiPriority w:val="1"/>
    <w:qFormat/>
    <w:pPr>
      <w:jc w:val="center"/>
    </w:pPr>
    <w:rPr>
      <w:sz w:val="20"/>
      <w:szCs w:val="20"/>
    </w:rPr>
  </w:style>
  <w:style w:type="paragraph" w:customStyle="1" w:styleId="Rightalign">
    <w:name w:val="Right align"/>
    <w:basedOn w:val="Normal"/>
    <w:uiPriority w:val="1"/>
    <w:qFormat/>
    <w:pPr>
      <w:jc w:val="right"/>
    </w:p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character" w:customStyle="1" w:styleId="HeaderChar">
    <w:name w:val="Header Char"/>
    <w:basedOn w:val="DefaultParagraphFont"/>
    <w:link w:val="Header"/>
    <w:uiPriority w:val="99"/>
  </w:style>
  <w:style w:type="paragraph" w:styleId="ListBullet">
    <w:name w:val="List Bullet"/>
    <w:basedOn w:val="Normal"/>
    <w:uiPriority w:val="1"/>
    <w:unhideWhenUsed/>
    <w:pPr>
      <w:numPr>
        <w:numId w:val="5"/>
      </w:numPr>
      <w:ind w:left="432"/>
      <w:contextualSpacing/>
    </w:pPr>
  </w:style>
  <w:style w:type="character" w:styleId="IntenseEmphasis">
    <w:name w:val="Intense Emphasis"/>
    <w:basedOn w:val="DefaultParagraphFont"/>
    <w:uiPriority w:val="21"/>
    <w:semiHidden/>
    <w:unhideWhenUsed/>
    <w:rsid w:val="005A54FA"/>
    <w:rPr>
      <w:i/>
      <w:iCs/>
      <w:color w:val="355D7E" w:themeColor="accent1" w:themeShade="80"/>
    </w:rPr>
  </w:style>
  <w:style w:type="paragraph" w:styleId="IntenseQuote">
    <w:name w:val="Intense Quote"/>
    <w:basedOn w:val="Normal"/>
    <w:next w:val="Normal"/>
    <w:link w:val="IntenseQuoteChar"/>
    <w:uiPriority w:val="30"/>
    <w:semiHidden/>
    <w:unhideWhenUsed/>
    <w:rsid w:val="005A54FA"/>
    <w:pPr>
      <w:pBdr>
        <w:top w:val="single" w:sz="4" w:space="10" w:color="548AB7" w:themeColor="accent1" w:themeShade="BF"/>
        <w:bottom w:val="single" w:sz="4" w:space="10" w:color="548AB7" w:themeColor="accent1" w:themeShade="BF"/>
      </w:pBdr>
      <w:spacing w:before="360" w:after="360"/>
      <w:ind w:left="864" w:right="864"/>
      <w:jc w:val="center"/>
    </w:pPr>
    <w:rPr>
      <w:i/>
      <w:iCs/>
      <w:color w:val="355D7E" w:themeColor="accent1" w:themeShade="80"/>
    </w:rPr>
  </w:style>
  <w:style w:type="character" w:customStyle="1" w:styleId="IntenseQuoteChar">
    <w:name w:val="Intense Quote Char"/>
    <w:basedOn w:val="DefaultParagraphFont"/>
    <w:link w:val="IntenseQuote"/>
    <w:uiPriority w:val="30"/>
    <w:semiHidden/>
    <w:rsid w:val="005A54FA"/>
    <w:rPr>
      <w:i/>
      <w:iCs/>
      <w:color w:val="355D7E" w:themeColor="accent1" w:themeShade="80"/>
    </w:rPr>
  </w:style>
  <w:style w:type="character" w:styleId="IntenseReference">
    <w:name w:val="Intense Reference"/>
    <w:basedOn w:val="DefaultParagraphFont"/>
    <w:uiPriority w:val="32"/>
    <w:semiHidden/>
    <w:unhideWhenUsed/>
    <w:rsid w:val="005A54FA"/>
    <w:rPr>
      <w:b/>
      <w:bCs/>
      <w:caps w:val="0"/>
      <w:smallCaps/>
      <w:color w:val="355D7E" w:themeColor="accent1" w:themeShade="80"/>
      <w:spacing w:val="5"/>
    </w:rPr>
  </w:style>
  <w:style w:type="paragraph" w:styleId="BlockText">
    <w:name w:val="Block Text"/>
    <w:basedOn w:val="Normal"/>
    <w:uiPriority w:val="99"/>
    <w:semiHidden/>
    <w:unhideWhenUsed/>
    <w:rsid w:val="005A54FA"/>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i/>
      <w:iCs/>
      <w:color w:val="355D7E" w:themeColor="accent1" w:themeShade="80"/>
    </w:rPr>
  </w:style>
  <w:style w:type="character" w:styleId="Hyperlink">
    <w:name w:val="Hyperlink"/>
    <w:basedOn w:val="DefaultParagraphFont"/>
    <w:uiPriority w:val="99"/>
    <w:semiHidden/>
    <w:unhideWhenUsed/>
    <w:rsid w:val="005A54FA"/>
    <w:rPr>
      <w:color w:val="7C5F1D" w:themeColor="accent4" w:themeShade="80"/>
      <w:u w:val="single"/>
    </w:rPr>
  </w:style>
  <w:style w:type="character" w:customStyle="1" w:styleId="UnresolvedMention1">
    <w:name w:val="Unresolved Mention1"/>
    <w:basedOn w:val="DefaultParagraphFont"/>
    <w:uiPriority w:val="99"/>
    <w:semiHidden/>
    <w:unhideWhenUsed/>
    <w:rsid w:val="005A54FA"/>
    <w:rPr>
      <w:color w:val="595959" w:themeColor="text1" w:themeTint="A6"/>
      <w:shd w:val="clear" w:color="auto" w:fill="E6E6E6"/>
    </w:rPr>
  </w:style>
  <w:style w:type="character" w:styleId="Emphasis">
    <w:name w:val="Emphasis"/>
    <w:basedOn w:val="DefaultParagraphFont"/>
    <w:uiPriority w:val="20"/>
    <w:rsid w:val="005B2EAF"/>
    <w:rPr>
      <w:i/>
      <w:iCs/>
      <w:color w:val="595959" w:themeColor="text1" w:themeTint="A6"/>
    </w:rPr>
  </w:style>
  <w:style w:type="paragraph" w:styleId="ListParagraph">
    <w:name w:val="List Paragraph"/>
    <w:basedOn w:val="Normal"/>
    <w:uiPriority w:val="34"/>
    <w:unhideWhenUsed/>
    <w:qFormat/>
    <w:rsid w:val="00876AC8"/>
    <w:pPr>
      <w:ind w:left="720"/>
      <w:contextualSpacing/>
    </w:pPr>
  </w:style>
  <w:style w:type="paragraph" w:styleId="BalloonText">
    <w:name w:val="Balloon Text"/>
    <w:basedOn w:val="Normal"/>
    <w:link w:val="BalloonTextChar"/>
    <w:uiPriority w:val="99"/>
    <w:semiHidden/>
    <w:unhideWhenUsed/>
    <w:rsid w:val="00D4278C"/>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278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6069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3.xml"/><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customXml" Target="ink/ink16.xml"/><Relationship Id="rId21" Type="http://schemas.openxmlformats.org/officeDocument/2006/relationships/customXml" Target="ink/ink7.xml"/><Relationship Id="rId34" Type="http://schemas.openxmlformats.org/officeDocument/2006/relationships/image" Target="media/image40.png"/><Relationship Id="rId42" Type="http://schemas.openxmlformats.org/officeDocument/2006/relationships/customXml" Target="ink/ink17.xml"/><Relationship Id="rId47" Type="http://schemas.openxmlformats.org/officeDocument/2006/relationships/image" Target="media/image19.png"/><Relationship Id="rId50" Type="http://schemas.openxmlformats.org/officeDocument/2006/relationships/customXml" Target="ink/ink21.xml"/><Relationship Id="rId55" Type="http://schemas.openxmlformats.org/officeDocument/2006/relationships/image" Target="media/image23.png"/><Relationship Id="rId63" Type="http://schemas.openxmlformats.org/officeDocument/2006/relationships/image" Target="media/image27.png"/><Relationship Id="rId68" Type="http://schemas.openxmlformats.org/officeDocument/2006/relationships/customXml" Target="ink/ink30.xml"/><Relationship Id="rId7" Type="http://schemas.openxmlformats.org/officeDocument/2006/relationships/endnotes" Target="endnotes.xml"/><Relationship Id="rId71"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customXml" Target="ink/ink11.xml"/><Relationship Id="rId11" Type="http://schemas.openxmlformats.org/officeDocument/2006/relationships/customXml" Target="ink/ink2.xml"/><Relationship Id="rId24" Type="http://schemas.openxmlformats.org/officeDocument/2006/relationships/image" Target="media/image9.png"/><Relationship Id="rId32" Type="http://schemas.openxmlformats.org/officeDocument/2006/relationships/image" Target="media/image31.png"/><Relationship Id="rId37" Type="http://schemas.openxmlformats.org/officeDocument/2006/relationships/customXml" Target="ink/ink15.xml"/><Relationship Id="rId40" Type="http://schemas.openxmlformats.org/officeDocument/2006/relationships/image" Target="media/image80.png"/><Relationship Id="rId45" Type="http://schemas.openxmlformats.org/officeDocument/2006/relationships/image" Target="media/image18.png"/><Relationship Id="rId53" Type="http://schemas.openxmlformats.org/officeDocument/2006/relationships/image" Target="media/image22.png"/><Relationship Id="rId58" Type="http://schemas.openxmlformats.org/officeDocument/2006/relationships/customXml" Target="ink/ink25.xml"/><Relationship Id="rId66" Type="http://schemas.openxmlformats.org/officeDocument/2006/relationships/customXml" Target="ink/ink29.xml"/><Relationship Id="rId7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customXml" Target="ink/ink4.xml"/><Relationship Id="rId23" Type="http://schemas.openxmlformats.org/officeDocument/2006/relationships/customXml" Target="ink/ink8.xml"/><Relationship Id="rId28" Type="http://schemas.openxmlformats.org/officeDocument/2006/relationships/image" Target="media/image11.png"/><Relationship Id="rId36" Type="http://schemas.openxmlformats.org/officeDocument/2006/relationships/image" Target="media/image50.png"/><Relationship Id="rId49" Type="http://schemas.openxmlformats.org/officeDocument/2006/relationships/image" Target="media/image20.png"/><Relationship Id="rId57" Type="http://schemas.openxmlformats.org/officeDocument/2006/relationships/image" Target="media/image24.png"/><Relationship Id="rId61" Type="http://schemas.openxmlformats.org/officeDocument/2006/relationships/image" Target="media/image26.png"/><Relationship Id="rId10" Type="http://schemas.openxmlformats.org/officeDocument/2006/relationships/image" Target="media/image2.png"/><Relationship Id="rId19" Type="http://schemas.openxmlformats.org/officeDocument/2006/relationships/customXml" Target="ink/ink6.xml"/><Relationship Id="rId31" Type="http://schemas.openxmlformats.org/officeDocument/2006/relationships/customXml" Target="ink/ink12.xml"/><Relationship Id="rId44" Type="http://schemas.openxmlformats.org/officeDocument/2006/relationships/customXml" Target="ink/ink18.xml"/><Relationship Id="rId52" Type="http://schemas.openxmlformats.org/officeDocument/2006/relationships/customXml" Target="ink/ink22.xml"/><Relationship Id="rId60" Type="http://schemas.openxmlformats.org/officeDocument/2006/relationships/customXml" Target="ink/ink26.xml"/><Relationship Id="rId65" Type="http://schemas.openxmlformats.org/officeDocument/2006/relationships/image" Target="media/image28.png"/><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customXml" Target="ink/ink10.xml"/><Relationship Id="rId30" Type="http://schemas.openxmlformats.org/officeDocument/2006/relationships/image" Target="media/image210.png"/><Relationship Id="rId35" Type="http://schemas.openxmlformats.org/officeDocument/2006/relationships/customXml" Target="ink/ink14.xml"/><Relationship Id="rId43" Type="http://schemas.openxmlformats.org/officeDocument/2006/relationships/image" Target="media/image13.png"/><Relationship Id="rId48" Type="http://schemas.openxmlformats.org/officeDocument/2006/relationships/customXml" Target="ink/ink20.xml"/><Relationship Id="rId56" Type="http://schemas.openxmlformats.org/officeDocument/2006/relationships/customXml" Target="ink/ink24.xml"/><Relationship Id="rId64" Type="http://schemas.openxmlformats.org/officeDocument/2006/relationships/customXml" Target="ink/ink28.xml"/><Relationship Id="rId69" Type="http://schemas.openxmlformats.org/officeDocument/2006/relationships/image" Target="media/image30.png"/><Relationship Id="rId8" Type="http://schemas.openxmlformats.org/officeDocument/2006/relationships/image" Target="media/image1.png"/><Relationship Id="rId51" Type="http://schemas.openxmlformats.org/officeDocument/2006/relationships/image" Target="media/image21.png"/><Relationship Id="rId72" Type="http://schemas.openxmlformats.org/officeDocument/2006/relationships/header" Target="header2.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customXml" Target="ink/ink5.xml"/><Relationship Id="rId25" Type="http://schemas.openxmlformats.org/officeDocument/2006/relationships/customXml" Target="ink/ink9.xml"/><Relationship Id="rId33" Type="http://schemas.openxmlformats.org/officeDocument/2006/relationships/customXml" Target="ink/ink13.xml"/><Relationship Id="rId38" Type="http://schemas.openxmlformats.org/officeDocument/2006/relationships/image" Target="media/image60.png"/><Relationship Id="rId46" Type="http://schemas.openxmlformats.org/officeDocument/2006/relationships/customXml" Target="ink/ink19.xml"/><Relationship Id="rId59" Type="http://schemas.openxmlformats.org/officeDocument/2006/relationships/image" Target="media/image25.png"/><Relationship Id="rId67" Type="http://schemas.openxmlformats.org/officeDocument/2006/relationships/image" Target="media/image29.png"/><Relationship Id="rId20" Type="http://schemas.openxmlformats.org/officeDocument/2006/relationships/image" Target="media/image7.png"/><Relationship Id="rId41" Type="http://schemas.openxmlformats.org/officeDocument/2006/relationships/image" Target="media/image12.png"/><Relationship Id="rId54" Type="http://schemas.openxmlformats.org/officeDocument/2006/relationships/customXml" Target="ink/ink23.xml"/><Relationship Id="rId62" Type="http://schemas.openxmlformats.org/officeDocument/2006/relationships/customXml" Target="ink/ink27.xml"/><Relationship Id="rId70" Type="http://schemas.openxmlformats.org/officeDocument/2006/relationships/header" Target="header1.xm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zhongju\AppData\Roaming\Microsoft\Templates\Tactical%20business%20marketing%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0EE218F4C4140B199627ABB9F191D15"/>
        <w:category>
          <w:name w:val="General"/>
          <w:gallery w:val="placeholder"/>
        </w:category>
        <w:types>
          <w:type w:val="bbPlcHdr"/>
        </w:types>
        <w:behaviors>
          <w:behavior w:val="content"/>
        </w:behaviors>
        <w:guid w:val="{135645AA-71E5-400B-B7C7-DBF4740F143A}"/>
      </w:docPartPr>
      <w:docPartBody>
        <w:p w:rsidR="002C7A74" w:rsidRDefault="002C7A74">
          <w:pPr>
            <w:pStyle w:val="50EE218F4C4140B199627ABB9F191D15"/>
          </w:pPr>
          <w:r w:rsidRPr="002A0044">
            <w:t>Tactical Marketing Plan</w:t>
          </w:r>
        </w:p>
      </w:docPartBody>
    </w:docPart>
    <w:docPart>
      <w:docPartPr>
        <w:name w:val="C3168BE6B9B743979D703B3B7824EE81"/>
        <w:category>
          <w:name w:val="General"/>
          <w:gallery w:val="placeholder"/>
        </w:category>
        <w:types>
          <w:type w:val="bbPlcHdr"/>
        </w:types>
        <w:behaviors>
          <w:behavior w:val="content"/>
        </w:behaviors>
        <w:guid w:val="{91567023-D844-4C8D-9CC2-B383385B3426}"/>
      </w:docPartPr>
      <w:docPartBody>
        <w:p w:rsidR="002C7A74" w:rsidRDefault="002C7A74">
          <w:pPr>
            <w:pStyle w:val="C3168BE6B9B743979D703B3B7824EE81"/>
          </w:pPr>
          <w:r>
            <w:t>Document subtitle</w:t>
          </w:r>
        </w:p>
      </w:docPartBody>
    </w:docPart>
    <w:docPart>
      <w:docPartPr>
        <w:name w:val="08E46CF7A3264F34B79A1B5432B786C8"/>
        <w:category>
          <w:name w:val="General"/>
          <w:gallery w:val="placeholder"/>
        </w:category>
        <w:types>
          <w:type w:val="bbPlcHdr"/>
        </w:types>
        <w:behaviors>
          <w:behavior w:val="content"/>
        </w:behaviors>
        <w:guid w:val="{83E54CCE-5225-4128-BF2C-E34A9067949C}"/>
      </w:docPartPr>
      <w:docPartBody>
        <w:p w:rsidR="002C7A74" w:rsidRDefault="002C7A74">
          <w:pPr>
            <w:pStyle w:val="08E46CF7A3264F34B79A1B5432B786C8"/>
          </w:pPr>
          <w:r w:rsidRPr="004D5282">
            <w:t>company name</w:t>
          </w:r>
        </w:p>
      </w:docPartBody>
    </w:docPart>
    <w:docPart>
      <w:docPartPr>
        <w:name w:val="A4BF1F01A9BC4585B3F5A528A5B353AB"/>
        <w:category>
          <w:name w:val="General"/>
          <w:gallery w:val="placeholder"/>
        </w:category>
        <w:types>
          <w:type w:val="bbPlcHdr"/>
        </w:types>
        <w:behaviors>
          <w:behavior w:val="content"/>
        </w:behaviors>
        <w:guid w:val="{663A922E-BC21-414F-B3BB-4FA0A60C0F14}"/>
      </w:docPartPr>
      <w:docPartBody>
        <w:p w:rsidR="002C7A74" w:rsidRDefault="002C7A74">
          <w:pPr>
            <w:pStyle w:val="A4BF1F01A9BC4585B3F5A528A5B353AB"/>
          </w:pPr>
          <w:r>
            <w:t>Define your pull-through offer.</w:t>
          </w:r>
        </w:p>
      </w:docPartBody>
    </w:docPart>
    <w:docPart>
      <w:docPartPr>
        <w:name w:val="29073006EC584A748E0823C6FC1C914A"/>
        <w:category>
          <w:name w:val="General"/>
          <w:gallery w:val="placeholder"/>
        </w:category>
        <w:types>
          <w:type w:val="bbPlcHdr"/>
        </w:types>
        <w:behaviors>
          <w:behavior w:val="content"/>
        </w:behaviors>
        <w:guid w:val="{AC06E389-BD48-44E1-B38F-EB189E4CF8A6}"/>
      </w:docPartPr>
      <w:docPartBody>
        <w:p w:rsidR="002C7A74" w:rsidRDefault="002C7A74">
          <w:pPr>
            <w:pStyle w:val="29073006EC584A748E0823C6FC1C914A"/>
          </w:pPr>
          <w:r>
            <w:t>Process</w:t>
          </w:r>
        </w:p>
      </w:docPartBody>
    </w:docPart>
    <w:docPart>
      <w:docPartPr>
        <w:name w:val="A8469AE1243D418482096CF61F41678E"/>
        <w:category>
          <w:name w:val="General"/>
          <w:gallery w:val="placeholder"/>
        </w:category>
        <w:types>
          <w:type w:val="bbPlcHdr"/>
        </w:types>
        <w:behaviors>
          <w:behavior w:val="content"/>
        </w:behaviors>
        <w:guid w:val="{4D504160-6D7A-4FAF-9917-53B981F2674E}"/>
      </w:docPartPr>
      <w:docPartBody>
        <w:p w:rsidR="002C7A74" w:rsidRDefault="002C7A74" w:rsidP="002C7A74">
          <w:pPr>
            <w:pStyle w:val="A8469AE1243D418482096CF61F41678E"/>
          </w:pPr>
          <w:r>
            <w:t>Product Demographics</w:t>
          </w:r>
        </w:p>
      </w:docPartBody>
    </w:docPart>
    <w:docPart>
      <w:docPartPr>
        <w:name w:val="D2B9757712BA4ED5ABE8C5BDBBD23C94"/>
        <w:category>
          <w:name w:val="General"/>
          <w:gallery w:val="placeholder"/>
        </w:category>
        <w:types>
          <w:type w:val="bbPlcHdr"/>
        </w:types>
        <w:behaviors>
          <w:behavior w:val="content"/>
        </w:behaviors>
        <w:guid w:val="{467395B4-97F8-4FE3-8823-C91FF7FD3583}"/>
      </w:docPartPr>
      <w:docPartBody>
        <w:p w:rsidR="00AF204D" w:rsidRDefault="00DF4FF9" w:rsidP="00DF4FF9">
          <w:pPr>
            <w:pStyle w:val="D2B9757712BA4ED5ABE8C5BDBBD23C94"/>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A74"/>
    <w:rsid w:val="00095BEB"/>
    <w:rsid w:val="00116889"/>
    <w:rsid w:val="002C7A74"/>
    <w:rsid w:val="002F2C28"/>
    <w:rsid w:val="00427C02"/>
    <w:rsid w:val="00555A4D"/>
    <w:rsid w:val="006922F7"/>
    <w:rsid w:val="007743E1"/>
    <w:rsid w:val="00814361"/>
    <w:rsid w:val="00856DAF"/>
    <w:rsid w:val="00884F8D"/>
    <w:rsid w:val="008F2672"/>
    <w:rsid w:val="00981468"/>
    <w:rsid w:val="009A665E"/>
    <w:rsid w:val="00AF204D"/>
    <w:rsid w:val="00AF7186"/>
    <w:rsid w:val="00B4543A"/>
    <w:rsid w:val="00CF0447"/>
    <w:rsid w:val="00DF4FF9"/>
    <w:rsid w:val="00E35234"/>
    <w:rsid w:val="00F804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iPriority="2"/>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7439CC905D6496EAC38DD9BE3827D12">
    <w:name w:val="E7439CC905D6496EAC38DD9BE3827D12"/>
  </w:style>
  <w:style w:type="paragraph" w:customStyle="1" w:styleId="255A69238E994009BD0D705948CC5F83">
    <w:name w:val="255A69238E994009BD0D705948CC5F83"/>
  </w:style>
  <w:style w:type="paragraph" w:customStyle="1" w:styleId="294DC02E864640789ED06C8E665C38AA">
    <w:name w:val="294DC02E864640789ED06C8E665C38AA"/>
  </w:style>
  <w:style w:type="paragraph" w:customStyle="1" w:styleId="50EE218F4C4140B199627ABB9F191D15">
    <w:name w:val="50EE218F4C4140B199627ABB9F191D15"/>
  </w:style>
  <w:style w:type="paragraph" w:customStyle="1" w:styleId="C3168BE6B9B743979D703B3B7824EE81">
    <w:name w:val="C3168BE6B9B743979D703B3B7824EE81"/>
  </w:style>
  <w:style w:type="paragraph" w:customStyle="1" w:styleId="08CD43F935254641B194853145A68A4F">
    <w:name w:val="08CD43F935254641B194853145A68A4F"/>
  </w:style>
  <w:style w:type="paragraph" w:customStyle="1" w:styleId="314866EAB32D47CFAA75AAF283C5FA33">
    <w:name w:val="314866EAB32D47CFAA75AAF283C5FA33"/>
  </w:style>
  <w:style w:type="paragraph" w:customStyle="1" w:styleId="08E46CF7A3264F34B79A1B5432B786C8">
    <w:name w:val="08E46CF7A3264F34B79A1B5432B786C8"/>
  </w:style>
  <w:style w:type="paragraph" w:customStyle="1" w:styleId="EB15A8784ED3424580A4D26D2673A96B">
    <w:name w:val="EB15A8784ED3424580A4D26D2673A96B"/>
  </w:style>
  <w:style w:type="paragraph" w:customStyle="1" w:styleId="0C8BEF5D6FB041569BCDEF43E4254279">
    <w:name w:val="0C8BEF5D6FB041569BCDEF43E4254279"/>
  </w:style>
  <w:style w:type="character" w:styleId="Emphasis">
    <w:name w:val="Emphasis"/>
    <w:basedOn w:val="DefaultParagraphFont"/>
    <w:uiPriority w:val="20"/>
    <w:rsid w:val="002C7A74"/>
    <w:rPr>
      <w:i/>
      <w:iCs/>
      <w:color w:val="595959" w:themeColor="text1" w:themeTint="A6"/>
    </w:rPr>
  </w:style>
  <w:style w:type="paragraph" w:customStyle="1" w:styleId="BB73B72FD3324A5B85908D5CBD5D1156">
    <w:name w:val="BB73B72FD3324A5B85908D5CBD5D1156"/>
  </w:style>
  <w:style w:type="paragraph" w:customStyle="1" w:styleId="EA617319D161482E9443EA887BE734D2">
    <w:name w:val="EA617319D161482E9443EA887BE734D2"/>
  </w:style>
  <w:style w:type="paragraph" w:customStyle="1" w:styleId="056BDC6EB8EF436D941A55948C150675">
    <w:name w:val="056BDC6EB8EF436D941A55948C150675"/>
  </w:style>
  <w:style w:type="paragraph" w:customStyle="1" w:styleId="B5B36A267610459390F2FFC712950DEE">
    <w:name w:val="B5B36A267610459390F2FFC712950DEE"/>
  </w:style>
  <w:style w:type="paragraph" w:customStyle="1" w:styleId="E9ED64114586459ABEAAE55D26A3626A">
    <w:name w:val="E9ED64114586459ABEAAE55D26A3626A"/>
  </w:style>
  <w:style w:type="paragraph" w:customStyle="1" w:styleId="F4D1FB8534E7420CA1615D67748840A8">
    <w:name w:val="F4D1FB8534E7420CA1615D67748840A8"/>
  </w:style>
  <w:style w:type="paragraph" w:customStyle="1" w:styleId="A137CC17903E438C9F0E8B86968E96D7">
    <w:name w:val="A137CC17903E438C9F0E8B86968E96D7"/>
  </w:style>
  <w:style w:type="paragraph" w:customStyle="1" w:styleId="2096D567AF3A44A08E60D9C95C22FAEE">
    <w:name w:val="2096D567AF3A44A08E60D9C95C22FAEE"/>
  </w:style>
  <w:style w:type="paragraph" w:customStyle="1" w:styleId="C03A4E0E278E468992AFD40F63A31E85">
    <w:name w:val="C03A4E0E278E468992AFD40F63A31E85"/>
  </w:style>
  <w:style w:type="paragraph" w:customStyle="1" w:styleId="8487E076C88748A4BB3E87B2DCF38119">
    <w:name w:val="8487E076C88748A4BB3E87B2DCF38119"/>
  </w:style>
  <w:style w:type="paragraph" w:customStyle="1" w:styleId="BD1E9FAB811E4EA989FC938595CB57CA">
    <w:name w:val="BD1E9FAB811E4EA989FC938595CB57CA"/>
  </w:style>
  <w:style w:type="paragraph" w:customStyle="1" w:styleId="319AA79EBB754271B5F1EDA66E7D674D">
    <w:name w:val="319AA79EBB754271B5F1EDA66E7D674D"/>
  </w:style>
  <w:style w:type="paragraph" w:customStyle="1" w:styleId="3023E2153B5245A4816F7653FBD88C07">
    <w:name w:val="3023E2153B5245A4816F7653FBD88C07"/>
  </w:style>
  <w:style w:type="paragraph" w:customStyle="1" w:styleId="0DAFFBF9C53B4341922EDBD909B2EB46">
    <w:name w:val="0DAFFBF9C53B4341922EDBD909B2EB46"/>
  </w:style>
  <w:style w:type="paragraph" w:customStyle="1" w:styleId="2E71D99772714157B237DA180780B28C">
    <w:name w:val="2E71D99772714157B237DA180780B28C"/>
  </w:style>
  <w:style w:type="paragraph" w:customStyle="1" w:styleId="0A03650802024E75AB25172315494F97">
    <w:name w:val="0A03650802024E75AB25172315494F97"/>
  </w:style>
  <w:style w:type="paragraph" w:customStyle="1" w:styleId="B8AF6C114A254B899E62EE9A3C75136B">
    <w:name w:val="B8AF6C114A254B899E62EE9A3C75136B"/>
  </w:style>
  <w:style w:type="paragraph" w:customStyle="1" w:styleId="A759E373A8754A44BD8E3105B30028E7">
    <w:name w:val="A759E373A8754A44BD8E3105B30028E7"/>
  </w:style>
  <w:style w:type="paragraph" w:customStyle="1" w:styleId="11E7E6310680430B8D2C15E2E7B430C9">
    <w:name w:val="11E7E6310680430B8D2C15E2E7B430C9"/>
  </w:style>
  <w:style w:type="paragraph" w:customStyle="1" w:styleId="E3EB2644087140A795F4317DFA95DA03">
    <w:name w:val="E3EB2644087140A795F4317DFA95DA03"/>
  </w:style>
  <w:style w:type="paragraph" w:customStyle="1" w:styleId="370CDF5FED8D47F894928035F2F46DC1">
    <w:name w:val="370CDF5FED8D47F894928035F2F46DC1"/>
  </w:style>
  <w:style w:type="paragraph" w:customStyle="1" w:styleId="11C16487B4C94AACB808818EAB2ED8B1">
    <w:name w:val="11C16487B4C94AACB808818EAB2ED8B1"/>
  </w:style>
  <w:style w:type="paragraph" w:customStyle="1" w:styleId="FBC10E4A2CCC48C0BD28481344DBAF81">
    <w:name w:val="FBC10E4A2CCC48C0BD28481344DBAF81"/>
  </w:style>
  <w:style w:type="paragraph" w:customStyle="1" w:styleId="D9EF9F96F2444B2497D8ADF6BD3FCBE3">
    <w:name w:val="D9EF9F96F2444B2497D8ADF6BD3FCBE3"/>
  </w:style>
  <w:style w:type="paragraph" w:customStyle="1" w:styleId="BA3939303FD7435AACF37CED604FA27C">
    <w:name w:val="BA3939303FD7435AACF37CED604FA27C"/>
  </w:style>
  <w:style w:type="paragraph" w:customStyle="1" w:styleId="A4BF1F01A9BC4585B3F5A528A5B353AB">
    <w:name w:val="A4BF1F01A9BC4585B3F5A528A5B353AB"/>
  </w:style>
  <w:style w:type="paragraph" w:customStyle="1" w:styleId="29073006EC584A748E0823C6FC1C914A">
    <w:name w:val="29073006EC584A748E0823C6FC1C914A"/>
  </w:style>
  <w:style w:type="paragraph" w:customStyle="1" w:styleId="5328433E7E3244F7905925CED20919C8">
    <w:name w:val="5328433E7E3244F7905925CED20919C8"/>
  </w:style>
  <w:style w:type="paragraph" w:customStyle="1" w:styleId="6285EEDF225C42AD81CDDFA38B4940F2">
    <w:name w:val="6285EEDF225C42AD81CDDFA38B4940F2"/>
  </w:style>
  <w:style w:type="paragraph" w:customStyle="1" w:styleId="BE1BBA4D59A147A0BCB20D35EA2272F4">
    <w:name w:val="BE1BBA4D59A147A0BCB20D35EA2272F4"/>
  </w:style>
  <w:style w:type="paragraph" w:customStyle="1" w:styleId="4B9A70F182C54A939CDC31AFB723461D">
    <w:name w:val="4B9A70F182C54A939CDC31AFB723461D"/>
  </w:style>
  <w:style w:type="paragraph" w:customStyle="1" w:styleId="2696C19C5411402D8C6236C5C43FE20B">
    <w:name w:val="2696C19C5411402D8C6236C5C43FE20B"/>
  </w:style>
  <w:style w:type="paragraph" w:customStyle="1" w:styleId="A486531566FC40748D5E621632EE0666">
    <w:name w:val="A486531566FC40748D5E621632EE0666"/>
  </w:style>
  <w:style w:type="paragraph" w:customStyle="1" w:styleId="D8BFF9F20AFA41CCADD4E40F7DE011E5">
    <w:name w:val="D8BFF9F20AFA41CCADD4E40F7DE011E5"/>
  </w:style>
  <w:style w:type="paragraph" w:customStyle="1" w:styleId="5E2B61EE807445878A2FC5F551206502">
    <w:name w:val="5E2B61EE807445878A2FC5F551206502"/>
  </w:style>
  <w:style w:type="paragraph" w:customStyle="1" w:styleId="B676B27E72DD4C3893EFE2ED817E1233">
    <w:name w:val="B676B27E72DD4C3893EFE2ED817E1233"/>
  </w:style>
  <w:style w:type="paragraph" w:customStyle="1" w:styleId="930391098150455EA2C4C6F7E2CA3B21">
    <w:name w:val="930391098150455EA2C4C6F7E2CA3B21"/>
  </w:style>
  <w:style w:type="paragraph" w:customStyle="1" w:styleId="0E1E01B873BD4C4E898989981D92E7FE">
    <w:name w:val="0E1E01B873BD4C4E898989981D92E7FE"/>
  </w:style>
  <w:style w:type="paragraph" w:customStyle="1" w:styleId="2B02FADD35294ED1B1CB069CC79556CB">
    <w:name w:val="2B02FADD35294ED1B1CB069CC79556CB"/>
  </w:style>
  <w:style w:type="paragraph" w:customStyle="1" w:styleId="7A201FA4A7DB42A1A886B470F57334B3">
    <w:name w:val="7A201FA4A7DB42A1A886B470F57334B3"/>
  </w:style>
  <w:style w:type="paragraph" w:customStyle="1" w:styleId="B8E506AC0E7A48E392CF835693C47BD6">
    <w:name w:val="B8E506AC0E7A48E392CF835693C47BD6"/>
  </w:style>
  <w:style w:type="paragraph" w:customStyle="1" w:styleId="19A38179FF44420A87FCDEA376E58143">
    <w:name w:val="19A38179FF44420A87FCDEA376E58143"/>
  </w:style>
  <w:style w:type="paragraph" w:customStyle="1" w:styleId="91716151BE7548DE921B496DF30A2C73">
    <w:name w:val="91716151BE7548DE921B496DF30A2C73"/>
  </w:style>
  <w:style w:type="paragraph" w:customStyle="1" w:styleId="44CCF95AEF9A4ACA92B0994ABECADA2E">
    <w:name w:val="44CCF95AEF9A4ACA92B0994ABECADA2E"/>
  </w:style>
  <w:style w:type="paragraph" w:customStyle="1" w:styleId="B196DF6FD0C8499BB6614036B18BAB9B">
    <w:name w:val="B196DF6FD0C8499BB6614036B18BAB9B"/>
  </w:style>
  <w:style w:type="paragraph" w:customStyle="1" w:styleId="5918823988BD4A9EA3C7E24E6865DAD0">
    <w:name w:val="5918823988BD4A9EA3C7E24E6865DAD0"/>
  </w:style>
  <w:style w:type="paragraph" w:customStyle="1" w:styleId="4963823CDC3E4776BE3B3BA0073B9845">
    <w:name w:val="4963823CDC3E4776BE3B3BA0073B9845"/>
  </w:style>
  <w:style w:type="paragraph" w:customStyle="1" w:styleId="E369E1ED8E3747979654887C4B65BC4A">
    <w:name w:val="E369E1ED8E3747979654887C4B65BC4A"/>
  </w:style>
  <w:style w:type="paragraph" w:customStyle="1" w:styleId="26FFFA4965CB47F6833B50E2DAC34F6D">
    <w:name w:val="26FFFA4965CB47F6833B50E2DAC34F6D"/>
  </w:style>
  <w:style w:type="paragraph" w:customStyle="1" w:styleId="0BE080AE50834F1EB6EB4F8C6007A429">
    <w:name w:val="0BE080AE50834F1EB6EB4F8C6007A429"/>
  </w:style>
  <w:style w:type="paragraph" w:customStyle="1" w:styleId="F193F09D8EE8496A886E7DC01D6D2208">
    <w:name w:val="F193F09D8EE8496A886E7DC01D6D2208"/>
  </w:style>
  <w:style w:type="paragraph" w:customStyle="1" w:styleId="BBFC55CE50BF4962B580CA71CA081EF4">
    <w:name w:val="BBFC55CE50BF4962B580CA71CA081EF4"/>
  </w:style>
  <w:style w:type="paragraph" w:customStyle="1" w:styleId="567275ABA21B49EB803EF13AB9192D3C">
    <w:name w:val="567275ABA21B49EB803EF13AB9192D3C"/>
  </w:style>
  <w:style w:type="paragraph" w:customStyle="1" w:styleId="9F5DDB3904F747AD96A0646C1D187CD5">
    <w:name w:val="9F5DDB3904F747AD96A0646C1D187CD5"/>
  </w:style>
  <w:style w:type="paragraph" w:customStyle="1" w:styleId="CB758297E78F4B909847918078E26B55">
    <w:name w:val="CB758297E78F4B909847918078E26B55"/>
  </w:style>
  <w:style w:type="paragraph" w:customStyle="1" w:styleId="FBA6D47406254C5EA1B34A152EB30B80">
    <w:name w:val="FBA6D47406254C5EA1B34A152EB30B80"/>
  </w:style>
  <w:style w:type="paragraph" w:customStyle="1" w:styleId="E1B646AE8D0344FD843E8DDCFAEF132A">
    <w:name w:val="E1B646AE8D0344FD843E8DDCFAEF132A"/>
  </w:style>
  <w:style w:type="paragraph" w:customStyle="1" w:styleId="DEB46082C69244A6A31B164455A7AC59">
    <w:name w:val="DEB46082C69244A6A31B164455A7AC59"/>
  </w:style>
  <w:style w:type="paragraph" w:customStyle="1" w:styleId="6500E22A66334672A2AE7F4515777DA2">
    <w:name w:val="6500E22A66334672A2AE7F4515777DA2"/>
  </w:style>
  <w:style w:type="paragraph" w:customStyle="1" w:styleId="A3BCECA84C65486498CE7D0F586D5E9A">
    <w:name w:val="A3BCECA84C65486498CE7D0F586D5E9A"/>
  </w:style>
  <w:style w:type="paragraph" w:customStyle="1" w:styleId="D0E730A7A259404CABED95FF914ED9AB">
    <w:name w:val="D0E730A7A259404CABED95FF914ED9AB"/>
  </w:style>
  <w:style w:type="paragraph" w:customStyle="1" w:styleId="88DF25A4743442C0B1472103E1A7A5E8">
    <w:name w:val="88DF25A4743442C0B1472103E1A7A5E8"/>
  </w:style>
  <w:style w:type="paragraph" w:customStyle="1" w:styleId="179CE5D11ED04946AF51CE74904972DB">
    <w:name w:val="179CE5D11ED04946AF51CE74904972DB"/>
  </w:style>
  <w:style w:type="paragraph" w:customStyle="1" w:styleId="C51AFE14AC324D6888CCCEC424F9E0AD">
    <w:name w:val="C51AFE14AC324D6888CCCEC424F9E0AD"/>
  </w:style>
  <w:style w:type="paragraph" w:customStyle="1" w:styleId="51DC7A8F98294E919B58AA29E39D08A1">
    <w:name w:val="51DC7A8F98294E919B58AA29E39D08A1"/>
  </w:style>
  <w:style w:type="paragraph" w:customStyle="1" w:styleId="53CEA7D94B954869B124649FFB3AB5EF">
    <w:name w:val="53CEA7D94B954869B124649FFB3AB5EF"/>
  </w:style>
  <w:style w:type="paragraph" w:customStyle="1" w:styleId="A4C59E701C36417DB94992981D3D8BC6">
    <w:name w:val="A4C59E701C36417DB94992981D3D8BC6"/>
  </w:style>
  <w:style w:type="paragraph" w:customStyle="1" w:styleId="73A6162D8CBA41DE9404A142E37F6F4F">
    <w:name w:val="73A6162D8CBA41DE9404A142E37F6F4F"/>
  </w:style>
  <w:style w:type="paragraph" w:customStyle="1" w:styleId="5C86789972A0436AAAE389183EF7F9B4">
    <w:name w:val="5C86789972A0436AAAE389183EF7F9B4"/>
  </w:style>
  <w:style w:type="paragraph" w:customStyle="1" w:styleId="7F8D4DD705D64F2FAFCA9832E8D5DBDC">
    <w:name w:val="7F8D4DD705D64F2FAFCA9832E8D5DBDC"/>
  </w:style>
  <w:style w:type="paragraph" w:customStyle="1" w:styleId="982C0CFCAF294F87A7E9EC887A78C338">
    <w:name w:val="982C0CFCAF294F87A7E9EC887A78C338"/>
  </w:style>
  <w:style w:type="paragraph" w:customStyle="1" w:styleId="C7E3E0C1B16E44E4919002D0863DB9C8">
    <w:name w:val="C7E3E0C1B16E44E4919002D0863DB9C8"/>
  </w:style>
  <w:style w:type="paragraph" w:customStyle="1" w:styleId="397670834670402483444D48ACA14D05">
    <w:name w:val="397670834670402483444D48ACA14D05"/>
  </w:style>
  <w:style w:type="paragraph" w:customStyle="1" w:styleId="92AD152A3B644370B37280E37F121B99">
    <w:name w:val="92AD152A3B644370B37280E37F121B99"/>
  </w:style>
  <w:style w:type="paragraph" w:customStyle="1" w:styleId="7F2BA49AB3DE4E3DBC860FA2BD1CFE28">
    <w:name w:val="7F2BA49AB3DE4E3DBC860FA2BD1CFE28"/>
  </w:style>
  <w:style w:type="paragraph" w:customStyle="1" w:styleId="8A013DAC94B348AC889F21FA425552EF">
    <w:name w:val="8A013DAC94B348AC889F21FA425552EF"/>
  </w:style>
  <w:style w:type="paragraph" w:customStyle="1" w:styleId="5F298F53260447BA9D70C388717C1D0C">
    <w:name w:val="5F298F53260447BA9D70C388717C1D0C"/>
  </w:style>
  <w:style w:type="paragraph" w:customStyle="1" w:styleId="2782B9613E6D4AD99341ECF791E0A631">
    <w:name w:val="2782B9613E6D4AD99341ECF791E0A631"/>
  </w:style>
  <w:style w:type="paragraph" w:customStyle="1" w:styleId="2EBD549C03124FDAB3981E401A9CC363">
    <w:name w:val="2EBD549C03124FDAB3981E401A9CC363"/>
  </w:style>
  <w:style w:type="paragraph" w:customStyle="1" w:styleId="B49A1DD9DC464CF692725E4582FBB3B2">
    <w:name w:val="B49A1DD9DC464CF692725E4582FBB3B2"/>
  </w:style>
  <w:style w:type="paragraph" w:customStyle="1" w:styleId="5E2C54721EE94E30AF43D1D572F2D35A">
    <w:name w:val="5E2C54721EE94E30AF43D1D572F2D35A"/>
  </w:style>
  <w:style w:type="paragraph" w:customStyle="1" w:styleId="6F87841C6CAB47CDBD5075695B3B0550">
    <w:name w:val="6F87841C6CAB47CDBD5075695B3B0550"/>
  </w:style>
  <w:style w:type="paragraph" w:customStyle="1" w:styleId="33A449DE18AF49C0B8C1B9621F1AD7BE">
    <w:name w:val="33A449DE18AF49C0B8C1B9621F1AD7BE"/>
  </w:style>
  <w:style w:type="paragraph" w:customStyle="1" w:styleId="619B9F1F3E9648FBAE78858044E27C43">
    <w:name w:val="619B9F1F3E9648FBAE78858044E27C43"/>
  </w:style>
  <w:style w:type="paragraph" w:customStyle="1" w:styleId="71D1CE771D724BEB9C1444EB39084531">
    <w:name w:val="71D1CE771D724BEB9C1444EB39084531"/>
  </w:style>
  <w:style w:type="paragraph" w:customStyle="1" w:styleId="C09B19334C5B4E22B23600CAF5E3437F">
    <w:name w:val="C09B19334C5B4E22B23600CAF5E3437F"/>
  </w:style>
  <w:style w:type="paragraph" w:customStyle="1" w:styleId="C1D332E019454A1D8D691FDB4DC04F23">
    <w:name w:val="C1D332E019454A1D8D691FDB4DC04F23"/>
  </w:style>
  <w:style w:type="paragraph" w:customStyle="1" w:styleId="3CC6FD10229346F59CB2A6DDCACC591C">
    <w:name w:val="3CC6FD10229346F59CB2A6DDCACC591C"/>
  </w:style>
  <w:style w:type="paragraph" w:customStyle="1" w:styleId="A8F6AC9EF18D42CC931180F124D85437">
    <w:name w:val="A8F6AC9EF18D42CC931180F124D85437"/>
  </w:style>
  <w:style w:type="paragraph" w:customStyle="1" w:styleId="620D91ED4B7F41088552CFF160E05243">
    <w:name w:val="620D91ED4B7F41088552CFF160E05243"/>
  </w:style>
  <w:style w:type="paragraph" w:customStyle="1" w:styleId="A4EBF6A5EF2C4392B28C857152A91163">
    <w:name w:val="A4EBF6A5EF2C4392B28C857152A91163"/>
  </w:style>
  <w:style w:type="character" w:styleId="PlaceholderText">
    <w:name w:val="Placeholder Text"/>
    <w:basedOn w:val="DefaultParagraphFont"/>
    <w:uiPriority w:val="2"/>
    <w:rPr>
      <w:i/>
      <w:iCs/>
      <w:color w:val="808080"/>
    </w:rPr>
  </w:style>
  <w:style w:type="paragraph" w:customStyle="1" w:styleId="C86371BD0C2E4A34B02B30E6C4D4A64C">
    <w:name w:val="C86371BD0C2E4A34B02B30E6C4D4A64C"/>
  </w:style>
  <w:style w:type="paragraph" w:customStyle="1" w:styleId="033BB058782F4F86B576EC54AD5F6F5C">
    <w:name w:val="033BB058782F4F86B576EC54AD5F6F5C"/>
  </w:style>
  <w:style w:type="paragraph" w:customStyle="1" w:styleId="9979714F2A8249FBB5E3778045879A48">
    <w:name w:val="9979714F2A8249FBB5E3778045879A48"/>
  </w:style>
  <w:style w:type="paragraph" w:customStyle="1" w:styleId="A904427606CB4EBA8EBD8C5812DC3E91">
    <w:name w:val="A904427606CB4EBA8EBD8C5812DC3E91"/>
  </w:style>
  <w:style w:type="paragraph" w:customStyle="1" w:styleId="40A9F2B5B7204C669136B3F658D52550">
    <w:name w:val="40A9F2B5B7204C669136B3F658D52550"/>
  </w:style>
  <w:style w:type="paragraph" w:customStyle="1" w:styleId="91DCADED39AB4FA29A320DF862E59EE8">
    <w:name w:val="91DCADED39AB4FA29A320DF862E59EE8"/>
  </w:style>
  <w:style w:type="paragraph" w:customStyle="1" w:styleId="198881A75B4241678A96FCFCC2DBFE7A">
    <w:name w:val="198881A75B4241678A96FCFCC2DBFE7A"/>
  </w:style>
  <w:style w:type="paragraph" w:customStyle="1" w:styleId="903C7AB15BB84A1090562223D24C9BF5">
    <w:name w:val="903C7AB15BB84A1090562223D24C9BF5"/>
  </w:style>
  <w:style w:type="paragraph" w:customStyle="1" w:styleId="E65A0AAD89764E23A6EF542A19372799">
    <w:name w:val="E65A0AAD89764E23A6EF542A19372799"/>
  </w:style>
  <w:style w:type="paragraph" w:customStyle="1" w:styleId="CAF079CB96EE4674B67E6A3EB6BF4726">
    <w:name w:val="CAF079CB96EE4674B67E6A3EB6BF4726"/>
  </w:style>
  <w:style w:type="paragraph" w:customStyle="1" w:styleId="17AD26F52F5B4CE994A9E9E18822DFB0">
    <w:name w:val="17AD26F52F5B4CE994A9E9E18822DFB0"/>
  </w:style>
  <w:style w:type="paragraph" w:customStyle="1" w:styleId="9E4F67F6F2BC4C1FA9A2966C9FAECCE2">
    <w:name w:val="9E4F67F6F2BC4C1FA9A2966C9FAECCE2"/>
  </w:style>
  <w:style w:type="paragraph" w:customStyle="1" w:styleId="AAA968045DB245E7A7183F6ED6702632">
    <w:name w:val="AAA968045DB245E7A7183F6ED6702632"/>
  </w:style>
  <w:style w:type="paragraph" w:customStyle="1" w:styleId="B3D7195A603B4EC0864A8C0101330BF8">
    <w:name w:val="B3D7195A603B4EC0864A8C0101330BF8"/>
  </w:style>
  <w:style w:type="paragraph" w:customStyle="1" w:styleId="47674651CE77423A84AAA198062C164B">
    <w:name w:val="47674651CE77423A84AAA198062C164B"/>
  </w:style>
  <w:style w:type="paragraph" w:customStyle="1" w:styleId="6D9460C403334176BCBFFFEB041795B8">
    <w:name w:val="6D9460C403334176BCBFFFEB041795B8"/>
  </w:style>
  <w:style w:type="paragraph" w:customStyle="1" w:styleId="50F33CE16B9B4D24960C00D961CA20FD">
    <w:name w:val="50F33CE16B9B4D24960C00D961CA20FD"/>
  </w:style>
  <w:style w:type="paragraph" w:customStyle="1" w:styleId="E79EAC06BE604F3986F2322228A2A111">
    <w:name w:val="E79EAC06BE604F3986F2322228A2A111"/>
  </w:style>
  <w:style w:type="paragraph" w:customStyle="1" w:styleId="3C80AECC55274DE4BB6868B7648BDA09">
    <w:name w:val="3C80AECC55274DE4BB6868B7648BDA09"/>
  </w:style>
  <w:style w:type="paragraph" w:customStyle="1" w:styleId="432296F4A58940439928A8BC601C68DE">
    <w:name w:val="432296F4A58940439928A8BC601C68DE"/>
  </w:style>
  <w:style w:type="paragraph" w:customStyle="1" w:styleId="F5A0AD2FA64F408288F7B08BAD4734BD">
    <w:name w:val="F5A0AD2FA64F408288F7B08BAD4734BD"/>
  </w:style>
  <w:style w:type="paragraph" w:customStyle="1" w:styleId="D1E420450F754690B06A590DA42CB04B">
    <w:name w:val="D1E420450F754690B06A590DA42CB04B"/>
  </w:style>
  <w:style w:type="paragraph" w:customStyle="1" w:styleId="60B6C35D49DD411880701572E1EC7212">
    <w:name w:val="60B6C35D49DD411880701572E1EC7212"/>
  </w:style>
  <w:style w:type="paragraph" w:customStyle="1" w:styleId="A5C47FFAEA2A4AD295C65A5989405C2A">
    <w:name w:val="A5C47FFAEA2A4AD295C65A5989405C2A"/>
  </w:style>
  <w:style w:type="paragraph" w:customStyle="1" w:styleId="A1614A6BF90C40D58BFE3F135DA55700">
    <w:name w:val="A1614A6BF90C40D58BFE3F135DA55700"/>
  </w:style>
  <w:style w:type="paragraph" w:customStyle="1" w:styleId="426425CC40254A5990A184F5D29D45F5">
    <w:name w:val="426425CC40254A5990A184F5D29D45F5"/>
  </w:style>
  <w:style w:type="paragraph" w:customStyle="1" w:styleId="6E95016FDF464F4D9D3E502E5E6BCA41">
    <w:name w:val="6E95016FDF464F4D9D3E502E5E6BCA41"/>
  </w:style>
  <w:style w:type="paragraph" w:customStyle="1" w:styleId="609B10270CE54EA498261122A92D3C18">
    <w:name w:val="609B10270CE54EA498261122A92D3C18"/>
  </w:style>
  <w:style w:type="paragraph" w:customStyle="1" w:styleId="4D83256DB6D9449DB55A082AE6269F9E">
    <w:name w:val="4D83256DB6D9449DB55A082AE6269F9E"/>
  </w:style>
  <w:style w:type="paragraph" w:customStyle="1" w:styleId="1BB580A68E5445468489F5CD6EB2B1A5">
    <w:name w:val="1BB580A68E5445468489F5CD6EB2B1A5"/>
  </w:style>
  <w:style w:type="paragraph" w:customStyle="1" w:styleId="FB41E96F033147AA982DB20796F57601">
    <w:name w:val="FB41E96F033147AA982DB20796F57601"/>
  </w:style>
  <w:style w:type="paragraph" w:customStyle="1" w:styleId="3BEE3C45701C4C668D9F28B8934C0C13">
    <w:name w:val="3BEE3C45701C4C668D9F28B8934C0C13"/>
  </w:style>
  <w:style w:type="paragraph" w:customStyle="1" w:styleId="797FC8F2B801460F9BE41004F3258A7E">
    <w:name w:val="797FC8F2B801460F9BE41004F3258A7E"/>
  </w:style>
  <w:style w:type="paragraph" w:customStyle="1" w:styleId="05CF0B03B54C4F418D4F3CC03C289ED5">
    <w:name w:val="05CF0B03B54C4F418D4F3CC03C289ED5"/>
    <w:rsid w:val="002C7A74"/>
  </w:style>
  <w:style w:type="paragraph" w:customStyle="1" w:styleId="49418B98FB624BCDA5A25689FB6483D5">
    <w:name w:val="49418B98FB624BCDA5A25689FB6483D5"/>
    <w:rsid w:val="002C7A74"/>
  </w:style>
  <w:style w:type="paragraph" w:customStyle="1" w:styleId="A8469AE1243D418482096CF61F41678E">
    <w:name w:val="A8469AE1243D418482096CF61F41678E"/>
    <w:rsid w:val="002C7A74"/>
  </w:style>
  <w:style w:type="paragraph" w:customStyle="1" w:styleId="0C7D47E72EEB4E8C96638D267BDAECE8">
    <w:name w:val="0C7D47E72EEB4E8C96638D267BDAECE8"/>
    <w:rsid w:val="002C7A74"/>
  </w:style>
  <w:style w:type="paragraph" w:customStyle="1" w:styleId="768D357CF76E4174BFEB8DAAFE42CA4B">
    <w:name w:val="768D357CF76E4174BFEB8DAAFE42CA4B"/>
    <w:rsid w:val="002C7A74"/>
  </w:style>
  <w:style w:type="paragraph" w:customStyle="1" w:styleId="32ECC8D0ACE4433191C179BBA392F624">
    <w:name w:val="32ECC8D0ACE4433191C179BBA392F624"/>
    <w:rsid w:val="002C7A74"/>
  </w:style>
  <w:style w:type="paragraph" w:customStyle="1" w:styleId="2E0F38B2347742CDAFB434C6DCD8155E">
    <w:name w:val="2E0F38B2347742CDAFB434C6DCD8155E"/>
    <w:rsid w:val="002C7A74"/>
  </w:style>
  <w:style w:type="paragraph" w:customStyle="1" w:styleId="1BD037EDD7DE45498A6D9735AB9BAC10">
    <w:name w:val="1BD037EDD7DE45498A6D9735AB9BAC10"/>
    <w:rsid w:val="002C7A74"/>
  </w:style>
  <w:style w:type="paragraph" w:customStyle="1" w:styleId="9F01CA5F824D4BE789C6B3B0C4F24C1E">
    <w:name w:val="9F01CA5F824D4BE789C6B3B0C4F24C1E"/>
    <w:rsid w:val="002C7A74"/>
  </w:style>
  <w:style w:type="paragraph" w:customStyle="1" w:styleId="E5397BD72EBF45E6B68DB54975060850">
    <w:name w:val="E5397BD72EBF45E6B68DB54975060850"/>
    <w:rsid w:val="002C7A74"/>
  </w:style>
  <w:style w:type="paragraph" w:customStyle="1" w:styleId="754292EBCC164042854FBAED77E473FF">
    <w:name w:val="754292EBCC164042854FBAED77E473FF"/>
    <w:rsid w:val="002C7A74"/>
  </w:style>
  <w:style w:type="paragraph" w:customStyle="1" w:styleId="1ED7E24D92E54A6081832A71E2AEF4CA">
    <w:name w:val="1ED7E24D92E54A6081832A71E2AEF4CA"/>
    <w:rsid w:val="002C7A74"/>
  </w:style>
  <w:style w:type="paragraph" w:customStyle="1" w:styleId="6BF7F342A38D4A6590ACE1B93EE0A727">
    <w:name w:val="6BF7F342A38D4A6590ACE1B93EE0A727"/>
    <w:rsid w:val="007743E1"/>
  </w:style>
  <w:style w:type="paragraph" w:customStyle="1" w:styleId="0080963FFCB040A0B4EC4CB6DB22CD52">
    <w:name w:val="0080963FFCB040A0B4EC4CB6DB22CD52"/>
    <w:rsid w:val="007743E1"/>
  </w:style>
  <w:style w:type="paragraph" w:customStyle="1" w:styleId="13C879BDE2954223B9B79D67BB10D681">
    <w:name w:val="13C879BDE2954223B9B79D67BB10D681"/>
    <w:rsid w:val="007743E1"/>
  </w:style>
  <w:style w:type="paragraph" w:customStyle="1" w:styleId="8A2DD49803544E708808AA15754D2333">
    <w:name w:val="8A2DD49803544E708808AA15754D2333"/>
    <w:rsid w:val="007743E1"/>
  </w:style>
  <w:style w:type="paragraph" w:customStyle="1" w:styleId="B1F510AE7934473D95ED6777D3EB6767">
    <w:name w:val="B1F510AE7934473D95ED6777D3EB6767"/>
    <w:rsid w:val="007743E1"/>
  </w:style>
  <w:style w:type="paragraph" w:customStyle="1" w:styleId="9EBA4C97FBCA445795420FD138BE99A9">
    <w:name w:val="9EBA4C97FBCA445795420FD138BE99A9"/>
    <w:rsid w:val="007743E1"/>
  </w:style>
  <w:style w:type="paragraph" w:customStyle="1" w:styleId="7F926AD41B4C441CB09DD36E3B6A4E6E">
    <w:name w:val="7F926AD41B4C441CB09DD36E3B6A4E6E"/>
    <w:rsid w:val="007743E1"/>
  </w:style>
  <w:style w:type="paragraph" w:customStyle="1" w:styleId="8AAE863328444BAA80565BF00B2D60C9">
    <w:name w:val="8AAE863328444BAA80565BF00B2D60C9"/>
    <w:rsid w:val="007743E1"/>
  </w:style>
  <w:style w:type="paragraph" w:customStyle="1" w:styleId="D2B9757712BA4ED5ABE8C5BDBBD23C94">
    <w:name w:val="D2B9757712BA4ED5ABE8C5BDBBD23C94"/>
    <w:rsid w:val="00DF4F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06T23:08:32.300"/>
    </inkml:context>
    <inkml:brush xml:id="br0">
      <inkml:brushProperty name="width" value="0.05" units="cm"/>
      <inkml:brushProperty name="height" value="0.05" units="cm"/>
    </inkml:brush>
  </inkml:definitions>
  <inkml:trace contextRef="#ctx0" brushRef="#br0">8 305 9652,'-3'11'2001,"0"2"48,2 0-1713,1 2-240,1 1-32,1-1 17,-1-1-1,2 3-16,-1-3-32,1 0-16,-2-3-48,2-2-80,-3-2-113,1-1-111,1-4-128,-2-4-1617,0-2-1585,1-5-3889</inkml:trace>
  <inkml:trace contextRef="#ctx0" brushRef="#br0" timeOffset="1">23 42 8436,'-5'5'2097,"3"1"32,0 1-128,1 2-1889,2 2-96,2 3-96,3-1-192,0 0-1825,3-1-1793,2 3-4562</inkml:trace>
  <inkml:trace contextRef="#ctx0" brushRef="#br0" timeOffset="368.815">331 267 9700,'-3'-1'156,"0"0"0,0 1 0,0-1 0,0 1-1,-1-1 1,1 1 0,0 0 0,0 0 0,0 0-1,0 1 1,0-1 0,0 1 0,0-1 0,0 1-1,0 0 1,0 0 0,0 1 0,0-1 0,0 0-1,1 1 1,-1 0 0,0 0 0,1 0 0,0 0-1,-1 0 1,1 0 0,0 0 0,0 1 0,0-1-1,0 1 1,1 0 0,-1-1 0,1 1 0,-1 1-156,-25 105 921,28-103-900,0 0 0,0 0 0,1 0-1,0 0 1,0-1 0,0 1 0,1-1 0,0 1-1,0-1 1,0 0 0,1 0 0,-1 0 0,1-1-1,0 1 1,1-1 0,-1 0 0,1 0 0,0-1-1,0 1 1,0-1 0,0 0 0,0 0 0,1-1-1,-1 1 1,1-1 0,0-1 0,0 1 0,0-1-1,3 1-20,53-2-2520,-5-21-3865,-37 7-1232</inkml:trace>
  <inkml:trace contextRef="#ctx0" brushRef="#br0" timeOffset="369.815">575 301 8820,'-12'60'6533,"10"-47"-6389,0 0 0,1 1 1,1 0-1,0-1 0,1 1 0,0-1 0,1 1 0,1-1 0,3 10-144,-7-23-36,1 1 0,0 0-1,0 0 1,0-1 0,0 1 0,0 0-1,0 0 1,0 0 0,1-1-1,-1 1 1,0 0 0,0-1-1,0 1 1,1 0 0,-1 0 0,0-1-1,1 1 1,-1 0 0,1-1-1,-1 1 1,1-1 0,-1 1 0,1-1-1,-1 1 1,1-1 0,0 1-1,-1-1 1,1 1 0,0-1-1,-1 0 1,1 1 0,0-1 0,-1 0-1,1 0 1,0 1 0,0-1-1,-1 0 1,1 0 0,0 0-1,0 0 1,-1 0 0,1 0 0,0 0-1,0 0 1,-1 0 0,1-1-1,0 1 1,0 0 0,-1 0 0,1-1-1,0 1 1,-1 0 0,1-1-1,0 1 1,-1-1 0,1 1-1,0-1 1,-1 1 36,16-30-6805,-10 6-935</inkml:trace>
  <inkml:trace contextRef="#ctx0" brushRef="#br0" timeOffset="370.815">638 44 9444,'-3'-2'2065,"2"4"32,1 2-1553,0 2-335,1 3-65,2 1-16,0 2 0,1 3-128,1-2-224,2 0-497,0 0-1408,2-1-1648,4 3-4131</inkml:trace>
  <inkml:trace contextRef="#ctx0" brushRef="#br0" timeOffset="1293.28">783 382 10469,'1'42'3552,"-1"-40"-3529,0 0 0,0 0 0,0 0 0,0 0 1,1 0-1,-1-1 0,1 1 0,-1 0 1,1 0-1,0 0 0,0-1 0,-1 1 0,1-1 1,0 1-1,1 0 0,-1-1 0,0 0 0,0 1 1,1-1-1,-1 0 0,1 0 0,-1 1 1,1-1-1,-1 0 0,1-1 0,0 1 0,-1 0 1,1 0-1,0-1 0,0 1 0,0-1 0,-1 1 1,1-1-1,0 0 0,0 0 0,0 0 1,0 0-1,0 0 0,0 0 0,-1 0 0,1-1 1,0 1-1,0-1 0,0 1 0,-1-1 1,1 0-1,0 0 0,0 0-23,5-2 13,-1-1 0,1 0 0,-1 0-1,0 0 1,-1 0 0,1-1 0,-1 0 0,0-1 0,0 1 0,0-1 0,-1 0-1,0 0 1,0 0 0,-1 0 0,1-1 0,-1 1 0,-1-1 0,1 0 0,-1 0 0,-1 0-1,1 0 1,-1-1 0,0 1 0,-1 0 0,1 0 0,-2-1 0,1 1 0,-1 0-1,-1-6-12,0 10 7,-1 1-1,0-1 1,0 1-1,0-1 1,0 1 0,0 0-1,-1 0 1,1 0-1,-1 0 1,1 1-1,-1-1 1,1 1-1,-1 0 1,0 0-1,0 0 1,0 1-1,1 0 1,-1-1-1,0 1 1,0 0-1,0 1 1,0-1-1,0 1 1,1 0-1,-1 0 1,0 0-1,0 0 1,1 0-1,-1 1 1,1 0-1,0 0 1,-1 0-1,1 0 1,0 0-1,0 1 1,0-1-1,0 1 1,1 0-1,-1 0 1,1 0 0,-1 0-1,1 0 1,-1 3-7,-2 1 18,1 0 0,0 1 0,0-1 0,1 1 0,0 0 0,0 0 0,1 0 0,0 1 0,0-1 0,1 0 0,0 1 0,1-1 0,0 1 0,0-1 0,1 1 0,0-1 0,0 1 0,1-1 0,0 0 0,0 1 0,1-1 0,0 0 0,1-1 0,-1 1 0,2-1 0,-1 1 0,1-1 0,0 0 0,0-1 0,1 1 0,0-1 0,0-1 0,1 1 0,-1-1 0,1 0 0,0 0 0,1-1 0,-1 0 0,1 0 0,0 0 0,0-1 0,0-1 0,0 1 0,0-1 0,1-1 0,-1 0 0,0 0 0,4 0-18,1-3-195,1 1 0,-1-2 0,0 0 0,0 0 0,-1-2 0,1 1 0,-1-2 1,0 1-1,0-2 0,-1 1 0,0-2 0,0 1 0,0-2 0,-1 1 0,0-1 0,-1-1 0,0 0 0,-1 0 0,0-1 0,0 0 0,-1 0 0,-1-1 1,0 0-1,3-9 195,-5 11 92,0 0 0,-1-1 0,0 0 0,-1 0 0,0 0 1,-1 0-1,-1 0 0,1 0 0,-2 0 0,1 0 0,-2 0 1,0-3-93,-18 50 2273,12-9-2008,1-1-1,2 2 1,1-1 0,1 0 0,1 1 0,1 0 0,3 13-265,-2-41 1,0-1-1,1 1 1,-1 0 0,0-1-1,1 1 1,-1-1-1,1 1 1,-1 0 0,0 0-1,1-1 1,-1 1 0,1 0-1,-1 0 1,1-1 0,-1 1-1,1 0 1,-1 0 0,1 0-1,-1 0 1,1 0 0,-1 0-1,1 0 1,-1 0 0,1 0-1,0 0 1,-1 0 0,1 0-1,-1 0 1,1 0 0,-1 0-1,1 1 1,-1-1 0,0 0-1,1 0 1,-1 1 0,1-1-1,-1 0 1,1 0 0,-1 1-1,0-1 1,1 1 0,-1-1-1,0 0 1,1 1 0,-1-1-1,0 1 1,1-1 0,-1 1-1,0-1 1,0 1 0,0-1-1,1 1 1,-1-1 0,0 1-1,0-1 1,0 1 0,0-1-1,0 1 1,0-1-1,0 1 1,0-1 0,0 1-1,0 0 1,22-40-80,66-206-586,-75 276 953,-12 13-18,-3-29-189,2 0 0,0 0 1,1 0-1,1 0 0,0 0 0,1 0 1,0 0-1,1-1 0,1 1 0,0-1 1,3 3-82,-7-14-1,1-1 0,0 1 1,0-1-1,0 0 1,1 0-1,-1 0 1,0 0-1,1 0 1,-1 0-1,1-1 0,0 1 1,-1-1-1,1 0 1,0 0-1,0 0 1,0 0-1,0 0 0,0-1 1,0 1-1,0-1 1,0 0-1,0 0 1,0 0-1,0 0 1,1 0-1,-1-1 0,0 1 1,0-1-1,0 0 1,-1 0-1,1 0 1,0 0-1,1-1 1,92-59-484,-83 51 394,7-5-2,0-1 0,-1-1 0,0-1 0,-2 0 0,0-1 0,-1-1-1,-1-1 1,-1 0 0,-1-1 0,0 0 0,-2-1 0,-1-1 0,-1 0 0,-1 0 0,-1 0-1,-1-1 1,-1 0 0,-1 0 0,-1-10 92,-2 35 12,-1-1-1,1 1 1,-1-1 0,0 1-1,1-1 1,-1 0 0,0 1-1,1-1 1,-1 0 0,0 1-1,0-1 1,0 0 0,0 1-1,0-1 1,0 0 0,0 1-1,0-1 1,0 0 0,0 1-1,0-1 1,0 0 0,0 1-1,0-1 1,-1 0 0,1 1-1,0-1 1,0 1 0,-1-1-1,1 0 1,0 1 0,-1-1-1,1 1 1,-1-1 0,1 1-1,-1-1 1,1 1 0,-1 0-1,1-1 1,-1 1 0,1-1-1,-1 1 1,0 0 0,1 0-1,-1-1 1,0 1 0,1 0-1,-1 0 1,1 0-1,-1-1 1,0 1 0,0 0-1,1 0 1,-1 0 0,0 0-1,1 1 1,-1-1 0,0 0-1,1 0 1,-1 0 0,1 0-1,-1 1 1,0-1 0,1 0-1,-1 1 1,0-1 0,1 0-1,-1 1-11,-28 39 558,22-11-368,1 0 0,1 0 0,1 1 0,2 0 0,1-1 0,2 1 0,0 0 0,2 0 0,2-1 0,3 11-190,-6-22 65,37 120 46,-38-138-226,-1 1-1,1-1 1,1 1-1,-1-1 1,0 0-1,0 1 1,0-1-1,0 0 1,0 0-1,0 0 1,0 0-1,0 0 1,0 0 0,0 0-1,1 0 1,-1 0-1,0-1 1,0 1-1,0 0 1,0-1-1,0 1 1,0 0-1,0-1 1,0 0-1,0 1 1,0-1 0,-1 0-1,1 1 1,0-1-1,0 0 1,0 0-1,-1 1 1,1-1-1,-1 0 1,1 0-1,0 0 1,-1 0-1,1 0 1,-1 0 0,0 0-1,1 0 1,-1 0-1,0 0 1,0-1-1,0 1 1,0 0-1,1 0 1,-2 0-1,1 0 1,0 0-1,0 0 1,0 0 0,0 0-1,-1 0 1,1 0-1,0 0 1,-1 0-1,1 0 1,-1 0-1,1 0 1,-1-1 115,-1-18-4608,-2-2-2771</inkml:trace>
  <inkml:trace contextRef="#ctx0" brushRef="#br0" timeOffset="1541.517">1594 277 9925,'-6'0'2241,"8"1"128,5-1-1617,9 0-208,7 0 33,3-1 15,6 1-32,2-5-128,3 2-112,0-1-96,1-2-208,-3 2-288,2-1-304,-5-2-2097,1 2-2145,-3 1-5395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06T16:54:46.590"/>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32 1 10149,'-12'12'2900,"11"-11"-2790,0-1 0,0 1-1,-1 0 1,1-1 0,0 1-1,0 0 1,0-1-1,0 1 1,0 0 0,1 0-1,-1 0 1,0 0 0,0 0-1,0 0 1,1 0-1,-1 0 1,1 0 0,-1 1-1,1-1 1,-1 0 0,1 0-1,0 0 1,-1 1-1,1-1 1,0 0 0,0 0-1,0 1 1,0-1 0,0 0-1,0 1 1,0-1-1,1 0 1,-1 0 0,0 1-1,1-1 1,-1 0 0,1 0-1,-1 0 1,1 0-1,-1 0 1,1 0 0,0 0-1,0 0 1,-1 0 0,1 0-1,0 0 1,0 0-1,0 0 1,0 0 0,0-1-1,0 1 1,1 0-110,24 13 600,1-2 0,0-1 0,0-1 0,1-1 0,0-1 0,0-2 0,1-1 0,0-1 0,0-1 0,22-2-600,10-2 426,0-3 0,-1-2-1,1-3 1,52-15-426,31-5 538,329 11 1346,38 12-776,-378 10-1045,213 27 401,-15 2 94,-91-57-238,434 5 0,-447-2-93,63 46-67,256-9 114,-182 9-145,-215-6-88,2-5 1,0-7 0,14-8-42,234 24 64,89-54-16,-234 28-48,18-30 32,-214 31-32,-63 1-1717,1-5-5338,-8-8-4889,6 10-107</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06T17:01:13.968"/>
    </inkml:context>
    <inkml:brush xml:id="br0">
      <inkml:brushProperty name="width" value="0.05" units="cm"/>
      <inkml:brushProperty name="height" value="0.05" units="cm"/>
    </inkml:brush>
  </inkml:definitions>
  <inkml:trace contextRef="#ctx0" brushRef="#br0">4 1 7251,'0'0'1852,"-1"6"4280,-1 25-5600,56 282 904,-50-279-1788,4 53-847,-8-30-5908,-4-30-1438</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06T17:01:12.076"/>
    </inkml:context>
    <inkml:brush xml:id="br0">
      <inkml:brushProperty name="width" value="0.05" units="cm"/>
      <inkml:brushProperty name="height" value="0.05" units="cm"/>
    </inkml:brush>
  </inkml:definitions>
  <inkml:trace contextRef="#ctx0" brushRef="#br0">1 8 9108,'10'-2'5173,"37"-1"-4762,-44 2-404,0 1 1,-1 0-1,1-1 0,0 1 1,0 0-1,-1 0 0,1 0 1,0 0-1,-1 1 0,1-1 1,0 1-1,-1 0 0,1 0 1,0 0-1,-1 0 0,0 0 1,1 0-1,-1 1 0,0-1 1,1 1-1,-1-1 0,0 1 1,0 0-1,0 0 0,0 0 0,-1 0 1,1 0-1,-1 1 0,1-1 1,-1 0-1,0 1 0,0-1 1,0 1-1,0-1 0,0 1 1,0 0-1,-1-1 0,1 1 1,-1 0-1,0-1 0,0 1 1,0 0-1,0 0 0,0-1 1,-1 1-1,1 0 0,-1-1 1,0 1-1,1 0 0,-1-1 1,0 1-1,-1-1 0,1 0 1,0 1-1,-1 0-7,-100 76 384,152-61-384,77 2 312,-126-16-241,1 0 0,-1 0 0,0 0 0,-1 0 0,1 0 0,-1-1 0,1 1-1,-1 0 1,-1 0 0,1 0 0,0 0 0,-1 0 0,0 0 0,0 0 0,0 0 0,0 0 0,-1-1-1,1 1 1,-1-1 0,0 1 0,0-1 0,-1 1 0,1-1 0,-1 0 0,1 0 0,-1 0 0,0-1-1,0 1 1,0-1 0,0 1 0,-1-1 0,1 0 0,-3 1-71,-1 3 0,0-1 0,-1 0-1,1 0 1,-1-1 0,0 0 0,-1 0-1,1-1 1,0 0 0,-1-1 0,0 1 0,0-2-1,-8 2 1,15-15-3016,14-2-3665,-1 5-1750</inkml:trace>
  <inkml:trace contextRef="#ctx0" brushRef="#br0" timeOffset="264.937">332 344 9700,'4'3'2081,"-3"0"64,1-1-1760,0-2-97,1-2-16,0 1-32,1-3-80,-3 1-96,1 0-192,0 1-176,1-1-1905,-3 1-1825,1 4-4626</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06T17:01:10.154"/>
    </inkml:context>
    <inkml:brush xml:id="br0">
      <inkml:brushProperty name="width" value="0.05" units="cm"/>
      <inkml:brushProperty name="height" value="0.05" units="cm"/>
    </inkml:brush>
  </inkml:definitions>
  <inkml:trace contextRef="#ctx0" brushRef="#br0">1 1 6963,'10'38'6536,"-7"27"-5457,-3-36 49,-4 97 457,1-91-1480,2 0 0,1 0 0,1 1-1,2-1 1,2 0 0,2 4-105,-7-38-17,0 0 1,-1 0-1,1 0 0,0 0 0,0-1 1,0 1-1,0 0 0,0 0 0,0 0 1,0 0-1,0 0 0,0 0 0,0-1 1,1 1-1,-1 0 0,0 0 0,1 0 1,-1 0-1,0-1 0,1 1 1,-1 0-1,1 0 0,-1-1 0,1 1 1,0 0-1,-1-1 0,1 1 0,0-1 1,-1 1-1,1 0 0,0-1 0,0 0 1,-1 1-1,1-1 0,0 1 0,0-1 1,0 0-1,0 0 0,-1 0 0,1 1 1,0-1-1,0 0 0,0 0 0,0 0 1,0 0-1,0 0 0,0 0 0,-1-1 1,1 1-1,0 0 0,0 0 0,0-1 1,0 1-1,-1 0 0,1-1 0,0 1 1,0-1-1,-1 1 0,1-1 0,0 1 1,-1-1-1,1 0 0,0 1 0,-1-1 1,1 0-1,-1 1 0,1-1 0,0 0 17,20-35-2420,-11 14-2857,-9 20 4343,5-10-7216</inkml:trace>
  <inkml:trace contextRef="#ctx0" brushRef="#br0" timeOffset="519.77">286 72 8868,'-4'9'5891,"-11"29"-4859,5 6-521,5-28-398,0 0-1,1 1 0,1 0 1,0 0-1,1 0 1,1 0-1,1 0 0,1 0 1,0 0-1,1 0 1,2 6-113,-3-20 2,0 0-1,1-1 1,0 1 0,-1 0 0,1-1 0,0 0 0,0 1-1,0-1 1,0 0 0,1 0 0,-1 0 0,1 0 0,-1-1 0,1 1-1,0-1 1,-1 1 0,1-1 0,0 0 0,0 0 0,0 0-1,0-1 1,0 1 0,0-1 0,0 1 0,0-1 0,0 0-1,0 0 1,0 0 0,0-1 0,0 1 0,0-1 0,0 0 0,0 0-1,0 0 1,0 0 0,-1 0 0,1 0 0,0-1 0,-1 1-1,1-1 1,-1 0 0,1 0 0,-1 0 0,0 0 0,0 0 0,0-1-1,0 1 1,0-1 0,0 1 0,-1-1 0,1 1 0,-1-1-1,0 0 1,0 0 0,1-2-2,0 2-5,0 1 0,0-1 0,0 1 1,0-1-1,0 0 0,-1 0 0,1 0 0,-1 0 0,0 0 0,0 0 1,0 0-1,-1 0 0,1 0 0,0 0 0,-1-1 0,0 1 0,0 0 1,0 0-1,0-1 0,-1 1 0,1 0 0,-1 0 0,0 0 0,0 0 1,0 0-1,0 0 0,0 0 0,-1 0 0,1 0 0,-1 0 0,0 0 1,0 1-1,0-1 0,0 1 0,0 0 0,-1-1 0,1 1 0,-1 0 1,0 0-1,1 1 0,-1-1 0,0 1 0,0-1 0,0 1 0,0 0 1,0 0-1,0 0 0,0 0 0,0 1 0,-1-1 0,1 1 0,0 0 1,0 0-1,-1 0 0,1 0 0,-3 1 5,-77 35-569,74-3-3614,11-28-507,4-2-3236</inkml:trace>
  <inkml:trace contextRef="#ctx0" brushRef="#br0" timeOffset="1091.161">554 220 9732,'8'-2'394,"1"0"0,0-1 0,-1-1 0,0 1 0,0-1 0,0-1 0,0 1 0,0-1 0,-1-1 0,0 1-1,0-1 1,4-6-394,-8 9 10,-1 1-1,1-1 1,-1 0-1,0 1 1,0-1-1,0 0 1,-1-1-1,1 1 1,-1 0-1,1 0 1,-1-1-1,0 1 1,-1 0-1,1-1 1,0 1-1,-1-1 0,0 1 1,0-1-1,0 0 1,0 1-1,-1-1 1,1 1-1,-1 0 1,0-1-1,0 1 1,0-1-1,0 1 1,-1 0-1,1 0 1,-1 0-1,0 0 1,0 0-1,-2-3-9,0 3 6,-1 1 0,1-1 0,-1 1-1,0-1 1,0 1 0,0 1 0,0-1 0,0 1 0,0 0 0,0 0-1,-1 0 1,1 1 0,0 0 0,-1 0 0,1 0 0,0 0-1,0 1 1,-1 0 0,1 0 0,0 1 0,0-1 0,0 1 0,0 0-1,0 1 1,1-1 0,-1 1 0,1 0 0,-1 0 0,1 0-1,0 0 1,0 1 0,1 0 0,-1 0 0,1 0 0,0 0 0,0 0-1,0 1 1,0 0 0,1-1 0,0 1 0,0 0 0,0 0 0,0 0-1,1 0 1,0 0 0,0 1 0,0 1-6,4-1 46,0-1 0,0 1-1,0-1 1,1 0 0,0 0 0,0 0 0,0 0-1,1-1 1,-1 1 0,1-1 0,0-1 0,0 1-1,1-1 1,-1 1 0,1-2 0,0 1 0,0-1-1,-1 1 1,3-1-46,19 11 109,-21-11-66,0 0 0,0 0 0,0 0 0,-1 1 0,1 0 0,-1 0 0,0 0 0,0 1-1,0 0 1,0-1 0,0 2 0,-1-1 0,0 1 0,0-1 0,0 1 0,-1 0 0,1 0 0,-1 1 0,0-1 0,-1 1 0,1 0 0,-1-1 0,-1 1 0,1 0 0,-1 0-1,0 0 1,0 1 0,0-1 0,-1 0 0,0 0 0,0 0 0,-1 0 0,0 0 0,0 1 0,0-1 0,-1 0 0,1-1 0,-2 1 0,1 0 0,0 0 0,-1-1-1,-3 5-42,4-7 14,0-1-1,1 1 0,-1-1 0,0 0 0,0 1 1,0-1-1,0 0 0,-1 0 0,1-1 0,-1 1 1,1 0-1,-1-1 0,1 1 0,-1-1 0,0 0 1,0 0-1,0 0 0,1 0 0,-1-1 0,0 1 1,0-1-1,0 0 0,0 1 0,0-1 0,0-1 1,0 1-1,0 0 0,0-1 0,0 1 0,0-1 1,0 0-1,0 0 0,1 0 0,-1-1 0,0 1 1,1 0-1,-1-1 0,1 0 0,-1 0 0,1 0 1,0 0-1,0 0 0,0 0 0,0 0 0,0-1 1,0 1-1,0-1 0,1 1 0,0-1 0,-1 0 1,1 1-1,0-1 0,0 0 0,1 0 0,-1 0 1,0 0-15,0-6-9,1 1-1,0-1 1,0 1-1,0-1 1,1 1-1,1-1 1,-1 1-1,1 0 1,1 0-1,-1-1 1,1 2-1,1-1 1,0 0-1,0 1 1,0-1-1,1 1 1,0 0-1,0 1 1,4-4 10,57-23-2719,-43 35-4823,-12 4-566</inkml:trace>
  <inkml:trace contextRef="#ctx0" brushRef="#br0" timeOffset="1596.233">882 382 11157,'-3'5'2417,"4"-2"-80,-2-1-1504,2-2-993,4 0-177,0-2-159,0-1-816,0 1-1122,3-1-1615,2 1-3907</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06T17:01:08.702"/>
    </inkml:context>
    <inkml:brush xml:id="br0">
      <inkml:brushProperty name="width" value="0.05" units="cm"/>
      <inkml:brushProperty name="height" value="0.05" units="cm"/>
    </inkml:brush>
  </inkml:definitions>
  <inkml:trace contextRef="#ctx0" brushRef="#br0">1 95 7171,'6'38'8401,"-6"63"-6493,2 37-2682,-1-130 140,5 37 530,7-26-7868,-5-18-24</inkml:trace>
  <inkml:trace contextRef="#ctx0" brushRef="#br0" timeOffset="535.78">354 138 9364,'3'-1'112,"0"-1"-1,-1 0 0,1 0 1,-1 0-1,0 0 0,0-1 1,0 1-1,0 0 0,0-1 0,0 0 1,-1 1-1,1-1 0,-1 0 1,0 0-1,1 0 0,-1 0 1,-1 0-1,1 0 0,0 0 1,-1 0-1,0 0 0,1 0 1,-1 0-1,0 0 0,-1 0 1,1-1-1,0 1 0,-1 0 1,0 0-1,0 0 0,0 0 0,0 0 1,0 1-1,-1-1 0,1 0 1,-1 0-1,0 1 0,0-1 1,1 1-1,-2-1 0,1 1 1,0 0-1,0 0 0,-1 0 1,1 0-1,-1 1 0,0-1 1,1 0-1,-1 1 0,0 0 1,-1-1-112,-2 1 10,1-1 1,-1 1-1,1 0 1,-1 0-1,0 0 1,1 1-1,-1 0 1,0 0-1,1 0 1,-1 1-1,0 0 1,1 0-1,-1 0 1,1 1-1,-1 0 1,1 0-1,0 0 1,0 1 0,0 0-1,0 0 1,0 0-1,1 0 1,-1 1-1,1-1 1,0 1-1,0 1 1,0-1-1,1 0 1,0 1-1,-1 0 1,2 0-1,-1 0 1,0 0-1,1 0 1,0 0-1,0 1 1,1-1 0,-1 1-1,1-1 1,0 1-1,1-1 1,0 1-1,-1 0 1,2-1-1,-1 1 1,1 0-1,0-1 1,0 1-1,0-1 1,1 1-1,0-1 1,0 1-1,0-1 1,1 0-1,0 0-10,1-2 4,0-1 0,0 0-1,0-1 1,0 1 0,1-1-1,-1 0 1,1 0 0,-1 0-1,1 0 1,-1-1 0,1 0 0,-1 0-1,1 0 1,0 0 0,-1-1-1,1 0 1,-1 0 0,0 0-1,1 0 1,-1-1 0,0 0-1,1 0 1,-1 0 0,0 0-1,-1-1 1,1 1 0,0-1-1,-1 0 1,1 0 0,-1 0-1,0-1 1,0 1 0,0-1-1,-1 0 1,1 0 0,-1 1-1,0-2 1,0 1 0,0 0-1,1-4-3,-9 26 42,2 0 0,0 0 0,1 1 0,1 0 0,1-1 1,0 1-1,2 0 0,0 0 0,1-1 0,1 3-42,1 28 57,7 85-620,-4-165-7790,-6 11 1024</inkml:trace>
  <inkml:trace contextRef="#ctx0" brushRef="#br0" timeOffset="885.976">475 127 9428,'25'-1'3127,"-23"0"-3067,1 0 0,0 0 0,0 0 0,0 0 1,-1 1-1,1-1 0,0 1 0,0 0 0,0 0 0,0 0 0,0 0 0,0 0 1,0 1-1,0-1 0,-1 1 0,1 0 0,0 0 0,0 0 0,-1 0 0,1 0 1,0 0-1,-1 1 0,1 0 0,-1-1 0,0 1 0,0 0 0,1 0 0,-1 0 1,-1 0-1,1 1 0,0-1 0,0 1 0,-1-1 0,1 1 0,-1-1 0,0 1 1,0 0-1,0-1 0,0 1 0,0 0 0,-1 0 0,1 0 0,-1 2-60,-1 6 88,-1-1-1,0 0 1,0 0-1,-1-1 1,0 1-1,-1 0 1,0-1 0,0 0-1,-1 0 1,-1 0-1,1-1 1,-1 1-1,-3 1-87,-35 63 1018,46-72-1017,0 0 0,-1 0 0,1 0 0,0 0 0,0 0 0,-1 0 0,1 0 0,0 0 1,0-1-1,0 1 0,0-1 0,0 1 0,0-1 0,0 0 0,0 0 0,0 0 0,0 0 0,0 0 0,0 0 0,0-1 0,0 1 0,0-1 0,0 1 1,0-1-1,0 0 0,0 0 0,0 0 0,-1 0 0,1 0 0,1-1-1,19-7-628,34-11 387,-17 19-7497,-21 5-983</inkml:trace>
  <inkml:trace contextRef="#ctx0" brushRef="#br0" timeOffset="1243.889">904 357 11717,'-1'8'2337,"1"0"-128,3-1-2177,2-2-352,5-4-112,0-1-176,0 0-1793,-2-3-1729,0-2-4274</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06T17:01:06.059"/>
    </inkml:context>
    <inkml:brush xml:id="br0">
      <inkml:brushProperty name="width" value="0.05" units="cm"/>
      <inkml:brushProperty name="height" value="0.05" units="cm"/>
    </inkml:brush>
  </inkml:definitions>
  <inkml:trace contextRef="#ctx0" brushRef="#br0">67 332 8788,'-10'-45'4115,"-13"-20"-2298,-4-17-866,25 74-862,0 0 0,1 0 0,0-1 0,1 1 0,-1 0 0,2 0 0,-1 0 1,1 0-1,0 0 0,1 0 0,0 0 0,0 0 0,1 0 0,0 1 0,0-1 0,3-4-89,48 27 832,14 10-889,2-3 0,0-3 0,66 9 57,-108-28-1516,-11-3-2288,-7 1 371,7 0-5571</inkml:trace>
  <inkml:trace contextRef="#ctx0" brushRef="#br0" timeOffset="2067.247">337 86 6067,'-23'-5'4131,"-61"-4"-211,69 57-1406,84 9-1314,-52-44-1029,1 1 0,-2 0 0,0 1 0,-1 1 0,0 1 0,-2 0 0,0 1 0,0 0 0,-2 1 0,4 8-171,-4-9-63,0 0-1,2 0 0,1-1 0,0 0 1,0-2-1,2 0 0,0 0 0,1-1 1,0-1-1,1-1 0,0-1 0,6 2 64,89 38-9682,-80-38 587</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06T16:57:36.804"/>
    </inkml:context>
    <inkml:brush xml:id="br0">
      <inkml:brushProperty name="width" value="0.05" units="cm"/>
      <inkml:brushProperty name="height" value="0.05" units="cm"/>
    </inkml:brush>
  </inkml:definitions>
  <inkml:trace contextRef="#ctx0" brushRef="#br0">248 100 4210,'-4'5'1024,"1"-3"1,1 0-465,2-2-480,-1-2-272,2-1-784,-2-1-833,2-1-2113</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06T23:08:17.923"/>
    </inkml:context>
    <inkml:brush xml:id="br0">
      <inkml:brushProperty name="width" value="0.05" units="cm"/>
      <inkml:brushProperty name="height" value="0.05" units="cm"/>
    </inkml:brush>
  </inkml:definitions>
  <inkml:trace contextRef="#ctx0" brushRef="#br0">119 188 8228,'-1'-10'1583,"1"10"-1347,-1 0 1,1 0 0,-1 0 0,1 0-1,0 0 1,-1 1 0,1-1-1,-1 0 1,1 0 0,0 0 0,-1 0-1,1 0 1,-1 0 0,1 0-1,0-1 1,-1 1 0,1 0 0,-1 0-1,1 0 1,0 0 0,-1 0 0,1-1-1,0 1 1,-1 0 0,1 0-1,0-1 1,-1 1-237,-33 152 1239,7 2 0,3 30-1239,2-19 9,50-240-1653,5-58 534,-24 83 938,3 0 0,2 0 1,2 2-1,2 0 0,2 1 1,2 0-1,2 2 0,3-1 172,-25 43 42,0-1 0,0 1 0,0-1 0,0 1 0,1 0 0,-1 0 0,1 0 0,0 1-1,0-1 1,0 1 0,0-1 0,0 1 0,1 0 0,-1 0 0,0 0 0,1 1 0,0-1 0,-1 1-1,1 0 1,0 0 0,0 0 0,0 1 0,0-1 0,0 1 0,-1 0 0,1 0 0,0 0-1,0 1 1,0-1 0,0 1 0,0 0 0,0 0 0,-1 0 0,1 0 0,-1 1 0,1 0 0,-1 0-1,1 0 1,-1 0 0,0 0 0,0 1 0,0-1 0,0 1 0,1 1-42,10 16 212,-1 1 1,0 0-1,-2 0 1,0 2-1,-2-1 1,0 1-1,-2 1 1,0-1-1,-1 4-212,10 29 225,43 174-62,-60-230-192,1-1 1,-1 0-1,0 1 1,1-1 0,-1 1-1,1 0 1,-1-1-1,0 1 1,1-1 0,-1 1-1,0 0 1,1 0-1,-1-1 1,0 1 0,0 0-1,1 0 1,-1 0-1,0 0 1,0 0 0,1 0-1,-1 0 1,0 0-1,0 0 1,1 0 0,-1 0-1,0 1 1,0-1-1,1 0 1,-1 0 0,0 1-1,1-1 1,-1 0-1,0 1 1,1-1 0,-1 1-1,1-1 1,-1 1-1,1-1 1,-1 1 0,1-1-1,-1 1 1,1 0-1,-1-1 1,1 1 0,0 0-1,-1-1 1,1 1-1,0 0 1,0-1 0,-1 1-1,1 0 1,0 0-1,0-1 1,0 1 0,0 0-1,0 0 1,0-1-1,0 1 1,0 0 0,0 0-1,0-1 1,1 1-1,-1 0 1,0 0 0,0-1-1,1 1 1,-1 0-1,1-1 1,-1 1 28,-49-42-2097,46 39 2048,-48-51-1360,34 35 1398,0 0 0,0 0 0,-2 2 0,0 0 0,-1 2 0,0 0 0,-1 1 0,-11-4 11,33 18 47,0 0 0,0-1-1,0 1 1,0 0 0,0 0 0,-1 0 0,1 1-1,0-1 1,-1 0 0,1 0 0,-1 0 0,1 0-1,-1 1 1,1-1 0,-1 0 0,0 0-1,0 1 1,0-1 0,0 0 0,0 1 0,0-1-1,0 0 1,0 0 0,0 1 0,0-1 0,-1 0-1,1 0 1,-1 1 0,1-1 0,-1 0 0,1 0-1,-1 0 1,1 0 0,-1 0 0,0 0 0,0 0-1,0 0 1,0 0 0,0 0 0,0 0 0,0 0-1,0 0 1,0-1 0,0 1 0,0 0 0,0-1-1,0 1 1,-1-1 0,1 0 0,0 1-1,0-1 1,-1 0 0,1 0 0,0 1 0,0-1-1,-1 0 1,1 0 0,0 0 0,-1-1 0,1 1-1,0 0 1,0 0 0,-1-1-47,8 6-94,0 0 1,1 0-1,-1-1 0,1 1 1,0-2-1,0 1 0,0-1 0,1 0 1,-1 0-1,1-1 0,-1 0 1,1-1-1,0 1 0,0-1 1,0-1-1,0 0 0,0 0 1,0 0-1,0-1 0,0 0 1,-1-1-1,1 0 0,3-1 94,12-4 197,0-1 0,-1-1 0,0 0 0,0-2 0,-1-1 0,0-1 0,1-2-197,311-238-707,-321 245 734,0-1-1,0 0 1,-1 0 0,0-1 0,0 0 0,-1-1 0,-1-1 0,0 1-1,0-1 1,-1-1 0,-1 0 0,0 0 0,0 0 0,-1-3-27,-5 15 18,-1 0 1,1 0-1,0 0 0,-1-1 0,0 1 1,1 0-1,-1 0 0,0 0 1,1-1-1,-1 1 0,0 0 1,0-1-1,0 1 0,0 0 1,0 0-1,0-1 0,-1 1 1,1 0-1,0 0 0,-1-1 1,1 1-1,0 0 0,-1 0 1,0 0-1,1 0 0,-1 0 1,0 0-1,1 0 0,-1 0 1,0 0-1,0 0 0,0 0 1,0 0-1,0 0 0,0 1 1,0-1-1,0 0 0,0 1 1,0-1-1,-1 1 0,1-1 1,0 1-1,0-1 0,0 1 1,-1 0-1,1 0 0,0 0 1,-1 0-1,1 0 0,0 0 1,0 0-1,-1 0 0,1 0 1,0 0-1,0 1 0,-1-1 1,1 1-1,0-1 0,0 1 1,0-1-1,0 1 0,0-1-18,-73 44 521,65-35-432,1 0 0,0 0 0,0 1 0,1 0 0,0 0 0,0 1 1,1 0-1,1 0 0,0 1 0,1-1 0,0 1 0,0 0 0,2 0 1,-1 0-1,1 1 0,1-1 0,0 0 0,1 4-89,31 227 978,-21-194-925,21 110 68,-7 1-1,-7 0 0,-5 48-120,-12-208-36,-1 0 0,1 0 0,-1 0 0,1 0 1,0 0-1,-1 0 0,1 0 0,0 0 0,-1 0 1,1 0-1,-1 1 0,1-1 0,0 0 0,-1 0 1,1 0-1,0 0 0,-1 1 0,1-1 0,0 0 1,-1 0-1,1 1 0,0-1 0,0 0 0,-1 1 1,1-1-1,0 0 0,0 1 0,0-1 0,-1 0 0,1 1 1,0-1-1,0 0 0,0 1 0,0-1 0,0 0 1,0 1-1,0-1 36,-17-46-1579,14 37 1142,-24-79-7411,13 35-559</inkml:trace>
  <inkml:trace contextRef="#ctx0" brushRef="#br0" timeOffset="409.018">722 488 8740,'-2'3'2305,"6"-2"48,1 2-80,2 0-1841,4 1-192,2-1-79,4 2-33,5-2-16,0-2-64,3 4-48,3-4-112,2 1-160,1-1-161,-3-2-191,0-4-1777,-1-4-1873,-2-2-4402</inkml:trace>
  <inkml:trace contextRef="#ctx0" brushRef="#br0" timeOffset="678.638">1340 148 9732,'-8'37'6857,"5"42"-6475,2-45 340,-1 35-678,3-1-1,4 0 0,2 0 1,11 42-44,-21-144-9751,0 10 1635</inkml:trace>
  <inkml:trace contextRef="#ctx0" brushRef="#br0" timeOffset="679.638">1165 372 10581,'0'12'2273,"3"-1"0,2-3-1713,4-1-432,5-3-64,3 1-16,1-4 0,1-1-112,0-1-128,2-2-128,1-3-112,-2-1-192,-1-2-1377,0-1-288,2-1-1361,0 1-2753</inkml:trace>
  <inkml:trace contextRef="#ctx0" brushRef="#br0" timeOffset="1049.748">1534 405 9909,'10'20'6079,"56"-25"-5294,-60 1-751,0 0 0,-1 0 0,1 0-1,-1-1 1,0 0 0,-1 0 0,1 0 0,-1 0 0,0-1-1,0 0 1,-1 0 0,0 0 0,0 0 0,1-3-34,-3 7 4,0 0 1,0-1 0,0 1 0,0-1-1,0 1 1,0-1 0,-1 1 0,1-1-1,-1 1 1,0-1 0,0 1 0,0-1-1,0 1 1,0-1 0,-1 1 0,1-1-1,-1 1 1,1-1 0,-1 1 0,0-1-1,0 1 1,0-1 0,0 1 0,-1 0-1,1 0 1,0 0 0,-1 0 0,0 0-1,1 0 1,-1 0 0,0 0 0,0 1-1,0-1 1,0 1 0,0-1 0,-1 1-1,1 0 1,0 0 0,-2 0-5,-2 0 41,0 1 1,0 1-1,-1-1 0,1 1 0,0 0 1,0 0-1,0 1 0,0 0 0,0 0 1,0 0-1,0 1 0,1 0 0,-1 0 1,1 0-1,0 1 0,0 0 0,0 0 1,0 0-1,1 0 0,0 1 1,-1 0-1,2 0 0,-1 0 0,1 0 1,-1 1-1,2-1 0,-1 1 0,0 0 1,1 0-1,0 3-41,-2 3 115,1 0 0,0 0 0,1 0 0,0 1 0,1-1 0,1 1 0,0 0 0,1-1 0,0 1 0,1-1 1,0 0-1,1 1 0,2 5-115,-4-13 7,0 0 1,1 0-1,0 0 1,0 0 0,0 0-1,0 0 1,1 0 0,0-1-1,0 0 1,0 1-1,0-1 1,1 0 0,0 0-1,-1-1 1,2 1-1,-1-1 1,0 0 0,1 0-1,-1 0 1,1-1 0,0 1-1,0-1 1,0 0-1,0-1 1,0 1 0,0-1-1,0 0 1,0 0 0,1-1-1,-1 1 1,0-1-1,4-1-7,0-1-117,1 0 0,-1-1-1,1-1 1,-1 1-1,0-2 1,-1 1 0,1-1-1,-1 0 1,0-1 0,0 0-1,0 0 1,-1-1-1,0 0 1,0 0 0,-1 0-1,0-1 118,29-39-3157,-6 2-3594,-11 13-1872</inkml:trace>
  <inkml:trace contextRef="#ctx0" brushRef="#br0" timeOffset="1382.976">1926 266 10469,'1'134'7429,"44"64"-5845,-35-161-883,-44-191-509,32 139-144,1 0 0,1-1 1,1 1-1,0 0 0,1 0 1,1 0-1,0 0 0,1 0 1,0 0-1,4-6-48,43-39-788,37 45-4078,-72 18-784,-2 4-3904</inkml:trace>
  <inkml:trace contextRef="#ctx0" brushRef="#br0" timeOffset="1383.976">2348 320 11861,'3'4'2434,"0"-4"-81,3 0-2273,3 0-416,1-1-145,-1 2-111,-2 1-176,1 1-785,-5 1-800,-2 2-1393,-1 1-3153</inkml:trace>
  <inkml:trace contextRef="#ctx0" brushRef="#br0" timeOffset="1601.742">2332 445 9877,'-2'10'2513,"1"2"144,2-2-1312,2 1-305,2-2-224,1-1-191,1-2-129,2-1-128,0-2-224,-1 0-384,1-3-368,-3 0-2258,-2-6-2304,-5 0-5827</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06T17:08:48.636"/>
    </inkml:context>
    <inkml:brush xml:id="br0">
      <inkml:brushProperty name="width" value="0.05" units="cm"/>
      <inkml:brushProperty name="height" value="0.05" units="cm"/>
    </inkml:brush>
  </inkml:definitions>
  <inkml:trace contextRef="#ctx0" brushRef="#br0">2 404 11029,'0'5'2417,"0"-1"16,-2 1-1632,4-4-625,-1 3-112,1-1 0,1 0-80,1-1-128,-3-1-272,1-2-2018,0-2-2000,1-1-5106</inkml:trace>
  <inkml:trace contextRef="#ctx0" brushRef="#br0" timeOffset="227.51">166 1 12118,'2'8'2913,"4"0"48,-2 2-1584,1 3-657,-1 4-240,3 2-47,0 8-49,-2 4-64,-2 4-32,0 6-48,-3 5-32,2 5-64,-4 5-208,-1 0-304,0 2-544,-1 0-2354,1-7-2560,-2-2-6324</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06T17:08:47.920"/>
    </inkml:context>
    <inkml:brush xml:id="br0">
      <inkml:brushProperty name="width" value="0.05" units="cm"/>
      <inkml:brushProperty name="height" value="0.05" units="cm"/>
    </inkml:brush>
  </inkml:definitions>
  <inkml:trace contextRef="#ctx0" brushRef="#br0">17 481 11957,'-5'6'2690,"2"-1"-1,-2-3-1905,3 0-480,0-2-159,2-2-145,2-1-225,1-2-239,-1-2 784,0-1-3009,1-2-2193,0 0-5747</inkml:trace>
  <inkml:trace contextRef="#ctx0" brushRef="#br0" timeOffset="384.462">167 1 9460,'17'0'2782,"46"1"1182,-58-2-3949,0 1 0,1 0 1,-1 1-1,1-1 0,-1 1 1,0 0-1,1 0 0,-1 1 0,0 0 1,0 0-1,0 0 0,0 0 0,0 1 1,-1-1-1,1 1 0,-1 1 1,0-1-1,0 1 0,0-1 0,0 1 1,0 0-1,-1 1 0,0-1 0,0 0 1,0 1-1,0 0 0,-1 0-15,-2-1 3,-1 1 0,0-1 0,0 1 0,-1-1 0,1 1 0,-1-1 0,0 0 0,0 0 0,-1 0 0,1 0 0,-1 0 0,0 0 0,1-1 0,-2 1-1,1-1 1,0 0 0,-1 0 0,0 0 0,1-1 0,-1 1 0,0-1 0,0 0 0,-1 0 0,1 0 0,0 0 0,-1-1 0,1 0 0,-1 0-3,-16 11 11,22-12-11,0 0 1,0 0-1,0 0 1,0 1-1,0-1 1,0 0-1,0 1 1,0-1-1,0 1 1,0-1-1,0 1 1,-1-1-1,1 1 1,0 0-1,0-1 1,-1 1-1,1 0 1,0 0-1,-1-1 1,1 1-1,0 0 0,-1 0 1,0 0-1,1 0 1,-1 0-1,1 0 1,-1 0-1,0 0 1,0 0-1,0 0 1,1 0-1,-1 0 1,0 0-1,0 0 1,0 0-1,-1 0 1,1 0-1,0 0 1,0 0-1,0 0 1,-1 0-1,1 0 1,-1 0-1,1 0 1,0 0-1,-1 0 1,0 0-1,1-1 1,-1 1-1,0 0 1,1 0-1,-1-1 1,0 1-1,0 0 1,1-1-1,-1 1 1,0-1-1,0 1 1,0-1-1,0 1 1,0-1-1,0 0 1,0 1-1,0-1 1,0 0-1,115 61 69,-112-59-65,1 0-1,0 1 1,-1-1 0,1 0 0,-1 1-1,0 0 1,0-1 0,0 1-1,0 0 1,-1 0 0,1 0-1,-1 0 1,1 1 0,-1-1 0,0 0-1,0 1 1,-1-1 0,1 0-1,-1 1 1,1-1 0,-1 1 0,0-1-1,-1 0 1,1 1 0,0-1-1,-1 1 1,0-1 0,0 0-1,0 1 1,0-1 0,0 0 0,-1 0-1,1 0 1,-1 0 0,0 0-1,-1 1-3,-2 1 65,0 1-1,-1-1 0,0-1 0,0 1 0,0-1 1,-1 0-1,1 0 0,-1-1 0,0 0 0,0 0 0,0 0 1,0-1-1,0 0 0,-1-1 0,1 1 0,-1-1 1,-4-1-65,5-2-2010,6-4-4910,6 0-2188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06T23:08:31.057"/>
    </inkml:context>
    <inkml:brush xml:id="br0">
      <inkml:brushProperty name="width" value="0.05" units="cm"/>
      <inkml:brushProperty name="height" value="0.05" units="cm"/>
    </inkml:brush>
  </inkml:definitions>
  <inkml:trace contextRef="#ctx0" brushRef="#br0">29 278 8020,'-29'47'6492,"30"-42"-6399,-1 0 0,1 1 0,0-1 0,0 0 0,1 0 0,-1 0 0,1 0 0,0 0 0,0-1 0,1 1 0,0 0 0,0-1 0,0 0 0,0 0 0,0 0 0,1 0 0,0 0 0,0-1 0,0 1 0,0-1 0,0 0 0,1 0 0,-1-1 0,1 0 0,0 1-93,1-2 16,0 0 0,0 0 0,0 0 0,0-1 0,0 0 0,0 0 1,0-1-1,0 0 0,0 0 0,0 0 0,0-1 0,-1 1 0,1-1 0,-1-1 0,1 1 0,-1-1 0,0 0 0,1 0 0,-2-1 0,1 1 0,0-1 1,-1 0-1,0 0 0,1-1 0,-2 1 0,1-1 0,0 0 0,-1 0 0,0 0 0,0-1 0,-1 1 0,0-1 0,0 1 0,0-1 0,0 0 0,-1 0 1,0 0-1,0 0 0,0 0 0,-1 0 0,0 0 0,0 0 0,-1 0 0,0 0-16,0 3-2,-1 0 0,1 0-1,-1 0 1,0 1 0,0-1 0,0 1 0,0-1-1,-1 1 1,1 0 0,0 0 0,-1 0 0,0 0-1,1 1 1,-1-1 0,0 0 0,0 1 0,0 0 0,0 0-1,0 0 1,0 0 0,0 0 0,0 1 0,-1 0-1,1-1 1,0 1 0,0 0 0,0 0 0,-1 1-1,1-1 1,0 1 0,-2 0 2,-93 43-60,93-40 71,1 0 1,-1 0-1,1 0 0,0 1 1,0-1-1,0 1 0,0 0 0,1 0 1,0 1-1,0-1 0,0 1 1,1-1-1,0 1 0,0 0 1,0 0-1,1 0 0,0 0 1,0 0-1,0 0 0,1 0 0,0 1 1,0-1-1,1 0 0,0 0 1,0 0-1,0 0 0,1 0 1,-1 0-1,1 0 0,1-1 1,-1 1-1,1 0 0,0-1 1,1 0-1,-1 0 0,1 0 0,0 0 1,0-1-1,0 1 0,1-1 1,-1 0-1,1 0 0,0-1 1,0 1-1,1-1 0,0 0-11,141 15-2070,-50-39-5715,-51 4-296</inkml:trace>
  <inkml:trace contextRef="#ctx0" brushRef="#br0" timeOffset="391.128">636 16 8532,'-27'-15'6691,"-2"56"-6037,2 266 472,19-147-828,5-115-431,-10 151 269,14-67-3671,2-116-1661,-3-12 3530,0 1-5241</inkml:trace>
  <inkml:trace contextRef="#ctx0" brushRef="#br0" timeOffset="392.128">764 25 9508,'5'24'3750,"-5"16"-2537,1 0-789,70 513 2204,-70-540-2654,0-2-53,0 1 1,0-1 0,-1 1-1,0-1 1,-1 1 0,0-1 0,-1 1-1,-1-1 1,0 0 0,0 0-1,-1 0 1,-3 7 78,-8-9-2277,-1-18-3693,5-5-2340</inkml:trace>
  <inkml:trace contextRef="#ctx0" brushRef="#br0" timeOffset="811.525">508 296 9764,'7'3'2145,"2"-1"32,5 2-1856,2-1-1,3 0 32,3 0 0,4-1-80,2-1-112,3-1-96,3-1-208,0 1-208,1-2-208,0-1-1729,-2 2-1809,-1-4-4386</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06T17:08:46.650"/>
    </inkml:context>
    <inkml:brush xml:id="br0">
      <inkml:brushProperty name="width" value="0.05" units="cm"/>
      <inkml:brushProperty name="height" value="0.05" units="cm"/>
    </inkml:brush>
  </inkml:definitions>
  <inkml:trace contextRef="#ctx0" brushRef="#br0">18 48 9828,'-14'17'5998,"17"57"-5141,-1-46 9,-10 108 368,7 76-1432,17-184-1749,9-43-6903,-17-4 1062</inkml:trace>
  <inkml:trace contextRef="#ctx0" brushRef="#br0" timeOffset="291.752">263 0 10629,'-21'39'5795,"10"36"-5218,6-35 129,-7 16-106,7-43-532,1 0 0,0 1 0,1-1 0,1 1 0,0-1 0,1 1 0,0 0-1,1 0 1,1 0 0,0-1 0,1 1 0,0 0 0,1-1 0,0 1 0,1-1 0,1 0 0,0 0-68,-4-12-11,0 0-1,0 0 0,0 0 1,0 1-1,0-2 0,1 1 0,-1 0 1,0 0-1,0 0 0,1 0 1,-1-1-1,0 1 0,1-1 1,-1 1-1,1-1 0,-1 1 1,0-1-1,1 0 0,-1 0 1,1 1-1,-1-1 0,1 0 0,-1-1 1,1 1-1,-1 0 0,1 0 1,-1-1-1,1 1 0,-1 0 1,0-1-1,1 0 0,-1 1 1,0-1-1,1 0 0,-1 0 1,0 1-1,0-1 0,0 0 1,1 0-1,-1 0 0,0-1 0,-1 1 1,1 0-1,0 0 0,0 0 1,0-1 11,42-60-879,-15-29 103,-28 89 774,0 0 1,0-1 0,0 1 0,0 0 0,0 0 0,0 0 0,0 0 0,-1-1 0,1 1 0,-1 0 0,0 0-1,1 0 1,-1 0 0,0 0 0,0 0 0,0 1 0,-1-1 0,1 0 0,0 0 0,-1 1 0,1-1 0,-1 1 0,1-1-1,-1 1 1,0 0 0,0-1 0,0 1 0,1 0 0,-1 0 0,0 0 0,0 1 0,0-1 0,-1 0 0,1 1-1,0-1 1,0 1 0,0 0 0,0 0 0,0 0 0,-1 0 0,1 0 0,0 0 1,-117 22-211,113-17-1305,12-4-5708,1-3-1049</inkml:trace>
  <inkml:trace contextRef="#ctx0" brushRef="#br0" timeOffset="862.363">481 213 9492,'39'39'6066,"-35"-38"-6019,1-1-1,-1-1 0,0 1 0,0-1 0,1 1 0,-1-1 0,0 0 1,0-1-1,0 1 0,0-1 0,0 0 0,-1 0 0,1 0 0,0 0 1,-1 0-1,0-1 0,1 0 0,-1 0 0,0 0 0,0 0 0,-1 0 1,1 0-1,-1-1 0,1 1 0,-1-1 0,0 0 0,-1 0 0,2-2-46,-1 0 10,0 1 0,0-1 0,-1 0 0,1 0 0,-2 1 0,1-1 0,0 0 0,-1 0-1,0 0 1,-1 0 0,1 0 0,-1 1 0,0-1 0,-1 0 0,1 0 0,-1 1 0,0-1-1,0 1 1,-1-1 0,0 1 0,0 0 0,0 0 0,0 1 0,-1-1 0,0 0 0,0 1-1,0 0 1,-1 0 0,1 0 0,-1 1 0,0 0 0,0-1 0,0 2 0,0-1 0,-1 1-1,1-1 1,-1 1 0,1 1 0,-1-1 0,0 1 0,-2 0-10,7 2 16,1 1 0,-1 0 0,1-1 0,-1 1 0,1 0-1,0-1 1,-1 1 0,1 0 0,0 0 0,0-1 0,1 1 0,-1 0 0,0-1 0,0 1 0,1 0 0,-1-1 0,1 1 0,0 0 0,-1-1 0,1 1-1,0-1 1,0 1 0,0-1 0,0 1 0,0-1 0,0 0 0,0 0 0,1 1 0,-1-1 0,0 0 0,1 0 0,-1 0 0,1 0 0,-1-1-1,2 2-15,24 28 106,-1 2 0,-1 1-1,-2 0 1,-1 2 0,6 17-106,-26-49 4,0 1-1,0-1 1,0 1 0,0-1 0,-1 1-1,1 0 1,-1 0 0,0 0 0,0 0 0,-1 0-1,1 0 1,-1 0 0,0 0 0,0 0 0,0 0-1,-1 0 1,1 0 0,-1 0 0,0 0 0,0 0-1,-1 0 1,1 0 0,-1-1 0,0 1 0,0 0-1,0-1 1,0 1 0,0-1 0,-1 0-1,0 0 1,1 0 0,-1 0 0,0 0 0,0-1-1,-1 0 1,1 1 0,-1-1 0,-1 0-4,-112 33-117,114-35 117,0 0 0,0 0 0,0 0-1,0-1 1,0 1 0,0-1 0,-1 1-1,1-1 1,0 0 0,1 0 0,-1 0-1,0-1 1,0 1 0,0-1 0,1 0-1,-1 0 1,1 1 0,-1-1 0,1-1-1,0 1 1,0 0 0,0-1 0,0 1 0,0-1-1,1 1 1,-1-1 0,1 0 0,-1 0-1,1 0 1,0 0 0,0 0 0,1 0-1,-1 0 1,0 0 0,1 0 0,0 0-1,0-3 1,0-2 64,1 0 0,0 0 0,1 1 0,0-1 0,0 0 0,0 1 0,1 0 0,0-1 0,1 1 0,0 0 0,0 1 0,0-1 0,1 1 0,0 0 0,0 0 0,0 0 0,6-4-64,65-19-2394,-24 58-5637,-44-21-992</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06T17:08:40.446"/>
    </inkml:context>
    <inkml:brush xml:id="br0">
      <inkml:brushProperty name="width" value="0.05" units="cm"/>
      <inkml:brushProperty name="height" value="0.05" units="cm"/>
    </inkml:brush>
  </inkml:definitions>
  <inkml:trace contextRef="#ctx0" brushRef="#br0">1 237 8228,'0'9'4494,"4"17"-2137,56 212 702,-63-75-7369,2-156-765,1-8-3678</inkml:trace>
  <inkml:trace contextRef="#ctx0" brushRef="#br0" timeOffset="5066.489">367 183 8692,'21'-8'4844,"2"-68"-4182,-23 72-626,-1-1 0,1 1-1,-1 0 1,0-1-1,0 1 1,0 0-1,-1 0 1,0 0-1,0 0 1,0 0-1,0 0 1,0 0 0,-1 0-1,1 1 1,-1 0-1,0-1 1,0 1-1,-1 0 1,1 0-1,-1 1 1,1-1-1,-1 1 1,0-1 0,0 1-1,0 1 1,0-1-1,0 0 1,0 1-1,-1 0 1,1 0-1,0 0 1,-1 1-1,1-1 1,0 1-1,-1 0 1,1 0 0,-1 1-1,1-1 1,0 1-1,-1 0 1,1 0-1,0 0 1,0 1-1,-1 0 1,1-1-1,0 2 1,1-1 0,-1 0-1,0 1 1,1-1-1,-1 1 1,1 0-1,0 0 1,0 1-1,0-1 1,0 1-1,1-1 1,0 1-1,-2 3-35,0-3 35,1 0-1,0 1 0,1-1 0,-1 0 0,1 1 0,0 0 0,0 0 0,0-1 1,1 1-1,0 0 0,0 0 0,0 0 0,0 1 0,1-1 0,0 0 1,0 0-1,0 0 0,1 0 0,-1 0 0,1 0 0,1 0 0,-1 0 0,1 0 1,-1 0-1,2 0 0,-1-1 0,0 1 0,1-1 0,2 3-34,-1-6 3,1-1 1,0 1-1,0-1 0,0-1 0,0 1 0,0-1 0,-1 1 1,1-1-1,0-1 0,0 1 0,-1-1 0,1 0 1,-1 0-1,0 0 0,1 0 0,-1-1 0,0 0 0,0 0 1,0 0-4,4-1-7,2-3 7,-10 8-1,0 0 1,0-1 0,-1 1-1,1-1 1,0 1 0,0 0 0,0-1-1,0 1 1,1-1 0,-1 1 0,0 0-1,0-1 1,0 1 0,0-1-1,1 1 1,-1 0 0,0-1 0,0 1-1,1-1 1,-1 1 0,0-1-1,1 1 1,-1-1 0,1 1 0,-1-1-1,1 0 1,-1 1 0,1-1-1,-1 1 1,1-1 0,-1 0 0,1 0-1,-1 1 1,1-1 0,-1 0 0,1 0-1,0 0 1,-1 1 0,1-1-1,0 0 1,-1 0 0,1 0 0,-1 0-1,1 0 1,0 0 0,-1-1-1,1 1 1,-1 0 0,1 0 0,0 0-1,-1 0 1,1-1 0,-1 1-1,1 0 1,-1-1 0,1 1 0,0 0 0,-4 24 82,-3 9 11,1 2 1,3-1 0,0 0 0,2 1 0,2-1-1,1 0 1,2 0 0,6 23-94,3-35-1469,0-42-6677,-9 1-394</inkml:trace>
  <inkml:trace contextRef="#ctx0" brushRef="#br0" timeOffset="5401.761">508 146 9140,'17'-3'4974,"32"18"-4100,-45-14-814,-1 1 0,0-1-1,1 1 1,-1 0 0,0 0 0,0 0-1,0 0 1,0 0 0,-1 1 0,1-1-1,-1 1 1,1 0 0,-1 0 0,0 0-1,0 0 1,0 0 0,0 0 0,-1 1-1,1-1 1,-1 0 0,0 1 0,0-1-1,0 1 1,-1 0 0,1-1 0,-1 1-1,0 0 1,0-1 0,0 1 0,0 0-1,-1-1 1,1 1 0,-1-1 0,0 1-1,-1 1-59,-63 115 169,-20 16 1354,124-147-1355,69-10-632,-71 15-2353,1-1-4443,-23 3-1138</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06T17:08:46.397"/>
    </inkml:context>
    <inkml:brush xml:id="br0">
      <inkml:brushProperty name="width" value="0.05" units="cm"/>
      <inkml:brushProperty name="height" value="0.05" units="cm"/>
    </inkml:brush>
  </inkml:definitions>
  <inkml:trace contextRef="#ctx0" brushRef="#br0">9 1 10885,'-1'3'2305,"-3"-3"16,3 2-1969,-1-1-224,2 1-80,0 0-128,2-2-144,1 1-160,-1 1-464,-1 0-1457,3-6-1745,0-2-4098</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06T17:08:34.203"/>
    </inkml:context>
    <inkml:brush xml:id="br0">
      <inkml:brushProperty name="width" value="0.05" units="cm"/>
      <inkml:brushProperty name="height" value="0.05" units="cm"/>
    </inkml:brush>
  </inkml:definitions>
  <inkml:trace contextRef="#ctx0" brushRef="#br0">0 838 9124,'30'10'7119,"27"-30"-6477,-52 18-210,107-45 923,-66 29-1023,-1-1 0,-1-2 0,-1-2-1,0-1 1,-2-3 0,8-8-332,-46 32 12,243-233 1127,-233 221-1100,0-1 0,-1 0 1,-1-1-1,-1 0 0,0-1 0,-2 0 1,0-1-1,0 0 0,-2 0 0,-1 0 0,0-1 1,-1 0-1,-1 0 0,-1 0 0,-1-14-39,-1 31-151,-4-39-136,-8 22-4098,7 20-4046,0 3-717</inkml:trace>
  <inkml:trace contextRef="#ctx0" brushRef="#br0" timeOffset="420.613">665 72 10933,'29'-8'5814,"23"-9"-4147,96-28-1547,-147 44-54,1 1 0,0 0 0,-1-1 0,1 1 0,0 0 0,-1 0 0,1 0 0,0 1 1,-1-1-1,1 0 0,-1 1 0,1-1 0,0 1 0,-1-1 0,1 1 0,-1 0 0,1-1 0,-1 1 0,0 0 0,1 0 0,-1 0 1,0 0-1,0 0 0,1 1 0,-1-1 0,0 0 0,0 0 0,0 1 0,-1-1 0,1 1 0,0-1 0,0 1 0,-1-1 0,1 1 1,-1-1-1,1 1 0,-1 0 0,0-1 0,0 1 0,0 0-66,9 80 2036,-9-59-1902,4 127 800,-3-64-1614,4-1-3974,-5-80 3358,1 5-600,3-6-4649,-2-3-2665</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06T17:08:33.082"/>
    </inkml:context>
    <inkml:brush xml:id="br0">
      <inkml:brushProperty name="width" value="0.05" units="cm"/>
      <inkml:brushProperty name="height" value="0.05" units="cm"/>
    </inkml:brush>
  </inkml:definitions>
  <inkml:trace contextRef="#ctx0" brushRef="#br0">67 1 8516,'-5'2'432,"1"1"0,-1 0 0,1 0 0,0 0 0,0 1 0,0 0 0,0-1 0,1 1 0,0 1 1,0-1-1,0 0 0,0 1 0,0 0 0,1-1 0,0 1 0,0 0 0,0 0 0,1 0 0,0 1-432,-3 166 2108,7-133-1607,38 357 1503,-9-209-387,53 178-1617,138 356 1552,-190-635-1366,3-2 0,5-1 0,3-3 1,3-1-1,3-3 0,4-1 0,4-3 0,42 40-186,82 110 425,85 89-210,135 60-201,-378-357-606,-31-43-896,4 20 1270,0 1-243,-38-99-4459,-5 47-5399,25 45 1667</inkml:trace>
  <inkml:trace contextRef="#ctx0" brushRef="#br0" timeOffset="350.679">1283 3397 10757,'71'43'6497,"20"13"-3349,131 54-2423,-108-63-621,-111-48-88,0-1 1,0 1-1,0-1 0,0 0 0,-1 0 1,1 0-1,0 0 0,-1-1 1,1 1-1,-1-1 0,0 0 1,0 1-1,0-1 0,0 0 0,-1 0 1,1 0-1,-1-1 0,1 1 1,-1 0-1,0 0 0,-1-1 0,1 1 1,0 0-1,-1-1 0,0 1 1,0-1-1,0 1 0,0-1 0,0 1 1,-1-1-1,0 1 0,1 0 1,-2-3-17,2-5 12,-18-283-1528,0 169-8728,11 88 223</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06T17:08:27.396"/>
    </inkml:context>
    <inkml:brush xml:id="br0">
      <inkml:brushProperty name="width" value="0.05" units="cm"/>
      <inkml:brushProperty name="height" value="0.05" units="cm"/>
    </inkml:brush>
  </inkml:definitions>
  <inkml:trace contextRef="#ctx0" brushRef="#br0">0 232 10885,'49'-7'5380,"0"-3"-3627,72-8-1885,-96 15 165,-8 0-2531,-7 3-4957,-16 0-511</inkml:trace>
  <inkml:trace contextRef="#ctx0" brushRef="#br0" timeOffset="184.732">61 261 9748,'-13'70'6315,"14"40"-5066,0-64-563,0-13-800,5 83 440,9-43-5461,-13-69 234,-1-4-3273</inkml:trace>
  <inkml:trace contextRef="#ctx0" brushRef="#br0" timeOffset="384.522">142 458 10725,'4'-4'2289,"2"3"0,6-3-1905,3 1-192,1-2-80,6 0-32,-1 2-48,-1 1 0,0 0-64,-2 1-144,-2 2-144,-3 4-224,-1 0-369,-6 4-1392,-1-1-1696,-6 2-3843</inkml:trace>
  <inkml:trace contextRef="#ctx0" brushRef="#br0" timeOffset="634.945">142 684 9364,'9'0'2449,"1"-2"81,3-1-1026,2-2-639,4-1-65,3 1-48,-1-2-143,4 2-113,-2 0-96,-2 2-80,1 1-112,-2 2-272,-1 2-304,0-1-432,-3 1-2130,1-4-2320,-3-1-5635</inkml:trace>
  <inkml:trace contextRef="#ctx0" brushRef="#br0" timeOffset="1164.869">571 381 8532,'24'0'8294,"21"63"-6450,-38-48-1673,0 2-275,0 0 0,1-1 0,1 0 0,0 0 1,1-1-1,1 0 0,0-1 0,1 0 0,0-1 0,2 0 1,-1-1-1,8 4 104,-13-14-1554,-2-12-5550,-5-4-1833</inkml:trace>
  <inkml:trace contextRef="#ctx0" brushRef="#br0" timeOffset="1385.918">760 309 9973,'-84'60'5687,"58"-37"-5411,2 2 0,2 0 1,0 2-1,1 0 0,2 1 0,-3 7-276,2 21-947,47-76-7233,-10 3-10</inkml:trace>
  <inkml:trace contextRef="#ctx0" brushRef="#br0" timeOffset="1618.641">1026 167 8372,'9'13'8182,"-13"47"-7765,3-52 303,-8 308 1222,9-316-2056,1-1 1,-1 1-1,0 0 0,1 0 1,-1 0-1,0 0 1,1 0-1,-1 0 0,0 0 1,1 0-1,-1 0 0,0 0 1,1 0-1,-1 0 1,0 1-1,0-1 0,1 0 1,-1 0-1,0 0 0,1 0 1,-1 0-1,0 1 0,0-1 1,1 0-1,-1 0 1,0 1 113,5-40-8134,-5 18-411</inkml:trace>
  <inkml:trace contextRef="#ctx0" brushRef="#br0" timeOffset="1806.87">889 316 10789,'-10'14'5851,"25"-3"-4185,31 0-1025,125-32-382,-124 9-3792,1 3-3864,-32 7-879</inkml:trace>
  <inkml:trace contextRef="#ctx0" brushRef="#br0" timeOffset="2142.245">1164 438 10533,'6'40'5430,"-4"-37"-5371,0-1 0,0 0 0,0-1 0,0 1 0,0 0 0,0-1 0,1 1 0,-1-1 0,0 1 0,1-1 0,0 0 0,-1 0 0,1 0 0,-1-1 0,1 1 0,0-1 0,0 1 0,-1-1 0,1 0 0,0 0 0,0 0 0,-1 0 0,1-1 0,0 1 0,-1-1 0,1 1 0,0-1 0,-1 0 0,1 0 0,-1 0 0,3-2-59,4 0 13,0 0-1,0-1 1,-1 0 0,1-1-1,-1 0 1,0 0-1,0-1 1,0 0 0,-1 0-1,0-1 1,-1 0 0,1 0-1,-1-1 1,0 0-1,-1 0 1,0 0 0,0 0-1,-1-1 1,0 0-1,-1 0 1,0 0 0,2-7-13,-5 14-11,-1 0 1,1-1 0,-1 1 0,1 0-1,-1 0 1,1 0 0,-1 0-1,0 0 1,0 0 0,0 0 0,0 0-1,-1 0 1,1 1 0,0-1 0,-1 0-1,1 1 1,-1-1 0,0 1 0,1-1-1,-1 1 1,0 0 0,0 0-1,0 0 1,0 0 0,0 0 0,0 0-1,0 1 1,0-1 0,0 0 0,0 1-1,-1 0 1,1 0 0,0-1 0,0 1-1,0 0 1,-1 1 0,1-1-1,0 0 11,-86 17 30,82-13 37,0 0-1,0 0 1,0 0-1,0 0 0,1 1 1,0 0-1,0 0 1,0 1-1,1 0 0,0-1 1,0 1-1,0 1 0,1-1 1,-1 0-1,2 1 1,-1 0-1,1 0 0,0-1 1,0 1-1,1 1 1,0-1-1,0 0 0,1 0 1,0 0-1,0 0 0,0 1 1,1-1-1,0 0 1,1 0-1,-1 0 0,2 0 1,-1 0-1,1-1 1,-1 1-1,2-1 0,-1 1 1,1-1-1,0 0 1,0-1-1,1 1 0,0-1 1,0 1-1,1-1-66,-2-1-12,0-1 0,0 0 0,1 0 0,-1-1 0,1 1 0,0-1 0,-1 0 0,1 0 0,0 0 0,1-1 0,-1 0 0,0 0 0,0 0 0,0 0 0,1-1 1,-1 0-1,0 0 0,0-1 0,1 1 0,-1-1 0,0 0 0,0-1 0,0 1 0,0-1 0,0 0 0,0 0 0,0 0 0,-1-1 0,3-1 12,59-49-2847,-21-10-5751,-32 35-174</inkml:trace>
  <inkml:trace contextRef="#ctx0" brushRef="#br0" timeOffset="2382.239">1509 286 9796,'8'106'7535,"-4"49"-6367,-24-104-794,15-108-297,7 43-87,0 0-1,1 0 1,0 0 0,1 0-1,1 1 1,0-1 0,1 1-1,0 0 1,1 1-1,0 0 1,1 0 0,1 0-1,0 1 1,0 0 0,1 1-1,0 0 1,2 0 10,37-1-2031,-31 20-6268,-14-4-145</inkml:trace>
  <inkml:trace contextRef="#ctx0" brushRef="#br0" timeOffset="2787.928">1707 305 10229,'-1'7'5394,"-1"2"-3962,-3 8-935,-8 218 1797,43-329-2515,27-79-161,-56 172 401,-1 0-1,0 0 0,0 0 0,1 0 1,-1 0-1,1 0 0,-1 0 0,1 0 0,-1 0 1,1 0-1,-1 1 0,1-1 0,0 0 0,0 0 1,-1 1-1,1-1 0,0 0 0,0 1 0,0-1 1,0 0-1,0 1 0,0 0 0,0-1 0,0 1 1,0-1-1,0 1 0,0 0 0,0 0 0,0 0 1,0-1-1,0 1 0,0 0 0,0 0 0,0 1 1,1-1-1,-1 0 0,0 0 0,0 0 0,0 1 1,0-1-1,0 1 0,0-1 0,0 0 0,0 1 1,-1 0-1,1-1 0,0 1 0,0 0 0,0-1 1,0 1-1,-1 0 0,1 0 0,0 0 1,-1-1-1,1 1 0,-1 0 0,1 0 0,-1 0 1,1 0-1,-1 0 0,1 1-18,31 60 1069,-27-45-1140,-1-1 1,-1 1-1,0 0 0,-1 0 0,-1 0 0,-1 0 0,0 1 1,-1-1-1,-1 0 0,-1 0 0,-1 3 71,0-43-11136,5 4 1628</inkml:trace>
  <inkml:trace contextRef="#ctx0" brushRef="#br0" timeOffset="3523.232">2176 391 11525,'-4'-9'5635,"8"-26"-4747,-1 7-677,-3 26-210,0 1 0,-1-1 0,1 1-1,-1-1 1,1 1 0,-1-1 0,1 1 0,-1 0-1,0-1 1,1 1 0,-1 0 0,0-1 0,0 1 0,0 0-1,0 0 1,0 0 0,-1 0 0,1 0 0,0 0 0,0 0-1,-1 0 1,1 0 0,0 1 0,-1-1 0,1 0 0,-1 1-1,1-1 1,-1 1 0,1 0 0,-1-1 0,1 1 0,-1 0-1,0 0 1,1 0 0,-1 0 0,1 0 0,-1 1 0,1-1-1,-1 0 1,1 1 0,-1-1 0,1 1 0,-1-1-1,1 1 1,0 0 0,-1 0 0,1-1 0,0 1 0,-2 1-1,-70 42-36,65-38 127,0 0-1,1 1 1,-1 0-1,1 0 1,1 0-1,-1 1 1,2 0-1,-1 0 1,1 1-1,0-1 1,0 1-1,1 0 1,1 1-1,-1-1 1,2 1-1,-1-1 1,1 1-1,1 0 1,0 0-1,0 0 1,1 0-1,0 0 1,0 0-1,2 6-90,-1-14 12,-1-1-1,1 0 1,-1 1-1,1-1 1,0 0-1,-1 0 1,1 0-1,0 0 1,0 0-1,0 0 1,0 0-1,0 0 1,0 0 0,0 0-1,0 0 1,0-1-1,1 1 1,-1 0-1,0-1 1,0 1-1,1-1 1,-1 1-1,0-1 1,1 0-1,-1 0 1,0 1 0,1-1-1,-1 0 1,0 0-1,1 0 1,-1 0-1,0-1 1,1 1-1,-1 0 1,1-1-1,-1 1 1,0 0-1,0-1 1,1 0-1,-1 1 1,0-1 0,0 0-1,0 1 1,0-1-1,0 0 1,0 0-1,1-1-11,56-42-132,-58 43 130,14-11-261,0-1 0,-1-1-1,-1 0 1,0-1 0,-1 0-1,0-1 1,-1 0 0,-1-1-1,-1 0 1,3-9 263,-27 47 542,13-8-411,0-1 1,0 1 0,1-1 0,1 1-1,0 0 1,0 0 0,2 0 0,0 0-1,0-1 1,1 1 0,0 0 0,1-1 0,1 0-1,0 1 1,1-1 0,0-1 0,1 1-1,6 9-131,-10-19-21,0 0-1,0-1 0,0 1 0,0-1 1,1 1-1,-1-1 0,1 0 0,-1 0 1,1 0-1,-1 0 0,1 0 0,0-1 1,-1 1-1,1-1 0,0 1 0,0-1 1,-1 0-1,1 0 0,0-1 0,0 1 1,-1 0-1,1-1 0,0 0 0,-1 0 1,1 0-1,-1 0 0,1 0 0,-1 0 1,1 0-1,-1-1 0,0 1 0,0-1 1,1 0-1,-1 0 0,0 0 0,-1 0 1,1 0 21,70-80-2085,-72 82 2066,24-32-1098,-1-2-1,-2 0 0,-2-1 0,0-1 1,-3-1-1,-1 0 0,-2-1 0,3-19 1118,-14-103 2475,-17 128 30,-2 47 700,-13 277 2403,26-132-4406,32-58-4069,-28-102 2805,9 15-3267,-2-11-3474,-1-7-4405</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06T17:08:25.874"/>
    </inkml:context>
    <inkml:brush xml:id="br0">
      <inkml:brushProperty name="width" value="0.05" units="cm"/>
      <inkml:brushProperty name="height" value="0.05" units="cm"/>
    </inkml:brush>
  </inkml:definitions>
  <inkml:trace contextRef="#ctx0" brushRef="#br0">12 119 10869,'-12'11'5354,"18"37"-5192,-4-37 538,7 69-136,-5 1 1,-3-1-1,-3 1 0,-7 26-564,34-223-6232,-18 70 1323,-2-1-3292</inkml:trace>
  <inkml:trace contextRef="#ctx0" brushRef="#br0" timeOffset="359.851">71 48 9572,'14'0'6146,"23"13"-5471,-23-8-42,123 54 569,-134-56-1196,1-1-1,0 1 0,-1 0 1,1 0-1,-1 0 0,0 1 1,0-1-1,0 1 1,-1 0-1,1 0 0,-1 0 1,0 0-1,0 0 1,0 0-1,-1 0 0,1 1 1,-1-1-1,0 1 1,0-1-1,-1 1 0,1-1 1,-1 1-1,0-1 0,0 1 1,-1-1-1,1 1 1,-1-1-1,0 1 0,0-1 1,-2 5-6,-3 3 24,0 0 0,-1-1 0,0 0 0,-1 0 0,0-1 1,-1 0-1,0 0 0,-1-1 0,0 0 0,0-1 0,-1 0 0,1 0 0,-2-1 1,1-1-1,-1 0 0,0 0 0,-1-2 0,1 1 0,-1-1 0,0-1 1,0 0-1,-9 0-24,50-2 245,0 1 0,0 2 1,0 1-1,-1 1 0,1 1 0,-2 1 1,1 2-1,-1 0 0,0 2 1,5 4-246,1-2 70,5 1-351,32 15-13,-29-4-5048,-38-25-461,-5-5-3921</inkml:trace>
  <inkml:trace contextRef="#ctx0" brushRef="#br0" timeOffset="685.614">642 95 10277,'1'6'607,"20"158"7788,23 78-7043,-19-145-2486,-22-142-4671,-3 18 616,-2-5-3314</inkml:trace>
  <inkml:trace contextRef="#ctx0" brushRef="#br0" timeOffset="926.736">665 11 10021,'8'-4'5595,"20"3"-5693,-21 1 638,-5 0-500,19-3 132,0 1 1,-1 1-1,1 1 1,0 1-1,-1 1 1,1 0-1,-1 2 1,1 0-1,-1 1 1,0 1-1,-1 1 1,0 1-1,0 1 0,0 1-172,-17-9 29,0 1 0,-1 0-1,1 0 1,-1 0-1,1 0 1,-1 0-1,0 0 1,0 0 0,0 0-1,0 0 1,0 0-1,0 1 1,-1-1-1,1 0 1,-1 1-1,1-1 1,-1 1 0,0-1-1,0 0 1,0 1-1,0-1 1,-1 1-1,1-1 1,-1 0 0,1 1-1,-1-1 1,0 0-1,0 0 1,0 1-1,0-1 1,0 0-1,0 0 1,-1 0 0,1 0-1,-1-1 1,1 1-1,-2 1-28,-69 64 782,55-55-817,0-1 0,-1 0 0,0-1 0,-1-1 0,0-1 0,0-1 0,-1-1 0,0 0 0,0-2 0,0 0 0,-12 0 35,16-8-2025,20-16-7816,11 8 1741</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06T17:08:24.903"/>
    </inkml:context>
    <inkml:brush xml:id="br0">
      <inkml:brushProperty name="width" value="0.05" units="cm"/>
      <inkml:brushProperty name="height" value="0.05" units="cm"/>
    </inkml:brush>
  </inkml:definitions>
  <inkml:trace contextRef="#ctx0" brushRef="#br0">94 36 6787,'0'-2'1473,"-1"0"-1,-1 1-1071,0-3-353,1 3-112,-1-1-208,0 2-321,-1 0-255,1 0-449,-1 3-175,0-1-769,1 1-1153</inkml:trace>
  <inkml:trace contextRef="#ctx0" brushRef="#br0" timeOffset="621.592">150 111 8276,'4'-43'6408,"-20"-24"-4719,14 67-1678,0 0 1,0 0-1,-1 0 1,1 1-1,0-1 1,0 1-1,0-1 0,-1 1 1,1 0-1,0 0 1,0 0-1,0 0 1,0 0-1,0 0 1,0 1-1,1-1 1,-1 0-1,0 1 1,1 0-1,-1-1 0,1 1 1,-1 0-1,1 0 1,0 0-1,0 0 1,0 0-1,0 0 1,0 0-1,0 0 1,1 0-1,-1 1 0,1-1 1,-1 0-1,1 1-11,-16 33 206,2 1-1,2 0 1,1 1-1,2 0 0,1 1 1,2 0-1,2 0 1,2 1-1,1 6-205,1-38 36,0 0 0,0 0 1,1 0-1,0 0 0,0 0 0,1 0 0,0-1 0,0 1 1,1-1-1,0 1 0,0-1 0,1 0 0,0 0 0,0-1 0,1 1 1,-1-1-1,2 0 0,-1 0 0,0 0 0,7 4-36,-8-11-5,1 1 0,0-1 0,-1 0 0,1 0 0,-1 0 0,0-1 0,1 1 0,-1-1 0,0 0 1,0-1-1,0 1 0,0-1 0,0 1 0,-1-1 0,1 0 0,-1-1 0,0 1 0,0-1 0,0 1 0,0-1 0,-1 0 0,1 0 0,-1-1 5,11-10-99,80-105-1075,-93 121 1177,0-1 0,0 1-1,0 0 1,-1-1 0,1 1 0,0 0 0,0-1 0,-1 1 0,1-1-1,-1 1 1,1 0 0,-1-1 0,1 1 0,-1-1 0,1 1 0,-1-1-1,1 0 1,-1 1 0,1-1 0,-1 0 0,0 1 0,1-1 0,-1 0-1,0 1 1,1-1 0,-1 0 0,0 0 0,1 0 0,-1 0 0,0 0-1,0 0 1,1 0 0,-1 0 0,0 0 0,1 0 0,-1 0 0,0 0-1,1-1 1,-1 1 0,0 0 0,1 0 0,-1-1 0,0 1 0,1 0-1,-1-1 1,1 1 0,-1-1 0,1 1 0,-1-1 0,1 1 0,-1-1-1,1 1 1,-1-1 0,1 1 0,0-1 0,-1 0 0,1 0-3,-3 10 49,1 1 0,1-1 1,-1 1-1,1-1 1,1 1-1,0-1 1,0 1-1,1-1 0,1 1 1,-1-1-1,1 1 1,1-1-1,0 0 1,0 0-1,1 0 0,0 0 1,0-1-1,1 1 1,2 1-50,6 3-2130,-2-16-5427,-3-2-1805</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06T17:08:18.040"/>
    </inkml:context>
    <inkml:brush xml:id="br0">
      <inkml:brushProperty name="width" value="0.05" units="cm"/>
      <inkml:brushProperty name="height" value="0.05" units="cm"/>
    </inkml:brush>
  </inkml:definitions>
  <inkml:trace contextRef="#ctx0" brushRef="#br0">1 53 10549,'90'-4'7034,"121"-27"-4605,-174 20-2164,-24 6-2463,-24 3-7573,0 4 1463</inkml:trace>
  <inkml:trace contextRef="#ctx0" brushRef="#br0" timeOffset="200.526">74 72 9636,'-3'25'5494,"16"19"-4368,-5-20-385,25 287 1160,-30-243-3031,-3-50 903,-1-11-1769,1-3-5201,0-7-1151</inkml:trace>
  <inkml:trace contextRef="#ctx0" brushRef="#br0" timeOffset="380.153">142 301 9204,'7'0'2193,"1"-4"16,2 1-1120,1 1-721,3-1-176,2 1-32,-1 2-48,0-1-80,-2 2-48,-1 3-112,-3-1-160,0 2-272,-3 2-1665,-1-1-1777,-3 1-4338</inkml:trace>
  <inkml:trace contextRef="#ctx0" brushRef="#br0" timeOffset="576.359">120 529 10901,'0'5'2465,"0"-2"48,2 1-1776,4-1-193,6-1-48,4-2-64,1 0-80,4 0-47,4-2-81,0 0-96,-1-1-192,1-2-272,-2 2-337,0-1-2080,-3 1-2193,5 2-5379</inkml:trace>
  <inkml:trace contextRef="#ctx0" brushRef="#br0" timeOffset="1063.149">427 35 10581,'9'-2'5246,"16"-3"-4656,-7 2-306,37-6-552,0 1 0,1 3 0,0 3-1,43 4 269,-90 0-1813,-11 1-4476,-9 0-1237</inkml:trace>
  <inkml:trace contextRef="#ctx0" brushRef="#br0" timeOffset="1313.481">515 48 7443,'-15'30'6677,"32"32"-5355,-8-37-655,2 13-309,24 158-946,-52-159-1768,-9-25-4116,8-10-579</inkml:trace>
  <inkml:trace contextRef="#ctx0" brushRef="#br0" timeOffset="5947.221">333 519 8628,'8'-5'6362,"52"-16"-4624,7 12-1582,1 3 0,0 4 0,0 2 0,0 3 0,0 3 0,14 5-156,-64-9-99,-1-2-1422,-14-2-5607,-6-1-1788</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06T17:08:16.249"/>
    </inkml:context>
    <inkml:brush xml:id="br0">
      <inkml:brushProperty name="width" value="0.05" units="cm"/>
      <inkml:brushProperty name="height" value="0.05" units="cm"/>
    </inkml:brush>
  </inkml:definitions>
  <inkml:trace contextRef="#ctx0" brushRef="#br0">4 969 9300,'-3'-62'6353,"49"-26"-5126,-38 76-747,30-39-40,2 2 1,2 2-1,2 2 0,33-26-440,53-55 565,-57 40-274,83-71-3,-86 125-1736,-88 36-133,0 0-1707,5-3-2123,2 0-3126</inkml:trace>
  <inkml:trace contextRef="#ctx0" brushRef="#br0" timeOffset="245.445">570 100 10581,'76'-69'5269,"-66"64"-5153,0 0 1,0 1 0,0 0-1,0 1 1,1 1-1,0-1 1,-1 2-1,1-1 1,0 1-1,0 1 1,-1 0-1,1 1 1,0 0-1,0 0 1,-1 1 0,1 1-1,-1-1 1,1 2-1,-1 0 1,0 0-1,0 1 1,0 0-117,-7-3 27,0 1 0,0-1-1,0 1 1,0 0 0,0 0 0,-1 0 0,1 0 0,-1 0 0,0 0 0,0 1 0,0-1 0,0 1 0,-1-1-1,1 1 1,-1 0 0,0-1 0,0 1 0,0 0 0,-1 0 0,1 0 0,-1 0 0,0 0 0,0 0 0,-1 0-1,1 0 1,-1 0 0,0-1 0,0 1 0,0 0 0,0 0 0,-1-1 0,1 1 0,-1-1 0,0 1 0,0 0-27,-86 121 495,82-118-513,-25 32-823,-29 32 1045,15-36-8878,37-32-1848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06T23:08:29.215"/>
    </inkml:context>
    <inkml:brush xml:id="br0">
      <inkml:brushProperty name="width" value="0.05" units="cm"/>
      <inkml:brushProperty name="height" value="0.05" units="cm"/>
    </inkml:brush>
  </inkml:definitions>
  <inkml:trace contextRef="#ctx0" brushRef="#br0">0 190 8244,'3'63'5787,"2"5"-3552,1 144-1680,-11-164-408,3-81-19,3 7-127,2 1 0,1-1 1,0 1-1,2 0 1,1 0-1,2 0 0,0 1 1,1 0-1,1 1 0,5-5-1,-14 26 7,-1 0-1,1 0 0,0 0 1,0 0-1,0 0 0,0 1 1,0-1-1,0 1 1,1 0-1,-1-1 0,1 1 1,-1 0-1,0 0 1,1 1-1,0-1 0,-1 0 1,1 1-1,-1 0 0,1 0 1,0-1-1,-1 2 1,1-1-1,0 0 0,-1 0 1,1 1-1,-1-1 0,1 1 1,-1 0-1,1 0 1,-1 0-1,1 0 0,-1 0 1,0 1-1,0-1 1,1 1-1,-1-1 0,0 1 1,0 0-1,-1 0 0,1 0 1,0 0-1,-1 0 1,1 0-1,-1 0 0,1 1 1,-1-1-1,0 0 1,0 1-1,0-1 0,0 1 1,-1 0-7,18 34 98,-3 0 0,-1 0 0,-2 2 0,-1-1 1,0 14-99,-8-24-641,-3-21-8205,2-16 407</inkml:trace>
  <inkml:trace contextRef="#ctx0" brushRef="#br0" timeOffset="353.241">479 345 7860,'-43'59'5577,"39"-53"-5479,1 0 0,-1 0 1,1 1-1,0 0 0,1 0 0,0 0 0,0 0 0,0 0 0,1 0 1,0 0-1,0 0 0,1 1 0,0-1 0,0 0 0,1 1 1,0-1-1,0 0 0,1 0 0,0 0 0,0 0 0,0 0 0,2 2-98,-3-7 8,0 0 0,0 0-1,0 0 1,1 0 0,-1 0-1,0 0 1,1-1 0,-1 1 0,1 0-1,0-1 1,0 0 0,-1 1-1,1-1 1,0 0 0,0 0-1,0 0 1,0 0 0,1 0-1,-1 0 1,0-1 0,0 1-1,0-1 1,1 1 0,-1-1-1,0 0 1,0 0 0,1 0-1,-1 0 1,0 0 0,1-1-1,-1 1 1,0-1 0,0 1-1,0-1 1,0 0 0,1 0-1,-1 0 1,0 0 0,0 0-1,-1-1 1,1 1 0,0 0-8,68-70 88,-66 66-81,0 1 0,-1-1 0,0 0 0,0 0 0,0-1-1,-1 1 1,1 0 0,-1-1 0,-1 0 0,1 1 0,-1-1 0,0 0-1,0 0 1,0 0 0,-1 0 0,0 0 0,0 1 0,-1-1 0,0 0-1,0 0 1,0 0 0,-1 0 0,1 1 0,-1-1 0,-1 1-1,1-1 1,-1 1 0,0 0 0,0 0 0,0 0 0,-1 1 0,0-1-1,0 1 1,0-1 0,0 1 0,-1 1 0,1-1 0,-1 1 0,0-1-1,0 1 1,-1 1 0,1-1 0,0 1 0,-1 0-7,-73 7-660,48 8-7009,26-10-311</inkml:trace>
  <inkml:trace contextRef="#ctx0" brushRef="#br0" timeOffset="1020.504">878 1 9284,'-9'15'458,"2"2"-1,0-1 1,1 1-1,0 0 1,1 0-1,1 0 1,1 1-1,1 0 1,0-1 0,1 1-1,1 0 1,1 0-1,0 0 1,4 12-458,4 19 28,2-1 0,3 0 0,1-1 0,16 30-28,-22-56-1257,-5-13-6202,-5-11 373</inkml:trace>
  <inkml:trace contextRef="#ctx0" brushRef="#br0" timeOffset="1274.841">739 339 8452,'-10'-2'2209,"6"2"64,-1-1-368,5 0-1345,3 2-48,3 0 17,3 1-17,4-1-96,0 1-64,6-1-64,5 1-80,1-4-208,6-1-240,3 0-336,1-2-2049,5-1-2113,-4-2-5299</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06T17:08:11.669"/>
    </inkml:context>
    <inkml:brush xml:id="br0">
      <inkml:brushProperty name="width" value="0.2" units="cm"/>
      <inkml:brushProperty name="height" value="0.4" units="cm"/>
      <inkml:brushProperty name="color" value="#00F900"/>
      <inkml:brushProperty name="tip" value="rectangle"/>
      <inkml:brushProperty name="rasterOp" value="maskPen"/>
    </inkml:brush>
  </inkml:definitions>
  <inkml:trace contextRef="#ctx0" brushRef="#br0">28 9 10469,'-27'-8'7406,"36"24"-3423,28 10-2809,-15-12-965,-1 1 0,0 0 0,-1 2 0,-1 0 0,-1 1 0,0 1 1,-2 1-1,5 7-209,78 128 1195,34 82 165,-8-51-380,-41-26-455,-14-43-141,70 111 107,-85-151-376,41 75 32,-8 14-33,69 103-23,-85-106-44,-60-130-33,1 0 0,2-1 0,1 0 0,1-1 0,2-1 0,19 24-14,163 236 48,-171-253-43,-2 1 0,-1 2 1,-3 1-1,-1 0 0,8 24-5,23 39 6,87 173 10,-43-103 3,-80-147 28,-14-21-3374,-22-15-4756,14 7 6752,-13-8-5760,-5-5-3477</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06T23:08:28.056"/>
    </inkml:context>
    <inkml:brush xml:id="br0">
      <inkml:brushProperty name="width" value="0.05" units="cm"/>
      <inkml:brushProperty name="height" value="0.05" units="cm"/>
    </inkml:brush>
  </inkml:definitions>
  <inkml:trace contextRef="#ctx0" brushRef="#br0">194 119 5442,'-46'16'7335,"82"-7"-4974,414-42 904,-252 7-5810,-188 28-12,-7 1-2434,-4 2-3319</inkml:trace>
  <inkml:trace contextRef="#ctx0" brushRef="#br0" timeOffset="302.584">237 0 8788,'-3'12'4679,"-28"11"-5156,25-19 885,-156 125 1051,160-128-1408,-1 1 0,1 0 0,-1-1 0,1 1 0,0 0 0,0 0 0,0 1 0,0-1 0,0 0 0,1 1 0,-1-1 0,1 1 0,-1 0 0,1-1 0,0 1 0,0 0 0,0 0 0,1-1 0,-1 1 0,0 0 0,1 0 0,0 0 0,0 0 0,0 0 0,0 0 0,0 0 0,1 0 0,-1 0 0,1 0 0,0 0 0,0-1 0,0 1 0,0 0 0,0-1 0,1 1 0,-1 0 0,1-1 0,0 0 0,-1 1 0,1-1 0,0 0 0,0 0 0,1 0 0,-1 0 0,0 0 0,1-1 0,-1 1 0,1-1 0,-1 1 0,1-1 0,0 0 0,0 0-51,20 12 113,0-1 0,0-1-1,2-1 1,-1-2-1,1 0 1,0-1-1,11 0-112,35 11-838,28 11-8844,-66-22 1905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06T23:08:07.800"/>
    </inkml:context>
    <inkml:brush xml:id="br0">
      <inkml:brushProperty name="width" value="0.05" units="cm"/>
      <inkml:brushProperty name="height" value="0.05" units="cm"/>
    </inkml:brush>
  </inkml:definitions>
  <inkml:trace contextRef="#ctx0" brushRef="#br0">3 158 7331,'-1'0'143,"1"-1"0,0 0 0,-1 0 0,1 0 0,0 0 0,0 0 1,-1 0-1,1 1 0,0-1 0,0 0 0,0 0 0,0 0 0,0 0 0,1 0 0,-1 0 0,0 0 0,0 0 0,1 0 0,-1 1 0,0-1 0,1 0 0,-1 0 0,1 0 0,-1 1 0,1-1 0,-1 0 0,1 0 0,-1 1 0,1-1 0,0 1 0,0-1 0,-1 0 0,1 1 0,0-1 0,0 1 0,-1 0 0,1-1 0,0 1 0,0 0 0,0-1 0,0 1 0,0 0 0,0 0 0,0 0 0,-1 0 0,1 0 0,0 0 0,0 0-143,32 34 1235,-18 10-997,-2 1 1,-1 1-1,-3 0 1,-2 0-1,-1 1 0,-3 0 1,-2 0-1,-3 25-238,8 115 187,-5-175-118,0 2-493,1-26-309,1-87-3231,-7 34-2151,0 24-243</inkml:trace>
  <inkml:trace contextRef="#ctx0" brushRef="#br0" timeOffset="476.001">21 112 8804,'16'-14'5273,"34"7"-4958,-39 7 263,7-3-470,0 1 1,0 1-1,0 1 1,0 1 0,0 0-1,-1 1 1,1 1-1,0 1 1,-1 0 0,0 2-1,0 0 1,0 0 0,-1 2-1,4 2-108,-16-7 11,-1 1-1,1-1 1,-1 1-1,1 0 1,-1 0 0,0 0-1,-1 1 1,1-1-1,-1 0 1,0 1-1,0 0 1,0-1-1,0 1 1,-1 0 0,0 0-1,0 0 1,-1 0-1,1 0 1,-1 0-1,0 0 1,0 0-1,-1 0 1,1 0 0,-1 0-1,0 0 1,-1 0-1,1 0 1,-1 0-1,0 0 1,-1 1-11,-80 133 307,20-71-117,63-67-190,0 0-1,1 0 1,-1 0 0,0 0-1,1 0 1,-1 0 0,0 0-1,1 0 1,0 0 0,-1 0-1,1 0 1,-1 0 0,1-1-1,0 1 1,0 0 0,-1 0-1,1-1 1,0 1 0,0 0-1,0-1 1,0 1 0,0-1-1,0 1 1,0-1 0,0 0-1,0 1 1,0-1 0,0 0-1,0 0 1,0 0 0,0 0-1,0 0 1,0 0 0,0 0-1,0 0 1,0 0 0,0 0-1,0 0 1,0-1 0,0 1-1,0 0 1,0-1 0,0 1 0,4 0 1,5 1 36,0 0 1,0 0-1,0 1 0,0 0 1,0 1-1,-1 0 1,1 1-1,-1 0 1,0 0-1,0 1 1,-1 0-1,1 1 1,-1-1-1,0 2 1,-1-1-1,1 1 0,-1 0 1,-1 1-1,1 0 1,-1 0-1,-1 0 1,1 1-1,1 4-37,-8-5 69,1-1-1,-2 1 1,1 0 0,-1-1-1,0 1 1,0-1-1,-1 0 1,0 0-1,-1 0 1,1 0 0,-1 0-1,-1-1 1,1 1-1,-1-1 1,0-1-1,-1 1 1,1 0 0,-1-1-1,0 0 1,0-1-1,-1 0 1,1 1 0,-1-2-1,0 1 1,0-1-1,0 0 1,-1-1-69,-38 6-1016,45-8 923,0-1-1,1 1 1,-1-1 0,0 1-1,0-1 1,0 1 0,1-1-1,-1 0 1,0 1-1,1-1 1,-1 0 0,1 0-1,-1 1 1,1-1-1,-1 0 1,1 0 0,-1 0-1,1 0 1,0 1-1,-1-1 1,1 0 0,0 0-1,0 0 1,0 0-1,0 0 1,0 0 0,0 0-1,0 0 1,0 0-1,0 0 1,0 0 0,0 1-1,1-1 1,-1 0-1,0 0 1,1 0 0,-1 0-1,1 0 1,-1 1-1,1-1 1,-1 0 0,1 0-1,-1 1 1,1-1-1,0 0 1,0 0 93,20-31-7339,-6 13-14</inkml:trace>
  <inkml:trace contextRef="#ctx0" brushRef="#br0" timeOffset="1169.349">635 587 9925,'14'29'4650,"-13"-26"-4594,-1 0 1,1 0-1,0-1 1,-1 1 0,1 0-1,1 0 1,-1-1 0,0 1-1,1-1 1,-1 1 0,1-1-1,0 1 1,-1-1-1,1 0 1,0 0 0,1 0-1,-1 0 1,0 0 0,1-1-1,-1 1 1,1-1-1,-1 1 1,1-1 0,-1 0-1,1 0 1,0 0 0,0 0-1,0-1 1,0 1-1,-1-1 1,1 1 0,0-1-1,0 0 1,0 0 0,0-1-1,0 1 1,0 0-1,0-1 1,-1 0 0,3 0-57,2-3 10,0-1 1,-1 1 0,1-1-1,-1 0 1,0-1 0,0 0-1,-1 0 1,1 0 0,-1 0-1,-1-1 1,1 0 0,-1 0-1,0 0 1,-1-1 0,0 1-1,0-1 1,0 0 0,-1 0-1,0 0 1,-1 0 0,0 0-1,0 0 1,-1 0 0,0 0 0,0 0-1,-1-1 1,0 1 0,0 0-1,-1 0 1,0 0 0,-1 0-1,1 1 1,-5-8-11,6 13 3,1 1 1,-1 0 0,0-1-1,0 1 1,0 0-1,0 0 1,0-1-1,0 1 1,0 0 0,-1 0-1,1 0 1,0 0-1,-1 0 1,1 1-1,0-1 1,-1 0 0,1 1-1,-1-1 1,1 1-1,-1-1 1,1 1-1,-1 0 1,0-1 0,1 1-1,-1 0 1,1 0-1,-1 0 1,0 0-1,1 1 1,-1-1 0,1 0-1,-1 1 1,1-1-1,-1 1 1,1-1-1,-1 1 1,1 0 0,-1 0-1,1-1 1,0 1-1,-1 0 1,1 0-1,0 0 1,0 1 0,0-1-1,0 0 1,0 0-1,-1 2-3,-44 67 133,42-64-121,1 1 0,0 0 0,1 0 0,-1 1 0,1-1-1,1 0 1,0 1 0,0-1 0,0 1 0,1 0 0,0-1 0,0 1 0,1-1 0,0 1 0,0-1-1,0 1 1,1-1 0,1 0 0,-1 1 0,1-1 0,0-1 0,1 1 0,0 0 0,0-1 0,0 0-1,1 0 1,0 0 0,0 0 0,0-1 0,1 0 0,0 0 0,0 0 0,0-1 0,0 0 0,1 0-1,0 0 1,0-1 0,0 0 0,0 0-12,0-2 2,0 0-1,0 0 1,0 0-1,-1-1 1,1 0-1,0 0 1,0-1-1,0 0 1,0 0-1,0 0 1,-1-1-1,1 0 1,-1-1-1,1 1 1,-1-1 0,0 0-1,0-1 1,0 1-1,0-1 1,-1-1-1,0 1 1,1-1-1,-2 0 1,5-4-2,96-140 59,-105 149-59,38-63 14,-3-1 0,-3-2 0,-3-1-1,-2-1 1,-4-2 0,0-8-14,-22 75 4,0 1 0,-1-1 1,1 1-1,0-1 0,-1 1 0,1-1 1,-1 0-1,0 1 0,0-1 0,0 0 1,0 0-1,-1 1 0,1-1 0,-1 1 1,1-1-1,-1 0 0,0 1 0,0-1 1,0 1-1,0 0 0,-1-1 0,0 0-4,-33 58 144,21-11 15,3 0 0,2 1-1,1 0 1,2 1-1,3-1 1,1 1-1,3 0 1,1 0 0,3-1-1,9 43-158,-4 7 109,42 529-96,-88-731-4733,7 22-2774,13 34-376</inkml:trace>
  <inkml:trace contextRef="#ctx0" brushRef="#br0" timeOffset="1390.677">1016 586 10677,'3'-3'2321,"3"-2"64,3 0-1745,4-3-304,6-1-95,5-1-17,4 0-32,2 1-48,4 0-64,1 3-128,-1 2-128,0 1-112,-5 0-177,-1 1-127,-3 1-240,-3-2-1633,-2-1-1681,-4-1-4082</inkml:trace>
  <inkml:trace contextRef="#ctx0" brushRef="#br0" timeOffset="1788.771">1469 459 9652,'-44'79'6138,"42"-71"-6043,0 0 0,1-1 0,0 1-1,1 0 1,0 0 0,0 0 0,1 0 0,0 0 0,0 0 0,0-1 0,1 1 0,1 0 0,-1-1 0,1 1-1,0-1 1,1 0 0,0 0 0,0 0 0,0-1 0,1 0 0,0 1 0,0-1 0,1-1 0,0 1 0,0-1-1,0 0 1,4 2-95,-7-6 13,-1 0 0,1 0-1,0 0 1,-1-1 0,1 1-1,0-1 1,0 0 0,-1 0-1,1 0 1,0 0 0,0 0-1,0-1 1,-1 1 0,1-1-1,0 0 1,-1 1 0,1-1-1,-1-1 1,1 1 0,-1 0-1,1 0 1,-1-1-1,0 0 1,1 1 0,-1-1-1,0 0 1,0 0 0,0 0-1,-1 0 1,1-1 0,0 1-1,-1 0 1,0-1 0,1 1-1,-1-1 1,0-1-13,29-99 142,-29 98-138,0 0-1,0-1 1,-1 1 0,0-1 0,0 1-1,-1 0 1,1-1 0,-1 1-1,0-1 1,-1 1 0,1 0 0,-1 0-1,0 0 1,0 0 0,-1 0-1,1 0 1,-1 1 0,0-1-1,-1 1 1,1 0 0,-1 0 0,0 0-1,0 0 1,0 0 0,0 1-1,0 0 1,-1 0 0,0 0 0,1 1-1,-1-1 1,0 1 0,0 0-1,-1 1 1,1-1 0,0 1 0,0 0-1,-1 0 1,1 1 0,-1-1-1,1 1 1,-3 1-4,-41 14-617,48-15 564,0 0-1,1 0 0,-1 1 1,0-1-1,1 0 0,-1 0 1,0 0-1,1 0 1,-1 1-1,0-1 0,1 0 1,-1 1-1,0-1 0,1 1 1,-1-1-1,1 0 1,-1 1-1,1-1 0,-1 1 1,1-1-1,-1 1 0,1 0 1,0-1-1,-1 1 1,1-1-1,0 1 0,-1 0 1,1-1-1,0 1 0,0 0 1,0 0-1,-1-1 0,1 1 1,0 0-1,0-1 1,0 1-1,0 0 0,0-1 1,0 1-1,1 0 0,-1 0 1,0-1-1,0 1 1,0 0-1,1-1 0,-1 1 1,0 0-1,1-1 0,-1 1 1,0-1-1,1 1 1,-1-1-1,1 1 0,-1 0 1,1-1-1,-1 0 0,1 1 1,-1-1-1,1 1 1,0-1-1,-1 0 0,1 1 1,0-1-1,-1 0 0,1 0 1,0 1-1,0-1 54,62 3-8609,-43-6 2326</inkml:trace>
  <inkml:trace contextRef="#ctx0" brushRef="#br0" timeOffset="2193.843">1651 452 8564,'35'-6'6261,"-3"28"-4434,15 47-1732,-43-62 302,5 10-101,0 1 1,-1 0-1,-1 1 0,-1-1 1,-1 1-1,0 1 1,-2-1-1,0 1 0,-1-1 1,0 16-297,-10-81 968,7 18-989,1 0 0,2 0 0,0 0-1,2 0 1,1 0 0,1 1 0,2-1 0,8-21 21,58-42-2920,-45 78-20,-9 9-4117,-10 3-933</inkml:trace>
  <inkml:trace contextRef="#ctx0" brushRef="#br0" timeOffset="2551.872">2059 468 9989,'-6'43'6118,"7"-40"-6036,0-1 0,-1 1 0,1 0 0,0 0 0,0-1-1,1 1 1,-1-1 0,1 1 0,-1-1 0,1 0 0,0 1-1,0-1 1,-1 0 0,2 0 0,-1 0 0,0-1 0,0 1-1,1 0 1,-1-1 0,1 1 0,-1-1 0,1 0-1,-1 0 1,1 0 0,0 0 0,0-1 0,-1 1 0,1-1-1,0 1 1,0-1 0,0 0 0,1 0-82,0 0 40,0 0 1,0-1 0,0 1-1,0-1 1,0 0-1,0 0 1,0 0-1,-1 0 1,1-1-1,0 1 1,-1-1-1,1 0 1,-1 0 0,1-1-1,-1 1 1,0-1-1,0 1 1,0-1-1,-1 0 1,1 0-1,-1 0 1,1-1-1,-1 1 1,0 0 0,0-1-1,0 0 1,-1 1-1,1-1 1,-1 0-1,0 0 1,0-3-41,1 0 15,0-1 1,-1 1-1,0 0 1,0 0-1,-1-1 1,0 1-1,-1-1 1,1 1-1,-1 0 1,-1-1-1,1 1 1,-1 0 0,0 0-1,-1 0 1,0 0-1,0 1 1,-1-3-16,3 8 1,0 0 1,0 0-1,1 0 1,-1 0-1,0 0 0,0 0 1,0 0-1,0 0 1,0 1-1,0-1 1,0 0-1,0 0 1,-1 1-1,1-1 1,0 1-1,0-1 1,0 1-1,-1 0 1,1-1-1,0 1 1,-1 0-1,1 0 1,0 0-1,0 0 0,-1 0 1,1 0-1,0 0 1,-1 1-1,1-1 1,0 0-1,0 1 1,-1-1-1,1 1 1,0-1-1,0 1 1,0-1-1,0 1 1,0 0-1,0 0 1,0 0-1,0-1 1,0 1-1,0 0 0,0 0 1,0 0-1,1 0 1,-1 1-1,0-1-1,-37 57 15,32-46 46,1 1-1,0 0 1,1 0 0,0 0-1,1 1 1,1 0 0,0-1-1,1 1 1,0 0 0,1 0-1,1 2-60,-1-11 22,0 0-1,1 0 0,0 0 1,0 0-1,0 0 0,1 0 1,0 0-1,0 0 0,0 0 1,0-1-1,1 1 0,-1-1 1,1 0-1,0 0 0,1 0 1,-1 0-1,1 0 0,0-1 1,0 1-1,0-1 0,0 0 1,0 0-1,1-1 0,-1 1 1,1-1-1,0 0 0,-1 0 1,1-1-1,0 0 0,0 1 1,2-1-22,4-1-78,0 0 0,-1 0 0,1-1 0,0 0 0,-1-1 0,1 0 0,-1-1 0,0 0 0,0 0 1,0-1-1,0-1 0,-1 0 0,1 0 0,-1-1 0,0 0 78,80-63-7659,-67 46 2584,-4 0-2683</inkml:trace>
  <inkml:trace contextRef="#ctx0" brushRef="#br0" timeOffset="2552.872">2650 212 12454,'-2'2'2449,"2"-2"-160,3 1-2625,3-1-433,3 3-1792,-3 0-1889,-2 5-4626</inkml:trace>
  <inkml:trace contextRef="#ctx0" brushRef="#br0" timeOffset="2852.201">2668 457 11045,'0'6'2465,"0"-5"16,3 1-1552,1-2-737,5 0-288,1-2-368,2-1-1986,0-4-2032,-3-2-5138</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06T16:57:32.670"/>
    </inkml:context>
    <inkml:brush xml:id="br0">
      <inkml:brushProperty name="width" value="0.05" units="cm"/>
      <inkml:brushProperty name="height" value="0.05" units="cm"/>
    </inkml:brush>
  </inkml:definitions>
  <inkml:trace contextRef="#ctx0" brushRef="#br0">19 605 6691,'-1'0'123,"0"0"0,0 0 0,0 0 0,1 0-1,-1 0 1,0 0 0,0-1 0,1 1 0,-1 0 0,0 0 0,1-1 0,-1 1 0,0-1-1,1 1 1,-1-1 0,1 1 0,-1-1 0,0 1 0,1-1 0,-1 1 0,1-1 0,0 1-1,-1-1 1,1 0 0,-1 1 0,1-1 0,0 0 0,-1 0 0,1 1 0,0-1-1,0 0 1,0 0 0,0 1 0,0-1 0,0 0 0,0 0 0,0 1 0,0-1 0,0 0-1,0 0 1,0 1 0,0-1 0,1 0 0,-1 0 0,0 1 0,0-1 0,1 0-1,-1 1 1,1-1 0,-1 0 0,0 1 0,1-1 0,0 1 0,-1-1 0,1 0 0,-1 1-1,1 0 1,-1-1 0,1 1 0,0-1 0,-1 1 0,1 0 0,0-1 0,0 1 0,-1 0-1,1 0-122,59-23 1012,-48 19-516,262-96 1555,103 4-450,-225 47-666,2 7 0,70-7-935,180 16 359,-244 28-203,448 2 933,-455 7-890,-53-4 54,-1 5 0,0 5 0,69 15-253,43 23 504,-2 10 0,130 56-504,-224-81 176,-154-54-4750,16-1-6587,14 12 1319</inkml:trace>
  <inkml:trace contextRef="#ctx0" brushRef="#br0" timeOffset="400.76">3538 519 8676,'99'5'6779,"1"7"-3935,-53-4-2551,-1-3-1,1-2 1,-1-2 0,42-4-293,-85 3 54,0 0 0,0 1 1,0-1-1,0 0 0,0-1 0,0 1 0,0 0 0,0-1 0,0 0 0,0 0 0,0 0 0,0 0 1,-1 0-1,1 0 0,0-1 0,-1 1 0,1-1 0,-1 0 0,1 0 0,-1 0 0,0 0 0,0 0 1,0 0-1,0-1 0,0 1 0,-1-1 0,1 1 0,-1-1 0,1 0 0,-1 1 0,0-1 1,0 0-1,0 0 0,-1 0 0,1 0 0,0 0 0,-1 0 0,0 0 0,0 0 0,0 0 0,0 0 1,-1 0-1,1-2-54,-17-29 41,-1 1 1,-1 1 0,-2 1-1,-1 0 1,-2 2 0,0 1-1,-2 1 1,-5-3-42,-123-105-2452,94 102-1374,-3 13-3505,27 17-1190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06T16:57:17.919"/>
    </inkml:context>
    <inkml:brush xml:id="br0">
      <inkml:brushProperty name="width" value="0.05" units="cm"/>
      <inkml:brushProperty name="height" value="0.05" units="cm"/>
    </inkml:brush>
  </inkml:definitions>
  <inkml:trace contextRef="#ctx0" brushRef="#br0">4724 333 8372,'-1'14'7826,"3"52"-6384,-2-65-1143,33 506 1019,-27-486-2742,4-29-7159,-3-12-667</inkml:trace>
  <inkml:trace contextRef="#ctx0" brushRef="#br0" timeOffset="770.34">5128 456 10021,'28'-25'5304,"15"-61"-4189,-43 83-1093,1-1 1,-1-1 0,0 1 0,0 0-1,0 0 1,-1 0 0,1 0 0,-1 0-1,0 1 1,0-1 0,-1 0-1,1 0 1,-1 0 0,1 1 0,-1-1-1,0 1 1,-1 0 0,1-1 0,-1 1-1,1 0 1,-1 0 0,0 0 0,0 1-1,0-1 1,0 1 0,-1 0 0,1 0-1,-1 0 1,1 0 0,-1 0 0,0 1-1,0-1 1,1 1 0,-1 0 0,0 1-1,0-1 1,0 1 0,0-1 0,0 1-1,0 0 1,0 1 0,0-1 0,0 1-1,0-1 1,0 1 0,0 0 0,0 1-1,0-1 1,1 1 0,-1 0 0,1 0-1,-1 0 1,1 0 0,-1 0 0,1 1-1,0-1 1,-2 3-23,-4 3 72,0 0-1,1 0 0,0 0 1,0 1-1,1 0 1,0 1-1,1 0 0,0 0 1,0 0-1,1 1 1,0-1-1,1 1 0,0 0 1,1 1-1,0-1 1,1 1-1,0-1 0,1 1 1,0 0-1,1-1 1,1 1-1,-1 0 1,2 0-1,0-1 0,0 1 1,1-1-1,0 0 1,1 0-1,0 0 0,6 9-71,-9-17 3,0-1-1,1 0 1,-1 1-1,1-1 1,0 0-1,0 0 1,0 0-1,0 0 1,0 0-1,0 0 1,0-1-1,1 1 1,-1-1-1,1 0 1,-1 1-1,1-1 1,-1 0-1,1 0 1,0-1-1,-1 1 1,1-1-1,0 1 1,0-1-1,0 0 1,-1 0-1,1 0 1,0 0-1,0-1 1,-1 1-1,1-1 1,0 1-1,0-1 1,-1 0-1,1 0 1,-1 0-1,1-1 0,-1 1 1,1 0-1,-1-1 1,0 0-1,0 0 1,0 1-1,1-2-2,69-100-171,-56 48-18,-27 122 301,10 2 13,3 0 0,3-1 0,3 0-1,3 0 1,6 11-125,-7-52-682,4-37-2269,-9-28-5133,-4 11-560</inkml:trace>
  <inkml:trace contextRef="#ctx0" brushRef="#br0" timeOffset="1220.752">5340 391 10405,'53'-11'5685,"-49"12"-5616,0 0 0,1 0 0,-1 1 0,0-1-1,0 1 1,0 0 0,0 1 0,0-1 0,-1 1 0,1-1 0,-1 1 0,1 0-1,-1 0 1,0 1 0,0-1 0,-1 1 0,1-1 0,-1 1 0,0 0-1,1 0 1,-2 0 0,1 0 0,0 0 0,-1 1 0,0-1 0,0 0 0,0 4-69,-2 10 74,0 0 1,-2 0 0,0 0 0,-1 0 0,-1-1 0,-1 1 0,0-1 0,-1 0-1,-1-1 1,-6 10-75,-23 56 876,32-69-715,4-13-150,1 1-1,-1-1 1,0 1 0,0 0 0,1-1-1,-1 1 1,0 0 0,1-1 0,-1 1-1,1 0 1,-1 0 0,1 0 0,-1 0-1,1-1 1,0 1 0,0 0 0,-1 0-1,1 0 1,0 0 0,0 0 0,0 0-1,0 0 1,0 0 0,0 0 0,0 0-1,0 0 1,0 0 0,0-1 0,1 1-1,-1 0 1,0 0 0,0 0 0,1 0-1,-1 0 1,1 0 0,-1-1 0,1 1-1,-1 0 1,1 0 0,0-1 0,-1 1-1,1 0 1,0-1 0,0 1 0,-1-1-1,1 1 1,0-1 0,0 1-1,0-1 1,-1 1 0,1-1 0,0 0-1,0 0 1,0 1 0,0-1 0,0 0-1,0 0 1,0 0 0,0 0 0,0 0-1,0 0 1,0 0 0,0 0 0,0-1-11,171-26-112,-136 18-3652,-1-1-3616,-28 8-1787</inkml:trace>
  <inkml:trace contextRef="#ctx0" brushRef="#br0" timeOffset="1581.567">5890 689 12918,'0'7'2865,"-3"1"-15,1 0-2274,2 2-288,2-2-144,1-1-240,1 1-288,-1-3-369,0 2-2112,-4-6-2193,-4-4-5427</inkml:trace>
  <inkml:trace contextRef="#ctx0" brushRef="#br0" timeOffset="1881.625">6194 162 7828,'4'-19'7137,"6"31"-4342,6 32-1568,25 402 761,14-323-3287,-55-122 1224,1 0 0,0-1 0,-1 1 0,1 0 0,0 0 0,0-1 0,-1 1 0,1-1 1,0 1-1,0 0 0,0-1 0,0 0 0,0 1 0,0-1 0,0 0 0,-1 1 0,1-1 0,0 0 0,0 0 1,0 0-1,0 0 0,0 0 0,0 0 0,0 0 0,0 0 0,0 0 0,0 0 0,0-1 0,0 1 0,0 0 1,0-1-1,0 1 0,0 0 0,0-1 0,0 0 0,0 1 0,-1-1 0,1 1 0,0-1 0,0 0 0,-1 1 1,1-1-1,0 0 0,-1 0 0,1 0 0,-1 0 75,25-44-7765,-14 10-700</inkml:trace>
  <inkml:trace contextRef="#ctx0" brushRef="#br0" timeOffset="2297.867">6626 167 11397,'-40'104'5784,"3"156"-2676,35-247-3062,1 0 0,0 0-1,1 1 1,0-1 0,1 0-1,0 0 1,2 0-1,-1 0 1,1 0 0,1 0-1,1-1 1,-1 0 0,2 1-1,0-2 1,0 1 0,1-1-1,0 0 1,8 7-46,-11-17-10,0-1-1,1 0 1,-1-1-1,0 1 1,1-1-1,-1 0 1,0 0 0,0 0-1,0 0 1,0-1-1,0 0 1,0 1-1,0-2 1,0 1-1,-1 0 1,1-1 0,-1 0-1,1 1 1,-1-1-1,0-1 1,0 1-1,-1 0 1,1-1 0,-1 1-1,1-1 1,-1 0-1,0 0 1,-1 0-1,1 0 1,-1 0 0,1 0-1,-1 0 1,-1-1-1,2-2 11,2-2-32,0 0-1,0 0 1,-1 0 0,0-1-1,0 1 1,-1-1-1,0 1 1,-1-1 0,0 0-1,0 0 1,-1 0-1,-1 0 1,0 1 0,0-1-1,-1 0 1,0 1-1,0-1 1,-1 1 0,0-1-1,-1 1 1,0 0 32,-3 6-52,1 0-1,-1 0 1,0 1 0,0 0 0,0 0 0,0 1-1,0 0 1,0 0 0,0 0 0,0 1-1,0 0 1,-1 0 0,1 1 0,0 0 0,0 1-1,0-1 1,0 1 0,0 0 0,1 1 0,-1 0-1,1 0 1,-1 0 0,1 1 0,0 0-1,0 0 1,1 1 0,-1-1 0,-2 4 52,2 1-2322,12-3-6118,0-6 588</inkml:trace>
  <inkml:trace contextRef="#ctx0" brushRef="#br0" timeOffset="2718.353">6873 501 10997,'13'5'6487,"39"-42"-6299,-39 25-67,0 0-1,-2-1 1,1 0-1,-1 0 1,-1-1-1,0-1 1,-2 0-1,1 0 1,4-15-121,-11 26 11,0-1 0,0-1 0,0 1 1,-1 0-1,0 0 0,0-1 0,0 1 0,-1 0 1,0-1-1,0 1 0,0 0 0,-1-1 0,0 1 1,0 0-1,0-1 0,0 1 0,-1 0 0,0 0 0,0 0 1,-1 0-1,1 1 0,-1-1 0,0 1 0,0-1 1,0 1-1,-1 0 0,0 0 0,1 0 0,-2 1 1,1-1-1,0 1 0,0 0 0,-3-1-11,3 2 9,-1 0-1,1 0 1,0 0-1,-1 1 1,1-1-1,-1 1 1,1 0-1,-1 0 1,0 1-1,1 0 1,-1-1-1,0 2 1,1-1-1,-1 0 1,1 1 0,-1 0-1,0 0 1,1 0-1,-1 1 1,1-1-1,0 1 1,0 0-1,-1 1 1,1-1-1,1 1 1,-1-1-1,0 1 1,1 0-1,-1 1 1,1-1-1,0 1 1,0-1-1,0 1 1,0 0 0,1 0-1,0 0 1,0 0-1,0 0 1,0 1-1,1-1 1,-1 1-1,1-1 1,0 1-1,0-1 1,1 1-1,0 0 1,-1-1-1,2 1 1,-1 0-1,0-1 1,2 5-9,3 1 37,1-1 1,1 1-1,0-1 0,0 0 0,1 0 1,0-1-1,0 0 0,1-1 1,0 0-1,1 0 0,8 4-37,26 23 38,-19-12-28,-8-10-2,-1 1 0,-1 0 0,-1 1-1,0 1 1,0 1 0,-2 0 0,0 0-1,-1 1 1,9 18-8,-19-31 3,0-1 1,0 1-1,0-1 0,-1 1 1,0-1-1,0 1 0,0-1 0,0 1 1,0-1-1,-1 1 0,0-1 0,0 1 1,0-1-1,0 1 0,0-1 1,0 0-1,-1 0 0,0 1 0,0-1 1,0 0-1,0-1 0,0 1 0,0 0 1,-1-1-1,1 1 0,-1-1 1,0 0-1,0 1 0,0-1 0,0-1 1,0 1-1,0 0 0,0-1 0,0 0 1,-1 1-1,1-1 0,-1-1 1,1 1-1,-1 0 0,1-1 0,-1 0 1,1 0-1,-1 0 0,1 0 0,-1 0 1,1-1-1,-1 0 0,1 0 1,-1 0-1,1 0 0,-1 0 0,1 0 1,-2-2-4,-114-66 228,116 67-235,0 0-1,0 0 0,1 0 0,-1-1 1,1 1-1,-1-1 0,1 0 0,0 1 1,0-1-1,0 0 0,1 0 0,-1 0 0,1 0 1,0-1-1,-1 1 0,1 0 0,1 0 1,-1-1-1,0 1 0,1-1 0,0 1 0,0-1 1,0 1-1,0 0 0,0-1 0,1 1 1,0-1-1,-1 1 0,1 0 0,0-1 1,1 1-1,-1 0 0,1 0 0,-1 0 0,1 0 1,0 0-1,2-2 8,44-27-2672,-11 22-5421,-14 9-1346</inkml:trace>
  <inkml:trace contextRef="#ctx0" brushRef="#br0" timeOffset="3022.93">7390 523 12966,'-3'8'3121,"0"-1"1,1-2-1329,4-4-1521,1-1-240,2-1-192,1-3-337,3 3-223,-3-3-352,1 0-2002,3 2-2192,-2 0-5251</inkml:trace>
  <inkml:trace contextRef="#ctx0" brushRef="#br0" timeOffset="3288.182">7594 67 9156,'3'-2'2369,"1"1"112,1 1-1312,0-2-241,3 0-95,2 1-113,1-3-192,2 1-160,1 0-111,2-2-113,1-2-48,-1 1-128,2-1-192,0 2-225,-1-2-271,-4 2-2017,-3 2-2113,-5 0-5187</inkml:trace>
  <inkml:trace contextRef="#ctx0" brushRef="#br0" timeOffset="3723.485">7608 167 10549,'-10'45'6700,"9"-40"-6644,0-1 0,0 0 0,1 1 0,0-1 0,0 1 0,0-1 0,0 0 0,0 1 0,1-1 0,0 0 0,0 1 0,0-1 0,0 0 0,1 0 0,0 0 0,0 0 0,0 0 0,0 0 0,0-1 0,1 1 0,0-1 0,0 1 0,0-1 0,0 0 0,1 1-56,135 37 33,-123-39-27,1 1 1,-1 0 0,0 2-1,1 0 1,-2 1 0,1 0 0,-1 1-1,0 1 1,0 0 0,-1 1-1,7 7-6,-20-16 30,1 1 1,-1 0-1,0 0 0,1 1 0,-1-1 0,0 0 1,0 0-1,0 0 0,0 1 0,0-1 0,0 1 0,0-1 1,-1 1-1,1-1 0,0 1 0,-1-1 0,0 1 0,1-1 1,-1 1-1,0 0 0,1-1 0,-1 1 0,0 0 1,0-1-1,-1 1 0,1 0 0,0-1 0,0 1 0,-1 0 1,1-1-1,-1 1 0,1-1 0,-1 1 0,0-1 1,0 1-1,0-1 0,1 0 0,-1 1 0,-1-1 0,1 0 1,0 0-1,0 1 0,0-1 0,-1 0 0,1 0 0,0 0 1,-1-1-1,1 1 0,-1 0 0,1 0 0,-1-1 1,1 1-1,-1-1-30,-88 31 1097,87-31-1102,-127 36-320,110-40-2638,19-8-5701,5 5-831</inkml:trace>
  <inkml:trace contextRef="#ctx0" brushRef="#br0" timeOffset="4001.537">8179 475 12166,'-3'7'2961,"-1"-2"16,-1 0-1152,4-2-1521,-1-1-336,4-2-176,-2 0-224,0 0-176,1-2-289,1 1-1376,-2-4-576,7 0-1745,-2-2-3746</inkml:trace>
  <inkml:trace contextRef="#ctx0" brushRef="#br0" timeOffset="4318.928">8354 90 12005,'62'-17'4676,"49"15"-2619,-105 2-2009,-1 1 0,0-1-1,1 1 1,-1 1 0,0-1-1,0 1 1,0-1 0,0 1-1,0 1 1,0-1 0,0 1 0,-1 0-1,1 0 1,-1 0 0,0 1-1,0-1 1,0 1 0,0 0-1,-1 0 1,0 0 0,0 1 0,0-1-1,0 1 1,0 0 0,-1 0-1,0 0 1,0 0 0,-1 0 0,1 0-1,0 4-47,-3 0 18,0 0-1,0 0 1,-1 0-1,0 0 1,0-1-1,-1 1 1,0 0 0,-1-1-1,0 0 1,0 0-1,-1 0 1,0-1-1,0 1 1,-1-1-1,0 0 1,0-1-1,0 1 1,-2-1-18,-44 62 359,51-67-342,1 1 0,-1-1 0,0 0 1,0 0-1,1 1 0,-1-1 0,1 1 0,-1-1 0,1 0 0,0 1 0,-1-1 0,1 1 0,0-1 1,0 1-1,0-1 0,0 1 0,0-1 0,0 0 0,1 1 0,-1-1 0,0 1 0,1-1 0,-1 1 0,1-1 1,-1 0-1,1 1 0,0-1 0,0 0 0,0 0 0,-1 0 0,1 1 0,0-1 0,0 0 0,1 0 0,-1 0 1,0-1-1,0 1 0,0 0 0,1 0 0,-1-1 0,0 1 0,1 0 0,-1-1 0,0 1 0,1-1 1,-1 0-1,1 1 0,-1-1 0,2 0-17,76 6 531,89-35-748,-136 14-3646,-2-3-3700,-23 11-3007</inkml:trace>
  <inkml:trace contextRef="#ctx0" brushRef="#br0" timeOffset="5036.825">4546 902 8436,'-7'6'6868,"-50"86"-4887,48-68-1852,1 0-1,1 0 0,1 1 0,1 0 1,1 1-1,1-1 0,1 1 1,2-1-1,0 1 0,2-1 1,4 22-129,11-4-735,4-34-4555,-17-15 488,-3-3-3068</inkml:trace>
  <inkml:trace contextRef="#ctx0" brushRef="#br0" timeOffset="5254.561">4248 1189 8740,'8'37'5334,"21"20"-4350,-13-27-112,-10-16-714,0 0 0,1-1-1,1 0 1,0 0 0,1-1 0,0 0-1,1 0 1,0-1 0,1-1 0,0 0 0,1 0-1,0-1 1,1 0 0,10 5-158,-18-15 28,1 0 1,0 0 0,-1-1-1,1 0 1,-1 1-1,0-2 1,1 1-1,-1-1 1,0 0-1,-1 0 1,1 0-1,0-1 1,-1 1-1,0-1 1,0 0-1,0 0 1,0-1-1,-1 1 1,1-1-1,-1 0 1,0 0-1,-1 0 1,1 0-1,-1-1 1,0 1-1,0 0 1,-1-1-1,0 0 1,1 0-29,2-4-123,25-59-281,-14 32-1850,2 0-3529,-1 1-4619</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06T16:54:48.313"/>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1 3720 9973,'28'3'9169,"24"-27"-7113,-45 20-1081,187-140 4590,-169 124-5340,0-1-1,-2-1 1,-1-1-1,-1-1 1,0-1 0,-2-1-1,-2 0 1,0-2-1,-1 0 1,-2-1-1,1-4-224,-4 16 69,2 0-1,0 0 0,1 1 0,1 1 0,0 0 0,1 1 0,1 1 0,0 1 1,0 0-1,1 1 0,1 1 0,0 0 0,0 2 0,1 0 0,0 1 0,12-2-68,-8 0 42,326-107 633,-290 99-608,-41 13-29,1 0-1,-1-1 0,0-2 0,0 1 1,-1-2-1,0-1 0,0 0 1,-1-1-1,0-1 0,-1-1 0,0 0 1,-1-1-1,0 0 0,5-8-37,9-14 21,2 2-1,1 1 0,1 2 1,2 1-1,1 2 0,1 1 1,2 2-1,34-16-20,-20 7 0,-1-3 0,-1-2 0,-3-2 0,15-18 0,128-99 0,127-126 0,-212 182 0,133-106 0,-176 165 0,-1-2 0,-3-4 0,-2-2 0,13-18 0,-10 5 0,-19 14 0,3 3 0,2 1 0,1 2 0,3 3 0,1 1 0,1 3 0,32-15 0,-33 23 0,-2-2 0,-1-3 0,-2-1 0,-1-3 0,-1-1 0,-3-3 0,14-18 0,193-168 0,-20 82 0,-111 78 0,-56 18 0,-98 21-7003,-21 4-5600,19 9-558</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06T16:55:00.676"/>
    </inkml:context>
    <inkml:brush xml:id="br0">
      <inkml:brushProperty name="width" value="0.05" units="cm"/>
      <inkml:brushProperty name="height" value="0.05" units="cm"/>
    </inkml:brush>
  </inkml:definitions>
  <inkml:trace contextRef="#ctx0" brushRef="#br0">2180 0 9012,'-119'64'10137,"-181"125"-8151,-186 220 789,452-389-2686,0 3 0,1 0 0,1 2 0,2 2 0,0 0 0,2 2 0,1 2 0,-10 16-89,9-16 25,-2-1 0,-1-1 0,-1-2 0,-1-1 0,-1-1 0,-1-2 0,-1-2 1,-1-1-1,-1-2 0,-1-1 0,-32 8-25,12 0 9,-154 78-564,208-100 715,-27 14-1831,40-35-2732,26-20-4748,-8 10-136</inkml:trace>
  <inkml:trace contextRef="#ctx0" brushRef="#br0" timeOffset="451.897">415 1012 10597,'-6'-13'5111,"3"13"-2900,-3 10-1212,-213 264 3032,187-242-3735,13-15-134,1 0-1,1 1 1,0 0 0,2 2 0,0 0 0,1 0-1,1 1 1,-8 19-162,21-39 7,0-1 0,1 1 0,-1 0 1,0 0-1,0 0 0,1 0 0,-1 0 0,1 0 0,-1 0 0,1-1 0,-1 1 0,1 0 0,-1 0 0,1-1 1,0 1-1,0 0 0,-1-1 0,1 1 0,0-1 0,0 1 0,-1-1 0,1 1 0,0-1 0,0 1 0,0-1 1,0 0-1,0 0 0,0 1 0,0-1 0,0 0 0,0 0 0,0 0 0,-1 0 0,1 0 0,0 0 0,0 0 0,0 0 1,0-1-1,0 1 0,0 0 0,0 0 0,0-1 0,0 1 0,0-1 0,-1 1 0,1-1 0,0 1 0,0-1 1,-1 1-1,1-1 0,0 0 0,-1 1 0,1-1 0,0-1-7,6 1 23,687-135 51,-522 104-1997,-136 24-2096,1 0-3493,-24 6-4053</inkml:trace>
</inkml:ink>
</file>

<file path=word/theme/_rels/theme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Tactical business marketing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june. 2019</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Tactical business marketing plan</Template>
  <TotalTime>196</TotalTime>
  <Pages>1</Pages>
  <Words>1513</Words>
  <Characters>8629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NEWPORT HIGH SCHOOL, WA</Company>
  <LinksUpToDate>false</LinksUpToDate>
  <CharactersWithSpaces>10122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ccnp (cisco certified network professional)</dc:subject>
  <dc:creator>Zhong, Juntao  (Student)</dc:creator>
  <cp:keywords>Juntao Zhong</cp:keywords>
  <cp:lastModifiedBy>Juntao Zhong</cp:lastModifiedBy>
  <cp:revision>27</cp:revision>
  <cp:lastPrinted>2018-09-20T20:21:00Z</cp:lastPrinted>
  <dcterms:created xsi:type="dcterms:W3CDTF">2019-06-02T23:34:00Z</dcterms:created>
  <dcterms:modified xsi:type="dcterms:W3CDTF">2019-06-14T18:34:00Z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2018-04-07T04:43:58.0549681Z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